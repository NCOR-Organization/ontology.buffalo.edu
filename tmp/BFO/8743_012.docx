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1CA" w:rsidRDefault="009D01CA">
      <w:pPr>
        <w:pStyle w:val="RHVRunningHeadVerso"/>
        <w:rPr>
          <w:szCs w:val="24"/>
        </w:rPr>
      </w:pPr>
      <w:bookmarkStart w:id="0" w:name="_GoBack"/>
      <w:bookmarkEnd w:id="0"/>
      <w:r>
        <w:rPr>
          <w:szCs w:val="24"/>
        </w:rPr>
        <w:t>Notes</w:t>
      </w:r>
    </w:p>
    <w:p w:rsidR="009D01CA" w:rsidRDefault="009D01CA">
      <w:pPr>
        <w:pStyle w:val="RHRRunningHeadRecto"/>
        <w:autoSpaceDE w:val="0"/>
        <w:autoSpaceDN w:val="0"/>
        <w:adjustRightInd w:val="0"/>
        <w:rPr>
          <w:szCs w:val="24"/>
        </w:rPr>
      </w:pPr>
      <w:r>
        <w:rPr>
          <w:szCs w:val="24"/>
        </w:rPr>
        <w:t>Notes</w:t>
      </w:r>
    </w:p>
    <w:p w:rsidR="009D01CA" w:rsidRDefault="009D01CA">
      <w:pPr>
        <w:pStyle w:val="FBHFrontmatterBackmatterHead"/>
        <w:autoSpaceDE w:val="0"/>
        <w:autoSpaceDN w:val="0"/>
        <w:adjustRightInd w:val="0"/>
        <w:rPr>
          <w:szCs w:val="24"/>
        </w:rPr>
      </w:pPr>
      <w:r>
        <w:rPr>
          <w:szCs w:val="24"/>
        </w:rPr>
        <w:t>Notes</w:t>
      </w:r>
    </w:p>
    <w:p w:rsidR="009D01CA" w:rsidRDefault="009D01CA">
      <w:pPr>
        <w:pStyle w:val="NotesBegNotesBegin"/>
        <w:autoSpaceDE w:val="0"/>
        <w:autoSpaceDN w:val="0"/>
        <w:adjustRightInd w:val="0"/>
        <w:rPr>
          <w:szCs w:val="24"/>
        </w:rPr>
      </w:pPr>
      <w:r>
        <w:rPr>
          <w:szCs w:val="24"/>
        </w:rPr>
        <w:t>{</w:t>
      </w:r>
      <w:proofErr w:type="spellStart"/>
      <w:r>
        <w:rPr>
          <w:szCs w:val="24"/>
        </w:rPr>
        <w:t>Notes_begin</w:t>
      </w:r>
      <w:proofErr w:type="spellEnd"/>
      <w:r>
        <w:rPr>
          <w:szCs w:val="24"/>
        </w:rPr>
        <w:t>}</w:t>
      </w:r>
    </w:p>
    <w:p w:rsidR="009D01CA" w:rsidRDefault="009D01CA">
      <w:pPr>
        <w:pStyle w:val="NtENotetoEditor"/>
        <w:autoSpaceDE w:val="0"/>
        <w:autoSpaceDN w:val="0"/>
        <w:adjustRightInd w:val="0"/>
        <w:rPr>
          <w:szCs w:val="24"/>
        </w:rPr>
      </w:pPr>
      <w:r>
        <w:rPr>
          <w:szCs w:val="24"/>
        </w:rPr>
        <w:t>{Ed: Chapter notes will be will be gathered here}</w:t>
      </w:r>
    </w:p>
    <w:p w:rsidR="009D01CA" w:rsidRDefault="009D01CA">
      <w:pPr>
        <w:pStyle w:val="NotesEndNotesEnd"/>
        <w:autoSpaceDE w:val="0"/>
        <w:autoSpaceDN w:val="0"/>
        <w:adjustRightInd w:val="0"/>
        <w:rPr>
          <w:szCs w:val="24"/>
        </w:rPr>
      </w:pPr>
      <w:r>
        <w:rPr>
          <w:szCs w:val="24"/>
        </w:rPr>
        <w:t>{</w:t>
      </w:r>
      <w:proofErr w:type="spellStart"/>
      <w:r>
        <w:rPr>
          <w:szCs w:val="24"/>
        </w:rPr>
        <w:t>Notes_end</w:t>
      </w:r>
      <w:proofErr w:type="spellEnd"/>
      <w:r>
        <w:rPr>
          <w:szCs w:val="24"/>
        </w:rPr>
        <w:t>}</w:t>
      </w:r>
    </w:p>
    <w:sectPr w:rsidR="009D01CA" w:rsidSect="00D849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2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C07" w:rsidRDefault="00546C07" w:rsidP="00502787">
      <w:r>
        <w:separator/>
      </w:r>
    </w:p>
  </w:endnote>
  <w:endnote w:type="continuationSeparator" w:id="0">
    <w:p w:rsidR="00546C07" w:rsidRDefault="00546C07" w:rsidP="00502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787" w:rsidRPr="00437D72" w:rsidRDefault="00437D72" w:rsidP="00437D72">
    <w:pPr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277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1CA" w:rsidRDefault="009D01C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84958">
      <w:rPr>
        <w:noProof/>
      </w:rPr>
      <w:t>274</w:t>
    </w:r>
    <w:r>
      <w:rPr>
        <w:noProof/>
      </w:rPr>
      <w:fldChar w:fldCharType="end"/>
    </w:r>
  </w:p>
  <w:p w:rsidR="00502787" w:rsidRPr="00437D72" w:rsidRDefault="00502787" w:rsidP="00437D72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787" w:rsidRPr="00437D72" w:rsidRDefault="00437D72" w:rsidP="00437D72">
    <w:pPr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277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C07" w:rsidRDefault="00546C07" w:rsidP="00502787">
      <w:r>
        <w:separator/>
      </w:r>
    </w:p>
  </w:footnote>
  <w:footnote w:type="continuationSeparator" w:id="0">
    <w:p w:rsidR="00546C07" w:rsidRDefault="00546C07" w:rsidP="005027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787" w:rsidRPr="00437D72" w:rsidRDefault="00437D72" w:rsidP="00437D72">
    <w:pPr>
      <w:jc w:val="center"/>
    </w:pPr>
    <w:r w:rsidRPr="00437D72">
      <w:t>Authors: This is your final opportunity to revise. The MIT Press does not allow revision of content in page proofs.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787" w:rsidRPr="00437D72" w:rsidRDefault="00437D72" w:rsidP="00437D72">
    <w:pPr>
      <w:jc w:val="center"/>
    </w:pPr>
    <w:r w:rsidRPr="00437D72">
      <w:t>Authors: This is your final opportunity to revise. The MIT Press does not allow revision of content in page proofs.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787" w:rsidRPr="00437D72" w:rsidRDefault="00437D72" w:rsidP="00437D72">
    <w:pPr>
      <w:jc w:val="center"/>
    </w:pPr>
    <w:r w:rsidRPr="00437D72">
      <w:t>Authors: This is your final opportunity to revise. The MIT Press does not allow revision of content in page proofs.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E61E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B41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66B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1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18ED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9E6C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D7C71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8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04C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0A4A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B074DC"/>
    <w:multiLevelType w:val="hybridMultilevel"/>
    <w:tmpl w:val="8E329356"/>
    <w:lvl w:ilvl="0" w:tplc="EBB6320E">
      <w:start w:val="1"/>
      <w:numFmt w:val="upp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Redact State" w:val="ready"/>
    <w:docVar w:name="AUWarn" w:val="This is your final opportunity to revise. The MIT Press does not allow revision of content in page proofs."/>
    <w:docVar w:name="BookID" w:val="8743"/>
    <w:docVar w:name="ChapterNum" w:val="012"/>
    <w:docVar w:name="CheckHeader" w:val="T"/>
    <w:docVar w:name="ex_AddedHTMLPreformat" w:val="Courier New"/>
    <w:docVar w:name="ex_AutoRedact" w:val="APComplete"/>
    <w:docVar w:name="ex_CleanUp" w:val="CleanUpComplete"/>
    <w:docVar w:name="ex_eXtylesBuild" w:val="2870"/>
    <w:docVar w:name="ex_FontAudit" w:val="APComplete"/>
    <w:docVar w:name="EX_LAST_PALETTE_TAB" w:val="1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Inline Graphic|graphic|Box Type|box-type|Figure Type|fig-type|Table Type|tab-type|Section Type|sec-type|List Type|list-type|Extract Type|ext-type|Specific Use|su|List Item Specific Use|litem-su|List Continued|list-cont|"/>
    <w:docVar w:name="iceFileDir" w:val="Z:\eXtyles_In_Process\Arp_8743\eXtyled"/>
    <w:docVar w:name="iceFileName" w:val="8743_012.doc"/>
    <w:docVar w:name="iceJABR" w:val="BooksChicago"/>
    <w:docVar w:name="iceJournal" w:val="BooksChicago:Books Chicago"/>
    <w:docVar w:name="iceJournalName" w:val="Books Chicago"/>
    <w:docVar w:name="icePublisher" w:val="MITBooks"/>
    <w:docVar w:name="PreEdit Baseline Path" w:val="Z:\eXtyles_In_Process\Arp_8743\eXtyled\8743_012$base.doc"/>
    <w:docVar w:name="PreEdit Baseline Timestamp" w:val="10/24/2014 10:23:58 AM"/>
    <w:docVar w:name="PreEdit Up-Front Loss" w:val="complete"/>
  </w:docVars>
  <w:rsids>
    <w:rsidRoot w:val="005005A3"/>
    <w:rsid w:val="00000A97"/>
    <w:rsid w:val="000018F3"/>
    <w:rsid w:val="000025A1"/>
    <w:rsid w:val="00002BD7"/>
    <w:rsid w:val="00003F62"/>
    <w:rsid w:val="00005F7F"/>
    <w:rsid w:val="000062E5"/>
    <w:rsid w:val="00010460"/>
    <w:rsid w:val="00010E61"/>
    <w:rsid w:val="00012016"/>
    <w:rsid w:val="000121AD"/>
    <w:rsid w:val="000145B7"/>
    <w:rsid w:val="00014DD9"/>
    <w:rsid w:val="00015196"/>
    <w:rsid w:val="000155DA"/>
    <w:rsid w:val="00015E75"/>
    <w:rsid w:val="0001641C"/>
    <w:rsid w:val="00016901"/>
    <w:rsid w:val="00017C7E"/>
    <w:rsid w:val="000233AA"/>
    <w:rsid w:val="00023E48"/>
    <w:rsid w:val="000257E1"/>
    <w:rsid w:val="00026E2C"/>
    <w:rsid w:val="000272D0"/>
    <w:rsid w:val="000278FA"/>
    <w:rsid w:val="00030318"/>
    <w:rsid w:val="0003038B"/>
    <w:rsid w:val="00030A5A"/>
    <w:rsid w:val="00035F7B"/>
    <w:rsid w:val="00036A49"/>
    <w:rsid w:val="00041873"/>
    <w:rsid w:val="00041D2B"/>
    <w:rsid w:val="00041DC4"/>
    <w:rsid w:val="00042298"/>
    <w:rsid w:val="000422DC"/>
    <w:rsid w:val="00043099"/>
    <w:rsid w:val="0004428F"/>
    <w:rsid w:val="00052A7C"/>
    <w:rsid w:val="00052DA8"/>
    <w:rsid w:val="00053C00"/>
    <w:rsid w:val="000544B6"/>
    <w:rsid w:val="00054FE7"/>
    <w:rsid w:val="00055163"/>
    <w:rsid w:val="00056BD4"/>
    <w:rsid w:val="000608D5"/>
    <w:rsid w:val="000611F0"/>
    <w:rsid w:val="00061A74"/>
    <w:rsid w:val="000621D5"/>
    <w:rsid w:val="000621D6"/>
    <w:rsid w:val="000639F2"/>
    <w:rsid w:val="00064ECC"/>
    <w:rsid w:val="000654D3"/>
    <w:rsid w:val="00067CDE"/>
    <w:rsid w:val="00067F63"/>
    <w:rsid w:val="00072466"/>
    <w:rsid w:val="0007254F"/>
    <w:rsid w:val="00072E78"/>
    <w:rsid w:val="0007319C"/>
    <w:rsid w:val="0007345C"/>
    <w:rsid w:val="00073BE6"/>
    <w:rsid w:val="0007436A"/>
    <w:rsid w:val="00074D9D"/>
    <w:rsid w:val="00076EFC"/>
    <w:rsid w:val="0007769D"/>
    <w:rsid w:val="00077A0D"/>
    <w:rsid w:val="00077BCF"/>
    <w:rsid w:val="000817C9"/>
    <w:rsid w:val="000818C4"/>
    <w:rsid w:val="00082DA7"/>
    <w:rsid w:val="000849CB"/>
    <w:rsid w:val="00085293"/>
    <w:rsid w:val="00085923"/>
    <w:rsid w:val="00085DE3"/>
    <w:rsid w:val="000865B8"/>
    <w:rsid w:val="00086DE3"/>
    <w:rsid w:val="0009115B"/>
    <w:rsid w:val="000950ED"/>
    <w:rsid w:val="000A018F"/>
    <w:rsid w:val="000A13EA"/>
    <w:rsid w:val="000A2CE4"/>
    <w:rsid w:val="000A2F82"/>
    <w:rsid w:val="000A40BC"/>
    <w:rsid w:val="000A689D"/>
    <w:rsid w:val="000A76B6"/>
    <w:rsid w:val="000B0531"/>
    <w:rsid w:val="000B2116"/>
    <w:rsid w:val="000B25A6"/>
    <w:rsid w:val="000B32DE"/>
    <w:rsid w:val="000B3CDB"/>
    <w:rsid w:val="000B40C9"/>
    <w:rsid w:val="000B558E"/>
    <w:rsid w:val="000B583F"/>
    <w:rsid w:val="000C158E"/>
    <w:rsid w:val="000C185F"/>
    <w:rsid w:val="000C1881"/>
    <w:rsid w:val="000C4955"/>
    <w:rsid w:val="000C49B7"/>
    <w:rsid w:val="000C4C69"/>
    <w:rsid w:val="000C58C7"/>
    <w:rsid w:val="000C6EA4"/>
    <w:rsid w:val="000C71E2"/>
    <w:rsid w:val="000D3788"/>
    <w:rsid w:val="000D4A39"/>
    <w:rsid w:val="000D4B37"/>
    <w:rsid w:val="000D5B97"/>
    <w:rsid w:val="000E0730"/>
    <w:rsid w:val="000E11AB"/>
    <w:rsid w:val="000E2BF2"/>
    <w:rsid w:val="000E4270"/>
    <w:rsid w:val="000E48AE"/>
    <w:rsid w:val="000E6281"/>
    <w:rsid w:val="000E7A80"/>
    <w:rsid w:val="000E7D74"/>
    <w:rsid w:val="000F0718"/>
    <w:rsid w:val="000F08FE"/>
    <w:rsid w:val="000F0B9D"/>
    <w:rsid w:val="000F13A8"/>
    <w:rsid w:val="000F3C0E"/>
    <w:rsid w:val="000F4548"/>
    <w:rsid w:val="000F4FB5"/>
    <w:rsid w:val="000F5CA1"/>
    <w:rsid w:val="000F6300"/>
    <w:rsid w:val="000F6BC3"/>
    <w:rsid w:val="000F76E5"/>
    <w:rsid w:val="00100114"/>
    <w:rsid w:val="00100E03"/>
    <w:rsid w:val="00101238"/>
    <w:rsid w:val="0010187D"/>
    <w:rsid w:val="00101EB1"/>
    <w:rsid w:val="00102743"/>
    <w:rsid w:val="00102CB3"/>
    <w:rsid w:val="0010458D"/>
    <w:rsid w:val="00104668"/>
    <w:rsid w:val="00105740"/>
    <w:rsid w:val="00105897"/>
    <w:rsid w:val="00105B27"/>
    <w:rsid w:val="00106965"/>
    <w:rsid w:val="00107CB6"/>
    <w:rsid w:val="001107EB"/>
    <w:rsid w:val="00111934"/>
    <w:rsid w:val="001122FF"/>
    <w:rsid w:val="0011241F"/>
    <w:rsid w:val="00112826"/>
    <w:rsid w:val="0011377A"/>
    <w:rsid w:val="00117ABA"/>
    <w:rsid w:val="00124345"/>
    <w:rsid w:val="00124BC2"/>
    <w:rsid w:val="00124F0A"/>
    <w:rsid w:val="00125781"/>
    <w:rsid w:val="00127ADF"/>
    <w:rsid w:val="00127DD5"/>
    <w:rsid w:val="00127DF2"/>
    <w:rsid w:val="0013013F"/>
    <w:rsid w:val="00130773"/>
    <w:rsid w:val="00131396"/>
    <w:rsid w:val="0013154B"/>
    <w:rsid w:val="001322A9"/>
    <w:rsid w:val="00132C74"/>
    <w:rsid w:val="00137689"/>
    <w:rsid w:val="00137BAE"/>
    <w:rsid w:val="00140794"/>
    <w:rsid w:val="00141EEE"/>
    <w:rsid w:val="00142F02"/>
    <w:rsid w:val="001431C7"/>
    <w:rsid w:val="00144786"/>
    <w:rsid w:val="00145D40"/>
    <w:rsid w:val="00146367"/>
    <w:rsid w:val="00146C15"/>
    <w:rsid w:val="00151B53"/>
    <w:rsid w:val="00151C30"/>
    <w:rsid w:val="0015295F"/>
    <w:rsid w:val="00153CA7"/>
    <w:rsid w:val="001552F1"/>
    <w:rsid w:val="00155369"/>
    <w:rsid w:val="00160F3E"/>
    <w:rsid w:val="00161AA6"/>
    <w:rsid w:val="001624D0"/>
    <w:rsid w:val="00162F0D"/>
    <w:rsid w:val="00163CCA"/>
    <w:rsid w:val="00163D2D"/>
    <w:rsid w:val="00164E98"/>
    <w:rsid w:val="00165C5C"/>
    <w:rsid w:val="00166A9C"/>
    <w:rsid w:val="001706AC"/>
    <w:rsid w:val="0017105D"/>
    <w:rsid w:val="001715FF"/>
    <w:rsid w:val="00171A90"/>
    <w:rsid w:val="00176108"/>
    <w:rsid w:val="001765D6"/>
    <w:rsid w:val="001766BF"/>
    <w:rsid w:val="001767AF"/>
    <w:rsid w:val="0017714F"/>
    <w:rsid w:val="00180223"/>
    <w:rsid w:val="001803A0"/>
    <w:rsid w:val="001808E3"/>
    <w:rsid w:val="0018113D"/>
    <w:rsid w:val="00181B91"/>
    <w:rsid w:val="001821AF"/>
    <w:rsid w:val="001836D9"/>
    <w:rsid w:val="00185432"/>
    <w:rsid w:val="00185E04"/>
    <w:rsid w:val="0018659C"/>
    <w:rsid w:val="00187943"/>
    <w:rsid w:val="00187BBC"/>
    <w:rsid w:val="001918A6"/>
    <w:rsid w:val="00192D3D"/>
    <w:rsid w:val="00194F94"/>
    <w:rsid w:val="001958F8"/>
    <w:rsid w:val="001974F6"/>
    <w:rsid w:val="00197858"/>
    <w:rsid w:val="001A182C"/>
    <w:rsid w:val="001A1CAE"/>
    <w:rsid w:val="001A2BC6"/>
    <w:rsid w:val="001A3698"/>
    <w:rsid w:val="001A5BBF"/>
    <w:rsid w:val="001A67FA"/>
    <w:rsid w:val="001A6952"/>
    <w:rsid w:val="001B082D"/>
    <w:rsid w:val="001B1733"/>
    <w:rsid w:val="001B23E6"/>
    <w:rsid w:val="001B4607"/>
    <w:rsid w:val="001B461E"/>
    <w:rsid w:val="001B571C"/>
    <w:rsid w:val="001B7F27"/>
    <w:rsid w:val="001C03E0"/>
    <w:rsid w:val="001C0B8C"/>
    <w:rsid w:val="001C17F5"/>
    <w:rsid w:val="001C1AB8"/>
    <w:rsid w:val="001C1DC0"/>
    <w:rsid w:val="001C2716"/>
    <w:rsid w:val="001C423F"/>
    <w:rsid w:val="001C46A4"/>
    <w:rsid w:val="001C4DA9"/>
    <w:rsid w:val="001C5EDA"/>
    <w:rsid w:val="001D15A6"/>
    <w:rsid w:val="001D19DF"/>
    <w:rsid w:val="001D3F0A"/>
    <w:rsid w:val="001D4106"/>
    <w:rsid w:val="001D5422"/>
    <w:rsid w:val="001D7676"/>
    <w:rsid w:val="001E1D82"/>
    <w:rsid w:val="001E2222"/>
    <w:rsid w:val="001E2BCD"/>
    <w:rsid w:val="001E4198"/>
    <w:rsid w:val="001E447B"/>
    <w:rsid w:val="001E5F7B"/>
    <w:rsid w:val="001E7502"/>
    <w:rsid w:val="001E7C35"/>
    <w:rsid w:val="001F05A7"/>
    <w:rsid w:val="001F3915"/>
    <w:rsid w:val="001F41C8"/>
    <w:rsid w:val="001F47C0"/>
    <w:rsid w:val="001F523F"/>
    <w:rsid w:val="00201903"/>
    <w:rsid w:val="002064B2"/>
    <w:rsid w:val="002071C3"/>
    <w:rsid w:val="00210658"/>
    <w:rsid w:val="0021153A"/>
    <w:rsid w:val="00211986"/>
    <w:rsid w:val="00211E50"/>
    <w:rsid w:val="002120B5"/>
    <w:rsid w:val="0021329A"/>
    <w:rsid w:val="00213B1F"/>
    <w:rsid w:val="0021587B"/>
    <w:rsid w:val="00216B40"/>
    <w:rsid w:val="0022325F"/>
    <w:rsid w:val="00224A81"/>
    <w:rsid w:val="00225497"/>
    <w:rsid w:val="002265EA"/>
    <w:rsid w:val="002271BD"/>
    <w:rsid w:val="002322C5"/>
    <w:rsid w:val="0023291F"/>
    <w:rsid w:val="00235624"/>
    <w:rsid w:val="0023575D"/>
    <w:rsid w:val="00235CAD"/>
    <w:rsid w:val="00237459"/>
    <w:rsid w:val="002374E8"/>
    <w:rsid w:val="002409C7"/>
    <w:rsid w:val="002443EC"/>
    <w:rsid w:val="002455C2"/>
    <w:rsid w:val="00247701"/>
    <w:rsid w:val="00247F02"/>
    <w:rsid w:val="00250008"/>
    <w:rsid w:val="00252AF3"/>
    <w:rsid w:val="002530EC"/>
    <w:rsid w:val="0025418B"/>
    <w:rsid w:val="0025462C"/>
    <w:rsid w:val="00254B3D"/>
    <w:rsid w:val="0025530F"/>
    <w:rsid w:val="00255AE3"/>
    <w:rsid w:val="00257BB0"/>
    <w:rsid w:val="00260914"/>
    <w:rsid w:val="002615CA"/>
    <w:rsid w:val="00264A50"/>
    <w:rsid w:val="00265C5A"/>
    <w:rsid w:val="00266136"/>
    <w:rsid w:val="0026637B"/>
    <w:rsid w:val="002663A7"/>
    <w:rsid w:val="00266904"/>
    <w:rsid w:val="00267A2B"/>
    <w:rsid w:val="00267C23"/>
    <w:rsid w:val="002700B6"/>
    <w:rsid w:val="0027173F"/>
    <w:rsid w:val="00271B48"/>
    <w:rsid w:val="002730FA"/>
    <w:rsid w:val="00273227"/>
    <w:rsid w:val="002745D3"/>
    <w:rsid w:val="00274CB4"/>
    <w:rsid w:val="00274D14"/>
    <w:rsid w:val="0027572B"/>
    <w:rsid w:val="00276D2B"/>
    <w:rsid w:val="00277673"/>
    <w:rsid w:val="00280E14"/>
    <w:rsid w:val="002811C6"/>
    <w:rsid w:val="00281A39"/>
    <w:rsid w:val="002827FD"/>
    <w:rsid w:val="00284A9F"/>
    <w:rsid w:val="00285A40"/>
    <w:rsid w:val="002873D1"/>
    <w:rsid w:val="00291F74"/>
    <w:rsid w:val="00295145"/>
    <w:rsid w:val="0029619D"/>
    <w:rsid w:val="00296703"/>
    <w:rsid w:val="002A0A5A"/>
    <w:rsid w:val="002A3E24"/>
    <w:rsid w:val="002A4952"/>
    <w:rsid w:val="002A4A61"/>
    <w:rsid w:val="002A5194"/>
    <w:rsid w:val="002A5920"/>
    <w:rsid w:val="002A7249"/>
    <w:rsid w:val="002B1784"/>
    <w:rsid w:val="002B2663"/>
    <w:rsid w:val="002B2ADA"/>
    <w:rsid w:val="002B49CE"/>
    <w:rsid w:val="002B534E"/>
    <w:rsid w:val="002B5D01"/>
    <w:rsid w:val="002B65A8"/>
    <w:rsid w:val="002C1478"/>
    <w:rsid w:val="002C1A60"/>
    <w:rsid w:val="002C2808"/>
    <w:rsid w:val="002C2E0D"/>
    <w:rsid w:val="002C5201"/>
    <w:rsid w:val="002C6C85"/>
    <w:rsid w:val="002C7243"/>
    <w:rsid w:val="002D1B04"/>
    <w:rsid w:val="002D1FA8"/>
    <w:rsid w:val="002D2406"/>
    <w:rsid w:val="002D3C95"/>
    <w:rsid w:val="002D4E36"/>
    <w:rsid w:val="002D5986"/>
    <w:rsid w:val="002D5E1A"/>
    <w:rsid w:val="002D5F95"/>
    <w:rsid w:val="002D78B2"/>
    <w:rsid w:val="002E0247"/>
    <w:rsid w:val="002E0F09"/>
    <w:rsid w:val="002E236F"/>
    <w:rsid w:val="002E3084"/>
    <w:rsid w:val="002E5259"/>
    <w:rsid w:val="002E54A6"/>
    <w:rsid w:val="002E5592"/>
    <w:rsid w:val="002F0648"/>
    <w:rsid w:val="002F09E3"/>
    <w:rsid w:val="002F315F"/>
    <w:rsid w:val="002F3C94"/>
    <w:rsid w:val="002F403E"/>
    <w:rsid w:val="002F4345"/>
    <w:rsid w:val="002F4E47"/>
    <w:rsid w:val="002F7C37"/>
    <w:rsid w:val="002F7D97"/>
    <w:rsid w:val="00300C79"/>
    <w:rsid w:val="0030228F"/>
    <w:rsid w:val="0030237E"/>
    <w:rsid w:val="00303FBC"/>
    <w:rsid w:val="003052AD"/>
    <w:rsid w:val="00306A3F"/>
    <w:rsid w:val="00307267"/>
    <w:rsid w:val="00307545"/>
    <w:rsid w:val="003077D9"/>
    <w:rsid w:val="00307884"/>
    <w:rsid w:val="00307B6F"/>
    <w:rsid w:val="003105FC"/>
    <w:rsid w:val="00310707"/>
    <w:rsid w:val="0031294D"/>
    <w:rsid w:val="00314CEE"/>
    <w:rsid w:val="003172DF"/>
    <w:rsid w:val="00317533"/>
    <w:rsid w:val="00320AC8"/>
    <w:rsid w:val="00322CE0"/>
    <w:rsid w:val="00323A3E"/>
    <w:rsid w:val="00324451"/>
    <w:rsid w:val="00324636"/>
    <w:rsid w:val="003262DF"/>
    <w:rsid w:val="00327064"/>
    <w:rsid w:val="00327E4A"/>
    <w:rsid w:val="00331CBF"/>
    <w:rsid w:val="0033265F"/>
    <w:rsid w:val="003326F1"/>
    <w:rsid w:val="00333537"/>
    <w:rsid w:val="0033391A"/>
    <w:rsid w:val="00333AF0"/>
    <w:rsid w:val="00335084"/>
    <w:rsid w:val="003351D1"/>
    <w:rsid w:val="00340CBB"/>
    <w:rsid w:val="003418E9"/>
    <w:rsid w:val="00341DC7"/>
    <w:rsid w:val="003425DB"/>
    <w:rsid w:val="00343154"/>
    <w:rsid w:val="00343EF1"/>
    <w:rsid w:val="003528CB"/>
    <w:rsid w:val="00352E77"/>
    <w:rsid w:val="00353B51"/>
    <w:rsid w:val="00353CDF"/>
    <w:rsid w:val="003544F1"/>
    <w:rsid w:val="00355F16"/>
    <w:rsid w:val="00356860"/>
    <w:rsid w:val="00357121"/>
    <w:rsid w:val="00357515"/>
    <w:rsid w:val="003608CF"/>
    <w:rsid w:val="00360FC2"/>
    <w:rsid w:val="0036134F"/>
    <w:rsid w:val="0036281A"/>
    <w:rsid w:val="00362F3F"/>
    <w:rsid w:val="00363663"/>
    <w:rsid w:val="00363781"/>
    <w:rsid w:val="00363CB7"/>
    <w:rsid w:val="003648B7"/>
    <w:rsid w:val="00365BFE"/>
    <w:rsid w:val="00365CBD"/>
    <w:rsid w:val="00366038"/>
    <w:rsid w:val="00370B40"/>
    <w:rsid w:val="00370CD7"/>
    <w:rsid w:val="0038462E"/>
    <w:rsid w:val="003846D2"/>
    <w:rsid w:val="00384ABF"/>
    <w:rsid w:val="003870B0"/>
    <w:rsid w:val="00396A89"/>
    <w:rsid w:val="00397A4C"/>
    <w:rsid w:val="003A0854"/>
    <w:rsid w:val="003A0B1D"/>
    <w:rsid w:val="003A199B"/>
    <w:rsid w:val="003A4290"/>
    <w:rsid w:val="003A55DC"/>
    <w:rsid w:val="003A741E"/>
    <w:rsid w:val="003B0B78"/>
    <w:rsid w:val="003B1C20"/>
    <w:rsid w:val="003B1CCA"/>
    <w:rsid w:val="003B20D2"/>
    <w:rsid w:val="003B221B"/>
    <w:rsid w:val="003B2937"/>
    <w:rsid w:val="003B30D9"/>
    <w:rsid w:val="003B3F02"/>
    <w:rsid w:val="003B3FA7"/>
    <w:rsid w:val="003B44E9"/>
    <w:rsid w:val="003B4D2E"/>
    <w:rsid w:val="003B5737"/>
    <w:rsid w:val="003B5E83"/>
    <w:rsid w:val="003B6BEE"/>
    <w:rsid w:val="003B7092"/>
    <w:rsid w:val="003B71BA"/>
    <w:rsid w:val="003C02DE"/>
    <w:rsid w:val="003C1E33"/>
    <w:rsid w:val="003C350D"/>
    <w:rsid w:val="003C41E6"/>
    <w:rsid w:val="003C5944"/>
    <w:rsid w:val="003C5B5A"/>
    <w:rsid w:val="003C64D4"/>
    <w:rsid w:val="003C77D6"/>
    <w:rsid w:val="003C7BAE"/>
    <w:rsid w:val="003D1D62"/>
    <w:rsid w:val="003D1D85"/>
    <w:rsid w:val="003D32F3"/>
    <w:rsid w:val="003D493C"/>
    <w:rsid w:val="003D54B2"/>
    <w:rsid w:val="003D670A"/>
    <w:rsid w:val="003E0482"/>
    <w:rsid w:val="003E2390"/>
    <w:rsid w:val="003E29E6"/>
    <w:rsid w:val="003E2EA2"/>
    <w:rsid w:val="003E3B7A"/>
    <w:rsid w:val="003E66F8"/>
    <w:rsid w:val="003E6AE2"/>
    <w:rsid w:val="003E70AE"/>
    <w:rsid w:val="003E76D2"/>
    <w:rsid w:val="003F006B"/>
    <w:rsid w:val="003F045C"/>
    <w:rsid w:val="003F08ED"/>
    <w:rsid w:val="003F2BDD"/>
    <w:rsid w:val="003F385B"/>
    <w:rsid w:val="003F60E7"/>
    <w:rsid w:val="003F7816"/>
    <w:rsid w:val="0040125C"/>
    <w:rsid w:val="004014A3"/>
    <w:rsid w:val="00401E10"/>
    <w:rsid w:val="00402D03"/>
    <w:rsid w:val="00402DDF"/>
    <w:rsid w:val="0040465A"/>
    <w:rsid w:val="00404B22"/>
    <w:rsid w:val="00405110"/>
    <w:rsid w:val="00406376"/>
    <w:rsid w:val="00407238"/>
    <w:rsid w:val="00411166"/>
    <w:rsid w:val="0041199E"/>
    <w:rsid w:val="00411E39"/>
    <w:rsid w:val="00412399"/>
    <w:rsid w:val="00421529"/>
    <w:rsid w:val="00421B74"/>
    <w:rsid w:val="00424093"/>
    <w:rsid w:val="004259A3"/>
    <w:rsid w:val="00425C88"/>
    <w:rsid w:val="00425E32"/>
    <w:rsid w:val="00427472"/>
    <w:rsid w:val="0043240F"/>
    <w:rsid w:val="00433768"/>
    <w:rsid w:val="00437445"/>
    <w:rsid w:val="00437481"/>
    <w:rsid w:val="0043794D"/>
    <w:rsid w:val="00437B32"/>
    <w:rsid w:val="00437D72"/>
    <w:rsid w:val="00437E9C"/>
    <w:rsid w:val="00441A14"/>
    <w:rsid w:val="00441EF0"/>
    <w:rsid w:val="00444B8E"/>
    <w:rsid w:val="00444F25"/>
    <w:rsid w:val="00445BE9"/>
    <w:rsid w:val="00447051"/>
    <w:rsid w:val="0044735E"/>
    <w:rsid w:val="0045069E"/>
    <w:rsid w:val="004506DE"/>
    <w:rsid w:val="00453D41"/>
    <w:rsid w:val="00454C20"/>
    <w:rsid w:val="004550B3"/>
    <w:rsid w:val="00456B0A"/>
    <w:rsid w:val="00460EFF"/>
    <w:rsid w:val="00461852"/>
    <w:rsid w:val="00461F70"/>
    <w:rsid w:val="0046223F"/>
    <w:rsid w:val="004628ED"/>
    <w:rsid w:val="004635E0"/>
    <w:rsid w:val="0046401A"/>
    <w:rsid w:val="004641AD"/>
    <w:rsid w:val="00464EE8"/>
    <w:rsid w:val="004659A7"/>
    <w:rsid w:val="004662EE"/>
    <w:rsid w:val="004678FD"/>
    <w:rsid w:val="00470E56"/>
    <w:rsid w:val="00471673"/>
    <w:rsid w:val="00472178"/>
    <w:rsid w:val="00472A99"/>
    <w:rsid w:val="00472E42"/>
    <w:rsid w:val="00473840"/>
    <w:rsid w:val="00473FA0"/>
    <w:rsid w:val="004745E4"/>
    <w:rsid w:val="004766D0"/>
    <w:rsid w:val="004816EB"/>
    <w:rsid w:val="00482883"/>
    <w:rsid w:val="004857FF"/>
    <w:rsid w:val="00485D9E"/>
    <w:rsid w:val="00486C8F"/>
    <w:rsid w:val="00486EE9"/>
    <w:rsid w:val="004930F0"/>
    <w:rsid w:val="004947DD"/>
    <w:rsid w:val="004A03D5"/>
    <w:rsid w:val="004A2702"/>
    <w:rsid w:val="004A33A1"/>
    <w:rsid w:val="004A567B"/>
    <w:rsid w:val="004A57AB"/>
    <w:rsid w:val="004A5B1F"/>
    <w:rsid w:val="004A5B27"/>
    <w:rsid w:val="004A6642"/>
    <w:rsid w:val="004A6BBF"/>
    <w:rsid w:val="004A771C"/>
    <w:rsid w:val="004B2DF1"/>
    <w:rsid w:val="004B4273"/>
    <w:rsid w:val="004B4EE7"/>
    <w:rsid w:val="004B5D0B"/>
    <w:rsid w:val="004B72F0"/>
    <w:rsid w:val="004C04CA"/>
    <w:rsid w:val="004C3CA3"/>
    <w:rsid w:val="004C6917"/>
    <w:rsid w:val="004D3A76"/>
    <w:rsid w:val="004D4992"/>
    <w:rsid w:val="004D57C7"/>
    <w:rsid w:val="004D628C"/>
    <w:rsid w:val="004D6639"/>
    <w:rsid w:val="004D7596"/>
    <w:rsid w:val="004D7B42"/>
    <w:rsid w:val="004E0A9F"/>
    <w:rsid w:val="004E20AF"/>
    <w:rsid w:val="004E2517"/>
    <w:rsid w:val="004E3572"/>
    <w:rsid w:val="004E4179"/>
    <w:rsid w:val="004E43B3"/>
    <w:rsid w:val="004E4FDE"/>
    <w:rsid w:val="004E70D4"/>
    <w:rsid w:val="004F0CE8"/>
    <w:rsid w:val="004F29C6"/>
    <w:rsid w:val="004F360F"/>
    <w:rsid w:val="004F3F32"/>
    <w:rsid w:val="004F6EBD"/>
    <w:rsid w:val="005005A3"/>
    <w:rsid w:val="00501DB1"/>
    <w:rsid w:val="00502787"/>
    <w:rsid w:val="005040DD"/>
    <w:rsid w:val="00504F02"/>
    <w:rsid w:val="00510CE3"/>
    <w:rsid w:val="00511AEF"/>
    <w:rsid w:val="0051206C"/>
    <w:rsid w:val="00513D54"/>
    <w:rsid w:val="00515CE4"/>
    <w:rsid w:val="005163E8"/>
    <w:rsid w:val="005169D1"/>
    <w:rsid w:val="00517169"/>
    <w:rsid w:val="0051787B"/>
    <w:rsid w:val="00520132"/>
    <w:rsid w:val="00520232"/>
    <w:rsid w:val="00520D23"/>
    <w:rsid w:val="005236A4"/>
    <w:rsid w:val="005250C6"/>
    <w:rsid w:val="00525204"/>
    <w:rsid w:val="005259B9"/>
    <w:rsid w:val="005269EF"/>
    <w:rsid w:val="00530412"/>
    <w:rsid w:val="0053204D"/>
    <w:rsid w:val="00532935"/>
    <w:rsid w:val="00532948"/>
    <w:rsid w:val="00535C4C"/>
    <w:rsid w:val="005415EA"/>
    <w:rsid w:val="00543113"/>
    <w:rsid w:val="00543273"/>
    <w:rsid w:val="00543738"/>
    <w:rsid w:val="005444D7"/>
    <w:rsid w:val="00544B8D"/>
    <w:rsid w:val="005450CE"/>
    <w:rsid w:val="005451F3"/>
    <w:rsid w:val="00545CE6"/>
    <w:rsid w:val="005467D5"/>
    <w:rsid w:val="00546C07"/>
    <w:rsid w:val="00551583"/>
    <w:rsid w:val="0055262B"/>
    <w:rsid w:val="005531D1"/>
    <w:rsid w:val="00555B64"/>
    <w:rsid w:val="005561B5"/>
    <w:rsid w:val="0056037B"/>
    <w:rsid w:val="005603E6"/>
    <w:rsid w:val="0056138C"/>
    <w:rsid w:val="00561FA6"/>
    <w:rsid w:val="00563AE0"/>
    <w:rsid w:val="005649A3"/>
    <w:rsid w:val="00565B03"/>
    <w:rsid w:val="00565CF7"/>
    <w:rsid w:val="00566E11"/>
    <w:rsid w:val="00566E39"/>
    <w:rsid w:val="00567BF9"/>
    <w:rsid w:val="00567E3A"/>
    <w:rsid w:val="00570DD5"/>
    <w:rsid w:val="005719F4"/>
    <w:rsid w:val="00571DDD"/>
    <w:rsid w:val="00572676"/>
    <w:rsid w:val="00573006"/>
    <w:rsid w:val="00573E3F"/>
    <w:rsid w:val="0057417C"/>
    <w:rsid w:val="00574301"/>
    <w:rsid w:val="00575B1B"/>
    <w:rsid w:val="005801AD"/>
    <w:rsid w:val="00582101"/>
    <w:rsid w:val="0058212D"/>
    <w:rsid w:val="00582476"/>
    <w:rsid w:val="005851C0"/>
    <w:rsid w:val="005856AF"/>
    <w:rsid w:val="00586EA7"/>
    <w:rsid w:val="00587EE7"/>
    <w:rsid w:val="00592F07"/>
    <w:rsid w:val="00593957"/>
    <w:rsid w:val="0059502E"/>
    <w:rsid w:val="00595CBE"/>
    <w:rsid w:val="005960BE"/>
    <w:rsid w:val="00597697"/>
    <w:rsid w:val="005A17B6"/>
    <w:rsid w:val="005A3DCE"/>
    <w:rsid w:val="005A3E97"/>
    <w:rsid w:val="005A3EDB"/>
    <w:rsid w:val="005A5B12"/>
    <w:rsid w:val="005B1760"/>
    <w:rsid w:val="005B1884"/>
    <w:rsid w:val="005B32CE"/>
    <w:rsid w:val="005B35AF"/>
    <w:rsid w:val="005B3E6F"/>
    <w:rsid w:val="005B3E96"/>
    <w:rsid w:val="005B716F"/>
    <w:rsid w:val="005C330E"/>
    <w:rsid w:val="005C368D"/>
    <w:rsid w:val="005C43BA"/>
    <w:rsid w:val="005C45A2"/>
    <w:rsid w:val="005C51DC"/>
    <w:rsid w:val="005C589D"/>
    <w:rsid w:val="005C5993"/>
    <w:rsid w:val="005C6FF0"/>
    <w:rsid w:val="005C7013"/>
    <w:rsid w:val="005C779B"/>
    <w:rsid w:val="005C7F13"/>
    <w:rsid w:val="005D1581"/>
    <w:rsid w:val="005D2014"/>
    <w:rsid w:val="005D2B3A"/>
    <w:rsid w:val="005D31DF"/>
    <w:rsid w:val="005D3D73"/>
    <w:rsid w:val="005D4793"/>
    <w:rsid w:val="005D5008"/>
    <w:rsid w:val="005D53A5"/>
    <w:rsid w:val="005D6F90"/>
    <w:rsid w:val="005E1146"/>
    <w:rsid w:val="005E14BB"/>
    <w:rsid w:val="005E1E0C"/>
    <w:rsid w:val="005E30B4"/>
    <w:rsid w:val="005E4EE3"/>
    <w:rsid w:val="005E4FEA"/>
    <w:rsid w:val="005E645E"/>
    <w:rsid w:val="005E664E"/>
    <w:rsid w:val="005E66FD"/>
    <w:rsid w:val="005E67AC"/>
    <w:rsid w:val="005E6906"/>
    <w:rsid w:val="005F021A"/>
    <w:rsid w:val="005F03B9"/>
    <w:rsid w:val="005F20A6"/>
    <w:rsid w:val="005F2266"/>
    <w:rsid w:val="005F28E5"/>
    <w:rsid w:val="005F416D"/>
    <w:rsid w:val="005F5342"/>
    <w:rsid w:val="005F5834"/>
    <w:rsid w:val="0060035A"/>
    <w:rsid w:val="006014E3"/>
    <w:rsid w:val="0060208D"/>
    <w:rsid w:val="00603C02"/>
    <w:rsid w:val="0060442E"/>
    <w:rsid w:val="006047FC"/>
    <w:rsid w:val="00604B0E"/>
    <w:rsid w:val="00604CA8"/>
    <w:rsid w:val="00606B04"/>
    <w:rsid w:val="00607FCB"/>
    <w:rsid w:val="0061063B"/>
    <w:rsid w:val="00612D37"/>
    <w:rsid w:val="0061540F"/>
    <w:rsid w:val="00616454"/>
    <w:rsid w:val="00616CDA"/>
    <w:rsid w:val="006171F2"/>
    <w:rsid w:val="00617588"/>
    <w:rsid w:val="0062052D"/>
    <w:rsid w:val="00622509"/>
    <w:rsid w:val="006227CF"/>
    <w:rsid w:val="0062457E"/>
    <w:rsid w:val="006251B4"/>
    <w:rsid w:val="0063051B"/>
    <w:rsid w:val="006307AB"/>
    <w:rsid w:val="0063087B"/>
    <w:rsid w:val="00630A08"/>
    <w:rsid w:val="006313D5"/>
    <w:rsid w:val="00631D8E"/>
    <w:rsid w:val="00631DE5"/>
    <w:rsid w:val="006322F1"/>
    <w:rsid w:val="00633F91"/>
    <w:rsid w:val="006346EF"/>
    <w:rsid w:val="006355B9"/>
    <w:rsid w:val="006356ED"/>
    <w:rsid w:val="00635DA2"/>
    <w:rsid w:val="00637517"/>
    <w:rsid w:val="00640668"/>
    <w:rsid w:val="006419D0"/>
    <w:rsid w:val="0064299A"/>
    <w:rsid w:val="00644F1F"/>
    <w:rsid w:val="00647F96"/>
    <w:rsid w:val="00650800"/>
    <w:rsid w:val="00651FFA"/>
    <w:rsid w:val="00652EBA"/>
    <w:rsid w:val="00652F37"/>
    <w:rsid w:val="00653141"/>
    <w:rsid w:val="00654490"/>
    <w:rsid w:val="00655263"/>
    <w:rsid w:val="00655480"/>
    <w:rsid w:val="0065587D"/>
    <w:rsid w:val="00655A7E"/>
    <w:rsid w:val="00655F00"/>
    <w:rsid w:val="00656763"/>
    <w:rsid w:val="006569BF"/>
    <w:rsid w:val="00656FFE"/>
    <w:rsid w:val="006573B6"/>
    <w:rsid w:val="00660297"/>
    <w:rsid w:val="00660567"/>
    <w:rsid w:val="00661733"/>
    <w:rsid w:val="006638D4"/>
    <w:rsid w:val="00664790"/>
    <w:rsid w:val="00665CD0"/>
    <w:rsid w:val="00667CF6"/>
    <w:rsid w:val="006718BD"/>
    <w:rsid w:val="00672C59"/>
    <w:rsid w:val="00672D09"/>
    <w:rsid w:val="0067474B"/>
    <w:rsid w:val="00675C90"/>
    <w:rsid w:val="00676033"/>
    <w:rsid w:val="006770DE"/>
    <w:rsid w:val="00677A19"/>
    <w:rsid w:val="00680E3B"/>
    <w:rsid w:val="00682F16"/>
    <w:rsid w:val="00687EC8"/>
    <w:rsid w:val="00690342"/>
    <w:rsid w:val="00692D1B"/>
    <w:rsid w:val="00692E7F"/>
    <w:rsid w:val="006959A6"/>
    <w:rsid w:val="00696BE3"/>
    <w:rsid w:val="00696D25"/>
    <w:rsid w:val="00696ECD"/>
    <w:rsid w:val="006971AA"/>
    <w:rsid w:val="006A05A4"/>
    <w:rsid w:val="006A22E2"/>
    <w:rsid w:val="006A321C"/>
    <w:rsid w:val="006A4576"/>
    <w:rsid w:val="006A5133"/>
    <w:rsid w:val="006A5704"/>
    <w:rsid w:val="006A729A"/>
    <w:rsid w:val="006A73E0"/>
    <w:rsid w:val="006B0941"/>
    <w:rsid w:val="006B160A"/>
    <w:rsid w:val="006B22AC"/>
    <w:rsid w:val="006B2533"/>
    <w:rsid w:val="006B4151"/>
    <w:rsid w:val="006B41F4"/>
    <w:rsid w:val="006B560B"/>
    <w:rsid w:val="006B7780"/>
    <w:rsid w:val="006B7A43"/>
    <w:rsid w:val="006C22AB"/>
    <w:rsid w:val="006C2FC8"/>
    <w:rsid w:val="006C3534"/>
    <w:rsid w:val="006C537E"/>
    <w:rsid w:val="006D0D7F"/>
    <w:rsid w:val="006D2248"/>
    <w:rsid w:val="006D306C"/>
    <w:rsid w:val="006D61B9"/>
    <w:rsid w:val="006D676A"/>
    <w:rsid w:val="006E0DB7"/>
    <w:rsid w:val="006E14E0"/>
    <w:rsid w:val="006E1CC6"/>
    <w:rsid w:val="006E2C21"/>
    <w:rsid w:val="006E455C"/>
    <w:rsid w:val="006E5683"/>
    <w:rsid w:val="006E58C6"/>
    <w:rsid w:val="006F1C2E"/>
    <w:rsid w:val="006F26A3"/>
    <w:rsid w:val="006F3188"/>
    <w:rsid w:val="006F33CA"/>
    <w:rsid w:val="006F5ACA"/>
    <w:rsid w:val="006F5C9F"/>
    <w:rsid w:val="006F5F19"/>
    <w:rsid w:val="006F6B51"/>
    <w:rsid w:val="006F6F7B"/>
    <w:rsid w:val="006F78CF"/>
    <w:rsid w:val="00701094"/>
    <w:rsid w:val="00701504"/>
    <w:rsid w:val="007017E7"/>
    <w:rsid w:val="00704A21"/>
    <w:rsid w:val="0070634B"/>
    <w:rsid w:val="007066B4"/>
    <w:rsid w:val="0070690E"/>
    <w:rsid w:val="00707005"/>
    <w:rsid w:val="0071006D"/>
    <w:rsid w:val="00711FD9"/>
    <w:rsid w:val="00714C79"/>
    <w:rsid w:val="00714D2E"/>
    <w:rsid w:val="0071511A"/>
    <w:rsid w:val="0071651C"/>
    <w:rsid w:val="007200FA"/>
    <w:rsid w:val="0072129C"/>
    <w:rsid w:val="00722ABA"/>
    <w:rsid w:val="00726576"/>
    <w:rsid w:val="0073168F"/>
    <w:rsid w:val="00732845"/>
    <w:rsid w:val="0073622C"/>
    <w:rsid w:val="00736B99"/>
    <w:rsid w:val="00740827"/>
    <w:rsid w:val="00743B2C"/>
    <w:rsid w:val="00744287"/>
    <w:rsid w:val="007445B1"/>
    <w:rsid w:val="00745442"/>
    <w:rsid w:val="00750236"/>
    <w:rsid w:val="00750F48"/>
    <w:rsid w:val="007512DB"/>
    <w:rsid w:val="00751379"/>
    <w:rsid w:val="00751AC7"/>
    <w:rsid w:val="00751B63"/>
    <w:rsid w:val="00751F7B"/>
    <w:rsid w:val="0075334A"/>
    <w:rsid w:val="00757A6E"/>
    <w:rsid w:val="00763006"/>
    <w:rsid w:val="00764355"/>
    <w:rsid w:val="00765C7F"/>
    <w:rsid w:val="00766AFB"/>
    <w:rsid w:val="00767A7E"/>
    <w:rsid w:val="00767BE6"/>
    <w:rsid w:val="007705F7"/>
    <w:rsid w:val="00770FBC"/>
    <w:rsid w:val="007717D6"/>
    <w:rsid w:val="00771835"/>
    <w:rsid w:val="00772A90"/>
    <w:rsid w:val="00773042"/>
    <w:rsid w:val="00773710"/>
    <w:rsid w:val="00775BDF"/>
    <w:rsid w:val="0077619D"/>
    <w:rsid w:val="00776A35"/>
    <w:rsid w:val="00776FD0"/>
    <w:rsid w:val="007775B7"/>
    <w:rsid w:val="00781CE0"/>
    <w:rsid w:val="00784198"/>
    <w:rsid w:val="00784648"/>
    <w:rsid w:val="00784FC3"/>
    <w:rsid w:val="00786660"/>
    <w:rsid w:val="0078688D"/>
    <w:rsid w:val="0078691E"/>
    <w:rsid w:val="00787004"/>
    <w:rsid w:val="00791100"/>
    <w:rsid w:val="0079295B"/>
    <w:rsid w:val="00794825"/>
    <w:rsid w:val="00794970"/>
    <w:rsid w:val="00794974"/>
    <w:rsid w:val="00794D26"/>
    <w:rsid w:val="0079713A"/>
    <w:rsid w:val="007972F8"/>
    <w:rsid w:val="007979DA"/>
    <w:rsid w:val="007A0B02"/>
    <w:rsid w:val="007A186C"/>
    <w:rsid w:val="007A1B7A"/>
    <w:rsid w:val="007A385E"/>
    <w:rsid w:val="007A413E"/>
    <w:rsid w:val="007A4743"/>
    <w:rsid w:val="007B036A"/>
    <w:rsid w:val="007B0394"/>
    <w:rsid w:val="007B0568"/>
    <w:rsid w:val="007B1331"/>
    <w:rsid w:val="007B42C3"/>
    <w:rsid w:val="007B46D5"/>
    <w:rsid w:val="007B546D"/>
    <w:rsid w:val="007B6CB0"/>
    <w:rsid w:val="007B6CCA"/>
    <w:rsid w:val="007B7A16"/>
    <w:rsid w:val="007B7FFB"/>
    <w:rsid w:val="007C0B8C"/>
    <w:rsid w:val="007C1F1B"/>
    <w:rsid w:val="007C24DE"/>
    <w:rsid w:val="007C2C7B"/>
    <w:rsid w:val="007C40C1"/>
    <w:rsid w:val="007D02F5"/>
    <w:rsid w:val="007D03EA"/>
    <w:rsid w:val="007D2924"/>
    <w:rsid w:val="007D38DC"/>
    <w:rsid w:val="007D5300"/>
    <w:rsid w:val="007D54CC"/>
    <w:rsid w:val="007D664A"/>
    <w:rsid w:val="007D68CA"/>
    <w:rsid w:val="007D7510"/>
    <w:rsid w:val="007E26C1"/>
    <w:rsid w:val="007E307C"/>
    <w:rsid w:val="007E337C"/>
    <w:rsid w:val="007E4AF1"/>
    <w:rsid w:val="007E645D"/>
    <w:rsid w:val="007E714E"/>
    <w:rsid w:val="007E75EF"/>
    <w:rsid w:val="007E7974"/>
    <w:rsid w:val="007F0B4F"/>
    <w:rsid w:val="007F12B5"/>
    <w:rsid w:val="007F153E"/>
    <w:rsid w:val="007F2341"/>
    <w:rsid w:val="007F2A76"/>
    <w:rsid w:val="007F3266"/>
    <w:rsid w:val="007F37AD"/>
    <w:rsid w:val="007F3E47"/>
    <w:rsid w:val="007F421C"/>
    <w:rsid w:val="007F55F5"/>
    <w:rsid w:val="007F5D76"/>
    <w:rsid w:val="007F5DB4"/>
    <w:rsid w:val="007F66F0"/>
    <w:rsid w:val="007F756F"/>
    <w:rsid w:val="00800BA5"/>
    <w:rsid w:val="00805046"/>
    <w:rsid w:val="00806044"/>
    <w:rsid w:val="00812108"/>
    <w:rsid w:val="00812555"/>
    <w:rsid w:val="00812706"/>
    <w:rsid w:val="00813D46"/>
    <w:rsid w:val="00814958"/>
    <w:rsid w:val="0081776A"/>
    <w:rsid w:val="00817E8D"/>
    <w:rsid w:val="00820192"/>
    <w:rsid w:val="00821D7E"/>
    <w:rsid w:val="00822F9F"/>
    <w:rsid w:val="00823139"/>
    <w:rsid w:val="0082381E"/>
    <w:rsid w:val="0082443B"/>
    <w:rsid w:val="00824594"/>
    <w:rsid w:val="00824B03"/>
    <w:rsid w:val="008255CA"/>
    <w:rsid w:val="00826AF9"/>
    <w:rsid w:val="00827882"/>
    <w:rsid w:val="00830079"/>
    <w:rsid w:val="0083035F"/>
    <w:rsid w:val="00830639"/>
    <w:rsid w:val="00832A92"/>
    <w:rsid w:val="00832B6B"/>
    <w:rsid w:val="00833588"/>
    <w:rsid w:val="00833E1F"/>
    <w:rsid w:val="008356C0"/>
    <w:rsid w:val="00836381"/>
    <w:rsid w:val="008379D2"/>
    <w:rsid w:val="0084004B"/>
    <w:rsid w:val="008408AD"/>
    <w:rsid w:val="00841690"/>
    <w:rsid w:val="00844727"/>
    <w:rsid w:val="00846899"/>
    <w:rsid w:val="00846DCF"/>
    <w:rsid w:val="00847A5A"/>
    <w:rsid w:val="00847E78"/>
    <w:rsid w:val="00850C23"/>
    <w:rsid w:val="00851C2A"/>
    <w:rsid w:val="0085234C"/>
    <w:rsid w:val="00854AB3"/>
    <w:rsid w:val="00854FA8"/>
    <w:rsid w:val="008557B9"/>
    <w:rsid w:val="00856CD3"/>
    <w:rsid w:val="00856F2C"/>
    <w:rsid w:val="008601E4"/>
    <w:rsid w:val="008608CF"/>
    <w:rsid w:val="00862894"/>
    <w:rsid w:val="008628FA"/>
    <w:rsid w:val="008631B1"/>
    <w:rsid w:val="00863EE9"/>
    <w:rsid w:val="008640D8"/>
    <w:rsid w:val="0086548A"/>
    <w:rsid w:val="00865D6C"/>
    <w:rsid w:val="008664A3"/>
    <w:rsid w:val="00866DEA"/>
    <w:rsid w:val="008672B9"/>
    <w:rsid w:val="0086784A"/>
    <w:rsid w:val="00870754"/>
    <w:rsid w:val="00870E57"/>
    <w:rsid w:val="00871232"/>
    <w:rsid w:val="00871CEA"/>
    <w:rsid w:val="008725AB"/>
    <w:rsid w:val="0087372E"/>
    <w:rsid w:val="0087704E"/>
    <w:rsid w:val="00877C3E"/>
    <w:rsid w:val="00880D8F"/>
    <w:rsid w:val="008835CC"/>
    <w:rsid w:val="008839B5"/>
    <w:rsid w:val="00883A10"/>
    <w:rsid w:val="00884062"/>
    <w:rsid w:val="00885A03"/>
    <w:rsid w:val="00886A90"/>
    <w:rsid w:val="008870C3"/>
    <w:rsid w:val="0088720B"/>
    <w:rsid w:val="008920D9"/>
    <w:rsid w:val="0089402A"/>
    <w:rsid w:val="00894C50"/>
    <w:rsid w:val="00894FAC"/>
    <w:rsid w:val="008975FB"/>
    <w:rsid w:val="008A0363"/>
    <w:rsid w:val="008A14BA"/>
    <w:rsid w:val="008A19C6"/>
    <w:rsid w:val="008A1ED8"/>
    <w:rsid w:val="008A46FD"/>
    <w:rsid w:val="008A52F6"/>
    <w:rsid w:val="008A75FE"/>
    <w:rsid w:val="008A7C20"/>
    <w:rsid w:val="008B23BE"/>
    <w:rsid w:val="008B2C4A"/>
    <w:rsid w:val="008B5AF2"/>
    <w:rsid w:val="008C42EE"/>
    <w:rsid w:val="008C458E"/>
    <w:rsid w:val="008D2658"/>
    <w:rsid w:val="008D3CCA"/>
    <w:rsid w:val="008D3FD1"/>
    <w:rsid w:val="008D49C3"/>
    <w:rsid w:val="008D5608"/>
    <w:rsid w:val="008D5783"/>
    <w:rsid w:val="008D58B8"/>
    <w:rsid w:val="008D63EF"/>
    <w:rsid w:val="008D63FE"/>
    <w:rsid w:val="008D7595"/>
    <w:rsid w:val="008E073C"/>
    <w:rsid w:val="008E0F73"/>
    <w:rsid w:val="008E1584"/>
    <w:rsid w:val="008E1811"/>
    <w:rsid w:val="008E2009"/>
    <w:rsid w:val="008E2232"/>
    <w:rsid w:val="008E23B7"/>
    <w:rsid w:val="008E37A0"/>
    <w:rsid w:val="008E3861"/>
    <w:rsid w:val="008E5890"/>
    <w:rsid w:val="008E5894"/>
    <w:rsid w:val="008E6B31"/>
    <w:rsid w:val="008E7E97"/>
    <w:rsid w:val="008F020D"/>
    <w:rsid w:val="008F0C8F"/>
    <w:rsid w:val="008F1797"/>
    <w:rsid w:val="008F412C"/>
    <w:rsid w:val="008F4799"/>
    <w:rsid w:val="008F6913"/>
    <w:rsid w:val="008F71E2"/>
    <w:rsid w:val="008F7FE0"/>
    <w:rsid w:val="00901B71"/>
    <w:rsid w:val="009057FD"/>
    <w:rsid w:val="00906F2C"/>
    <w:rsid w:val="00907904"/>
    <w:rsid w:val="00910316"/>
    <w:rsid w:val="00911D2A"/>
    <w:rsid w:val="0091355F"/>
    <w:rsid w:val="009143F7"/>
    <w:rsid w:val="009146BE"/>
    <w:rsid w:val="00915642"/>
    <w:rsid w:val="00916A10"/>
    <w:rsid w:val="009173C0"/>
    <w:rsid w:val="00920083"/>
    <w:rsid w:val="00921DF9"/>
    <w:rsid w:val="009239A2"/>
    <w:rsid w:val="00925009"/>
    <w:rsid w:val="009256F5"/>
    <w:rsid w:val="00925B5D"/>
    <w:rsid w:val="00926D19"/>
    <w:rsid w:val="009272CE"/>
    <w:rsid w:val="00931047"/>
    <w:rsid w:val="0093106F"/>
    <w:rsid w:val="00931198"/>
    <w:rsid w:val="00931B69"/>
    <w:rsid w:val="00934022"/>
    <w:rsid w:val="009344C7"/>
    <w:rsid w:val="009347CA"/>
    <w:rsid w:val="00934D00"/>
    <w:rsid w:val="0093523B"/>
    <w:rsid w:val="009359FE"/>
    <w:rsid w:val="0093799D"/>
    <w:rsid w:val="00937B17"/>
    <w:rsid w:val="00942015"/>
    <w:rsid w:val="00942158"/>
    <w:rsid w:val="00944E0F"/>
    <w:rsid w:val="00946569"/>
    <w:rsid w:val="00947DB1"/>
    <w:rsid w:val="0095003A"/>
    <w:rsid w:val="00950273"/>
    <w:rsid w:val="00950A03"/>
    <w:rsid w:val="0095133A"/>
    <w:rsid w:val="009530FB"/>
    <w:rsid w:val="009542B4"/>
    <w:rsid w:val="00956BEE"/>
    <w:rsid w:val="00956CFA"/>
    <w:rsid w:val="009608DF"/>
    <w:rsid w:val="0096554C"/>
    <w:rsid w:val="00966A39"/>
    <w:rsid w:val="009673B1"/>
    <w:rsid w:val="00967C4B"/>
    <w:rsid w:val="00967D2B"/>
    <w:rsid w:val="00970A36"/>
    <w:rsid w:val="0097317C"/>
    <w:rsid w:val="009734A2"/>
    <w:rsid w:val="00975138"/>
    <w:rsid w:val="0097563F"/>
    <w:rsid w:val="00976478"/>
    <w:rsid w:val="00976485"/>
    <w:rsid w:val="00977281"/>
    <w:rsid w:val="00981499"/>
    <w:rsid w:val="00981523"/>
    <w:rsid w:val="00981537"/>
    <w:rsid w:val="00982B73"/>
    <w:rsid w:val="00983615"/>
    <w:rsid w:val="00983692"/>
    <w:rsid w:val="009840D4"/>
    <w:rsid w:val="009869F6"/>
    <w:rsid w:val="009874F9"/>
    <w:rsid w:val="0098792C"/>
    <w:rsid w:val="00990A92"/>
    <w:rsid w:val="00991255"/>
    <w:rsid w:val="00992756"/>
    <w:rsid w:val="00995F40"/>
    <w:rsid w:val="009A17FF"/>
    <w:rsid w:val="009A1A97"/>
    <w:rsid w:val="009A26EC"/>
    <w:rsid w:val="009A465A"/>
    <w:rsid w:val="009A525E"/>
    <w:rsid w:val="009A5E2C"/>
    <w:rsid w:val="009A6D62"/>
    <w:rsid w:val="009A6E64"/>
    <w:rsid w:val="009A6FCE"/>
    <w:rsid w:val="009A743C"/>
    <w:rsid w:val="009A7B0E"/>
    <w:rsid w:val="009A7EEC"/>
    <w:rsid w:val="009B18D7"/>
    <w:rsid w:val="009B2997"/>
    <w:rsid w:val="009B2A3E"/>
    <w:rsid w:val="009B687C"/>
    <w:rsid w:val="009B7A6D"/>
    <w:rsid w:val="009C09D0"/>
    <w:rsid w:val="009C109A"/>
    <w:rsid w:val="009C14A3"/>
    <w:rsid w:val="009C2C3D"/>
    <w:rsid w:val="009C3035"/>
    <w:rsid w:val="009C385D"/>
    <w:rsid w:val="009C4EBB"/>
    <w:rsid w:val="009C59A7"/>
    <w:rsid w:val="009C5EA0"/>
    <w:rsid w:val="009C5EB4"/>
    <w:rsid w:val="009C6536"/>
    <w:rsid w:val="009C7393"/>
    <w:rsid w:val="009D01CA"/>
    <w:rsid w:val="009D0426"/>
    <w:rsid w:val="009D0A8D"/>
    <w:rsid w:val="009D11AD"/>
    <w:rsid w:val="009D182D"/>
    <w:rsid w:val="009D1C52"/>
    <w:rsid w:val="009D49D6"/>
    <w:rsid w:val="009D4B9A"/>
    <w:rsid w:val="009D5D13"/>
    <w:rsid w:val="009D5D4C"/>
    <w:rsid w:val="009D5F26"/>
    <w:rsid w:val="009D632A"/>
    <w:rsid w:val="009D6F0D"/>
    <w:rsid w:val="009D73AF"/>
    <w:rsid w:val="009D7736"/>
    <w:rsid w:val="009E0044"/>
    <w:rsid w:val="009E024C"/>
    <w:rsid w:val="009E088E"/>
    <w:rsid w:val="009E0973"/>
    <w:rsid w:val="009E29FA"/>
    <w:rsid w:val="009E2A5E"/>
    <w:rsid w:val="009E2ADA"/>
    <w:rsid w:val="009E3F68"/>
    <w:rsid w:val="009E458B"/>
    <w:rsid w:val="009E579D"/>
    <w:rsid w:val="009E5AB5"/>
    <w:rsid w:val="009F43F7"/>
    <w:rsid w:val="009F4B3C"/>
    <w:rsid w:val="009F5341"/>
    <w:rsid w:val="009F5A4D"/>
    <w:rsid w:val="00A016D9"/>
    <w:rsid w:val="00A0207F"/>
    <w:rsid w:val="00A024E9"/>
    <w:rsid w:val="00A025EF"/>
    <w:rsid w:val="00A02675"/>
    <w:rsid w:val="00A02D6A"/>
    <w:rsid w:val="00A03328"/>
    <w:rsid w:val="00A0625A"/>
    <w:rsid w:val="00A07987"/>
    <w:rsid w:val="00A10C1C"/>
    <w:rsid w:val="00A11094"/>
    <w:rsid w:val="00A129FB"/>
    <w:rsid w:val="00A12B0C"/>
    <w:rsid w:val="00A1339A"/>
    <w:rsid w:val="00A13643"/>
    <w:rsid w:val="00A13E19"/>
    <w:rsid w:val="00A1422B"/>
    <w:rsid w:val="00A202C3"/>
    <w:rsid w:val="00A20553"/>
    <w:rsid w:val="00A20876"/>
    <w:rsid w:val="00A21497"/>
    <w:rsid w:val="00A2159D"/>
    <w:rsid w:val="00A22D73"/>
    <w:rsid w:val="00A233C4"/>
    <w:rsid w:val="00A233D4"/>
    <w:rsid w:val="00A24257"/>
    <w:rsid w:val="00A2650D"/>
    <w:rsid w:val="00A30C25"/>
    <w:rsid w:val="00A30D6A"/>
    <w:rsid w:val="00A30F50"/>
    <w:rsid w:val="00A316CC"/>
    <w:rsid w:val="00A322B2"/>
    <w:rsid w:val="00A33DA5"/>
    <w:rsid w:val="00A36589"/>
    <w:rsid w:val="00A36DE0"/>
    <w:rsid w:val="00A36FA5"/>
    <w:rsid w:val="00A37733"/>
    <w:rsid w:val="00A42C89"/>
    <w:rsid w:val="00A4382F"/>
    <w:rsid w:val="00A45DF7"/>
    <w:rsid w:val="00A479C1"/>
    <w:rsid w:val="00A53499"/>
    <w:rsid w:val="00A536D2"/>
    <w:rsid w:val="00A53DE7"/>
    <w:rsid w:val="00A55F76"/>
    <w:rsid w:val="00A5635A"/>
    <w:rsid w:val="00A56792"/>
    <w:rsid w:val="00A56840"/>
    <w:rsid w:val="00A56AFF"/>
    <w:rsid w:val="00A574FB"/>
    <w:rsid w:val="00A62232"/>
    <w:rsid w:val="00A62906"/>
    <w:rsid w:val="00A62C73"/>
    <w:rsid w:val="00A62E38"/>
    <w:rsid w:val="00A62FF7"/>
    <w:rsid w:val="00A649B7"/>
    <w:rsid w:val="00A65100"/>
    <w:rsid w:val="00A663B8"/>
    <w:rsid w:val="00A66869"/>
    <w:rsid w:val="00A70FD6"/>
    <w:rsid w:val="00A761A6"/>
    <w:rsid w:val="00A76F79"/>
    <w:rsid w:val="00A77E04"/>
    <w:rsid w:val="00A77E27"/>
    <w:rsid w:val="00A816C3"/>
    <w:rsid w:val="00A820AE"/>
    <w:rsid w:val="00A83411"/>
    <w:rsid w:val="00A84F93"/>
    <w:rsid w:val="00A86F32"/>
    <w:rsid w:val="00A87AB1"/>
    <w:rsid w:val="00A902CE"/>
    <w:rsid w:val="00A90C42"/>
    <w:rsid w:val="00A90EAD"/>
    <w:rsid w:val="00A912C9"/>
    <w:rsid w:val="00A912FD"/>
    <w:rsid w:val="00A91A88"/>
    <w:rsid w:val="00A9304C"/>
    <w:rsid w:val="00A934C5"/>
    <w:rsid w:val="00A97051"/>
    <w:rsid w:val="00A977E5"/>
    <w:rsid w:val="00A97D24"/>
    <w:rsid w:val="00AA00BB"/>
    <w:rsid w:val="00AA0356"/>
    <w:rsid w:val="00AA10E2"/>
    <w:rsid w:val="00AA11AB"/>
    <w:rsid w:val="00AA272C"/>
    <w:rsid w:val="00AA278C"/>
    <w:rsid w:val="00AA2E97"/>
    <w:rsid w:val="00AA5E84"/>
    <w:rsid w:val="00AA6043"/>
    <w:rsid w:val="00AA7252"/>
    <w:rsid w:val="00AA7685"/>
    <w:rsid w:val="00AB10FC"/>
    <w:rsid w:val="00AB1963"/>
    <w:rsid w:val="00AB283E"/>
    <w:rsid w:val="00AB31A8"/>
    <w:rsid w:val="00AB5831"/>
    <w:rsid w:val="00AB7720"/>
    <w:rsid w:val="00AC2115"/>
    <w:rsid w:val="00AC26EA"/>
    <w:rsid w:val="00AC3AF5"/>
    <w:rsid w:val="00AC49E2"/>
    <w:rsid w:val="00AC6700"/>
    <w:rsid w:val="00AC7FB8"/>
    <w:rsid w:val="00AD206C"/>
    <w:rsid w:val="00AD26AA"/>
    <w:rsid w:val="00AD3B16"/>
    <w:rsid w:val="00AD4264"/>
    <w:rsid w:val="00AD59BA"/>
    <w:rsid w:val="00AD615F"/>
    <w:rsid w:val="00AD6BD8"/>
    <w:rsid w:val="00AE1AFD"/>
    <w:rsid w:val="00AE345C"/>
    <w:rsid w:val="00AE3A58"/>
    <w:rsid w:val="00AE579E"/>
    <w:rsid w:val="00AE72B7"/>
    <w:rsid w:val="00AE7FF2"/>
    <w:rsid w:val="00AF0FF9"/>
    <w:rsid w:val="00AF4B3B"/>
    <w:rsid w:val="00AF6CC1"/>
    <w:rsid w:val="00B00B28"/>
    <w:rsid w:val="00B01B44"/>
    <w:rsid w:val="00B0312E"/>
    <w:rsid w:val="00B03F40"/>
    <w:rsid w:val="00B04364"/>
    <w:rsid w:val="00B04444"/>
    <w:rsid w:val="00B04BDE"/>
    <w:rsid w:val="00B0565B"/>
    <w:rsid w:val="00B05F92"/>
    <w:rsid w:val="00B13201"/>
    <w:rsid w:val="00B13D35"/>
    <w:rsid w:val="00B13E7C"/>
    <w:rsid w:val="00B14BEC"/>
    <w:rsid w:val="00B15BE9"/>
    <w:rsid w:val="00B206CD"/>
    <w:rsid w:val="00B2289A"/>
    <w:rsid w:val="00B2427B"/>
    <w:rsid w:val="00B25257"/>
    <w:rsid w:val="00B27822"/>
    <w:rsid w:val="00B3087B"/>
    <w:rsid w:val="00B31164"/>
    <w:rsid w:val="00B31F67"/>
    <w:rsid w:val="00B32BF8"/>
    <w:rsid w:val="00B3358F"/>
    <w:rsid w:val="00B33709"/>
    <w:rsid w:val="00B34642"/>
    <w:rsid w:val="00B34C0E"/>
    <w:rsid w:val="00B35646"/>
    <w:rsid w:val="00B44380"/>
    <w:rsid w:val="00B454C7"/>
    <w:rsid w:val="00B4649B"/>
    <w:rsid w:val="00B4790A"/>
    <w:rsid w:val="00B47D43"/>
    <w:rsid w:val="00B51DA4"/>
    <w:rsid w:val="00B52B1B"/>
    <w:rsid w:val="00B53552"/>
    <w:rsid w:val="00B5681D"/>
    <w:rsid w:val="00B56A0B"/>
    <w:rsid w:val="00B620DF"/>
    <w:rsid w:val="00B626DD"/>
    <w:rsid w:val="00B647CC"/>
    <w:rsid w:val="00B652D1"/>
    <w:rsid w:val="00B6584D"/>
    <w:rsid w:val="00B67A05"/>
    <w:rsid w:val="00B70309"/>
    <w:rsid w:val="00B71878"/>
    <w:rsid w:val="00B7187B"/>
    <w:rsid w:val="00B71AEB"/>
    <w:rsid w:val="00B74036"/>
    <w:rsid w:val="00B75076"/>
    <w:rsid w:val="00B767FF"/>
    <w:rsid w:val="00B76ECC"/>
    <w:rsid w:val="00B77240"/>
    <w:rsid w:val="00B77BE0"/>
    <w:rsid w:val="00B816CC"/>
    <w:rsid w:val="00B81A70"/>
    <w:rsid w:val="00B81E34"/>
    <w:rsid w:val="00B84AB1"/>
    <w:rsid w:val="00B856E1"/>
    <w:rsid w:val="00B866E2"/>
    <w:rsid w:val="00B87AD4"/>
    <w:rsid w:val="00B87C13"/>
    <w:rsid w:val="00B87D4D"/>
    <w:rsid w:val="00B87FCD"/>
    <w:rsid w:val="00B9014D"/>
    <w:rsid w:val="00B90B59"/>
    <w:rsid w:val="00B90C9A"/>
    <w:rsid w:val="00B91C47"/>
    <w:rsid w:val="00B91C52"/>
    <w:rsid w:val="00B92251"/>
    <w:rsid w:val="00B93119"/>
    <w:rsid w:val="00B93989"/>
    <w:rsid w:val="00B93CBE"/>
    <w:rsid w:val="00B94E4F"/>
    <w:rsid w:val="00B95A48"/>
    <w:rsid w:val="00B96631"/>
    <w:rsid w:val="00BA06E1"/>
    <w:rsid w:val="00BA315A"/>
    <w:rsid w:val="00BA33E3"/>
    <w:rsid w:val="00BA34BB"/>
    <w:rsid w:val="00BA35EE"/>
    <w:rsid w:val="00BA50DF"/>
    <w:rsid w:val="00BA61B5"/>
    <w:rsid w:val="00BA705F"/>
    <w:rsid w:val="00BA7858"/>
    <w:rsid w:val="00BB03D2"/>
    <w:rsid w:val="00BB0CE1"/>
    <w:rsid w:val="00BB0FEA"/>
    <w:rsid w:val="00BB1147"/>
    <w:rsid w:val="00BB1843"/>
    <w:rsid w:val="00BB2B66"/>
    <w:rsid w:val="00BB71DE"/>
    <w:rsid w:val="00BC1528"/>
    <w:rsid w:val="00BC3754"/>
    <w:rsid w:val="00BC6865"/>
    <w:rsid w:val="00BC6CB9"/>
    <w:rsid w:val="00BC6F9F"/>
    <w:rsid w:val="00BD12D6"/>
    <w:rsid w:val="00BD1879"/>
    <w:rsid w:val="00BD2620"/>
    <w:rsid w:val="00BD2720"/>
    <w:rsid w:val="00BD39CA"/>
    <w:rsid w:val="00BE1375"/>
    <w:rsid w:val="00BE2634"/>
    <w:rsid w:val="00BE2A1C"/>
    <w:rsid w:val="00BE43EB"/>
    <w:rsid w:val="00BE4C70"/>
    <w:rsid w:val="00BE4E43"/>
    <w:rsid w:val="00BE5A4A"/>
    <w:rsid w:val="00BE644E"/>
    <w:rsid w:val="00BE6B0C"/>
    <w:rsid w:val="00BE6C3E"/>
    <w:rsid w:val="00BE70BA"/>
    <w:rsid w:val="00BE7A0B"/>
    <w:rsid w:val="00BE7F7F"/>
    <w:rsid w:val="00BF0021"/>
    <w:rsid w:val="00BF2122"/>
    <w:rsid w:val="00BF21DF"/>
    <w:rsid w:val="00BF4583"/>
    <w:rsid w:val="00BF620E"/>
    <w:rsid w:val="00C0196A"/>
    <w:rsid w:val="00C02BDC"/>
    <w:rsid w:val="00C04078"/>
    <w:rsid w:val="00C04AC8"/>
    <w:rsid w:val="00C04F2C"/>
    <w:rsid w:val="00C05881"/>
    <w:rsid w:val="00C0635C"/>
    <w:rsid w:val="00C06B33"/>
    <w:rsid w:val="00C06C42"/>
    <w:rsid w:val="00C07A86"/>
    <w:rsid w:val="00C100C7"/>
    <w:rsid w:val="00C110F8"/>
    <w:rsid w:val="00C11E4C"/>
    <w:rsid w:val="00C13A20"/>
    <w:rsid w:val="00C14163"/>
    <w:rsid w:val="00C14C78"/>
    <w:rsid w:val="00C16B5D"/>
    <w:rsid w:val="00C176C4"/>
    <w:rsid w:val="00C17D0B"/>
    <w:rsid w:val="00C20644"/>
    <w:rsid w:val="00C20BD1"/>
    <w:rsid w:val="00C222D0"/>
    <w:rsid w:val="00C22EEF"/>
    <w:rsid w:val="00C2410C"/>
    <w:rsid w:val="00C25032"/>
    <w:rsid w:val="00C2683C"/>
    <w:rsid w:val="00C26974"/>
    <w:rsid w:val="00C26A44"/>
    <w:rsid w:val="00C27681"/>
    <w:rsid w:val="00C27F70"/>
    <w:rsid w:val="00C30282"/>
    <w:rsid w:val="00C3100F"/>
    <w:rsid w:val="00C31666"/>
    <w:rsid w:val="00C317EF"/>
    <w:rsid w:val="00C330F6"/>
    <w:rsid w:val="00C36CEC"/>
    <w:rsid w:val="00C37369"/>
    <w:rsid w:val="00C37B54"/>
    <w:rsid w:val="00C37CD9"/>
    <w:rsid w:val="00C41F88"/>
    <w:rsid w:val="00C427E7"/>
    <w:rsid w:val="00C42A14"/>
    <w:rsid w:val="00C43689"/>
    <w:rsid w:val="00C44922"/>
    <w:rsid w:val="00C46142"/>
    <w:rsid w:val="00C46F0B"/>
    <w:rsid w:val="00C46F92"/>
    <w:rsid w:val="00C5137F"/>
    <w:rsid w:val="00C5195C"/>
    <w:rsid w:val="00C51F5F"/>
    <w:rsid w:val="00C51FF9"/>
    <w:rsid w:val="00C53A62"/>
    <w:rsid w:val="00C54FA2"/>
    <w:rsid w:val="00C566E0"/>
    <w:rsid w:val="00C56798"/>
    <w:rsid w:val="00C56E93"/>
    <w:rsid w:val="00C577F8"/>
    <w:rsid w:val="00C62B9A"/>
    <w:rsid w:val="00C63C7E"/>
    <w:rsid w:val="00C65B78"/>
    <w:rsid w:val="00C672CE"/>
    <w:rsid w:val="00C67971"/>
    <w:rsid w:val="00C704B4"/>
    <w:rsid w:val="00C70DD7"/>
    <w:rsid w:val="00C70E36"/>
    <w:rsid w:val="00C72C9F"/>
    <w:rsid w:val="00C80249"/>
    <w:rsid w:val="00C827DE"/>
    <w:rsid w:val="00C84274"/>
    <w:rsid w:val="00C848C8"/>
    <w:rsid w:val="00C84D73"/>
    <w:rsid w:val="00C86200"/>
    <w:rsid w:val="00C8693A"/>
    <w:rsid w:val="00C92786"/>
    <w:rsid w:val="00C9421E"/>
    <w:rsid w:val="00C96386"/>
    <w:rsid w:val="00C96C81"/>
    <w:rsid w:val="00C96D25"/>
    <w:rsid w:val="00C97F80"/>
    <w:rsid w:val="00C97FFA"/>
    <w:rsid w:val="00CA01DE"/>
    <w:rsid w:val="00CA198B"/>
    <w:rsid w:val="00CA2743"/>
    <w:rsid w:val="00CA33E3"/>
    <w:rsid w:val="00CA7426"/>
    <w:rsid w:val="00CB1FF0"/>
    <w:rsid w:val="00CB312B"/>
    <w:rsid w:val="00CB384D"/>
    <w:rsid w:val="00CB437A"/>
    <w:rsid w:val="00CB510C"/>
    <w:rsid w:val="00CB5121"/>
    <w:rsid w:val="00CB6C16"/>
    <w:rsid w:val="00CB7153"/>
    <w:rsid w:val="00CC05D5"/>
    <w:rsid w:val="00CC100C"/>
    <w:rsid w:val="00CC115A"/>
    <w:rsid w:val="00CC3373"/>
    <w:rsid w:val="00CC3B59"/>
    <w:rsid w:val="00CC758B"/>
    <w:rsid w:val="00CD02B5"/>
    <w:rsid w:val="00CD0C6D"/>
    <w:rsid w:val="00CD0E83"/>
    <w:rsid w:val="00CD11EA"/>
    <w:rsid w:val="00CD1636"/>
    <w:rsid w:val="00CD3051"/>
    <w:rsid w:val="00CD3588"/>
    <w:rsid w:val="00CD485F"/>
    <w:rsid w:val="00CD5CD6"/>
    <w:rsid w:val="00CD5D16"/>
    <w:rsid w:val="00CD6121"/>
    <w:rsid w:val="00CD62F3"/>
    <w:rsid w:val="00CD65B3"/>
    <w:rsid w:val="00CD76B4"/>
    <w:rsid w:val="00CE15CB"/>
    <w:rsid w:val="00CE1E8A"/>
    <w:rsid w:val="00CE29AF"/>
    <w:rsid w:val="00CE39DD"/>
    <w:rsid w:val="00CE3A08"/>
    <w:rsid w:val="00CE4C0F"/>
    <w:rsid w:val="00CE6E96"/>
    <w:rsid w:val="00CE7566"/>
    <w:rsid w:val="00CF0480"/>
    <w:rsid w:val="00CF09D9"/>
    <w:rsid w:val="00CF158A"/>
    <w:rsid w:val="00CF29E6"/>
    <w:rsid w:val="00CF459C"/>
    <w:rsid w:val="00CF5577"/>
    <w:rsid w:val="00CF754B"/>
    <w:rsid w:val="00D03D68"/>
    <w:rsid w:val="00D048F8"/>
    <w:rsid w:val="00D04B33"/>
    <w:rsid w:val="00D11717"/>
    <w:rsid w:val="00D13881"/>
    <w:rsid w:val="00D1428B"/>
    <w:rsid w:val="00D15412"/>
    <w:rsid w:val="00D158B4"/>
    <w:rsid w:val="00D203E6"/>
    <w:rsid w:val="00D20A55"/>
    <w:rsid w:val="00D20C74"/>
    <w:rsid w:val="00D21672"/>
    <w:rsid w:val="00D22047"/>
    <w:rsid w:val="00D2235C"/>
    <w:rsid w:val="00D226FE"/>
    <w:rsid w:val="00D233DB"/>
    <w:rsid w:val="00D23739"/>
    <w:rsid w:val="00D24BD3"/>
    <w:rsid w:val="00D3072E"/>
    <w:rsid w:val="00D31499"/>
    <w:rsid w:val="00D31E33"/>
    <w:rsid w:val="00D35953"/>
    <w:rsid w:val="00D35A44"/>
    <w:rsid w:val="00D374E2"/>
    <w:rsid w:val="00D40311"/>
    <w:rsid w:val="00D440F9"/>
    <w:rsid w:val="00D44A3F"/>
    <w:rsid w:val="00D45189"/>
    <w:rsid w:val="00D47A17"/>
    <w:rsid w:val="00D5177E"/>
    <w:rsid w:val="00D51F1F"/>
    <w:rsid w:val="00D52CF1"/>
    <w:rsid w:val="00D53A2B"/>
    <w:rsid w:val="00D54A69"/>
    <w:rsid w:val="00D55655"/>
    <w:rsid w:val="00D56ABE"/>
    <w:rsid w:val="00D607BB"/>
    <w:rsid w:val="00D645F5"/>
    <w:rsid w:val="00D65F8B"/>
    <w:rsid w:val="00D66A81"/>
    <w:rsid w:val="00D679DF"/>
    <w:rsid w:val="00D7058A"/>
    <w:rsid w:val="00D7082E"/>
    <w:rsid w:val="00D728F0"/>
    <w:rsid w:val="00D73BAE"/>
    <w:rsid w:val="00D742CA"/>
    <w:rsid w:val="00D762DC"/>
    <w:rsid w:val="00D769CD"/>
    <w:rsid w:val="00D8294A"/>
    <w:rsid w:val="00D82AAB"/>
    <w:rsid w:val="00D83ABC"/>
    <w:rsid w:val="00D83AD7"/>
    <w:rsid w:val="00D83EE2"/>
    <w:rsid w:val="00D84338"/>
    <w:rsid w:val="00D84408"/>
    <w:rsid w:val="00D84958"/>
    <w:rsid w:val="00D85BCC"/>
    <w:rsid w:val="00D86A5B"/>
    <w:rsid w:val="00D91268"/>
    <w:rsid w:val="00D91DAD"/>
    <w:rsid w:val="00D92088"/>
    <w:rsid w:val="00D92901"/>
    <w:rsid w:val="00D92929"/>
    <w:rsid w:val="00D929AA"/>
    <w:rsid w:val="00D92C9E"/>
    <w:rsid w:val="00D938CD"/>
    <w:rsid w:val="00D95088"/>
    <w:rsid w:val="00D95C8F"/>
    <w:rsid w:val="00D9724D"/>
    <w:rsid w:val="00D972C8"/>
    <w:rsid w:val="00D97610"/>
    <w:rsid w:val="00DA125F"/>
    <w:rsid w:val="00DA3794"/>
    <w:rsid w:val="00DA4599"/>
    <w:rsid w:val="00DA5B0F"/>
    <w:rsid w:val="00DA75A8"/>
    <w:rsid w:val="00DB01E3"/>
    <w:rsid w:val="00DB1149"/>
    <w:rsid w:val="00DB380B"/>
    <w:rsid w:val="00DB487C"/>
    <w:rsid w:val="00DB5014"/>
    <w:rsid w:val="00DB52A0"/>
    <w:rsid w:val="00DB5ECC"/>
    <w:rsid w:val="00DB67D5"/>
    <w:rsid w:val="00DB6FAD"/>
    <w:rsid w:val="00DB7BD9"/>
    <w:rsid w:val="00DC0B3B"/>
    <w:rsid w:val="00DC1A8B"/>
    <w:rsid w:val="00DC1B25"/>
    <w:rsid w:val="00DC2795"/>
    <w:rsid w:val="00DC3180"/>
    <w:rsid w:val="00DC423D"/>
    <w:rsid w:val="00DC671C"/>
    <w:rsid w:val="00DC6CC1"/>
    <w:rsid w:val="00DD1D5E"/>
    <w:rsid w:val="00DD20B9"/>
    <w:rsid w:val="00DD30C9"/>
    <w:rsid w:val="00DD51F4"/>
    <w:rsid w:val="00DD70A5"/>
    <w:rsid w:val="00DD75AF"/>
    <w:rsid w:val="00DD75F4"/>
    <w:rsid w:val="00DD7730"/>
    <w:rsid w:val="00DE067E"/>
    <w:rsid w:val="00DE3019"/>
    <w:rsid w:val="00DE3286"/>
    <w:rsid w:val="00DE3DC9"/>
    <w:rsid w:val="00DE516D"/>
    <w:rsid w:val="00DE52CC"/>
    <w:rsid w:val="00DE6428"/>
    <w:rsid w:val="00DE746E"/>
    <w:rsid w:val="00DE7B54"/>
    <w:rsid w:val="00DF3858"/>
    <w:rsid w:val="00DF3DC7"/>
    <w:rsid w:val="00DF4E13"/>
    <w:rsid w:val="00DF608A"/>
    <w:rsid w:val="00DF6803"/>
    <w:rsid w:val="00E007D0"/>
    <w:rsid w:val="00E01442"/>
    <w:rsid w:val="00E0175F"/>
    <w:rsid w:val="00E01D53"/>
    <w:rsid w:val="00E030D5"/>
    <w:rsid w:val="00E030D7"/>
    <w:rsid w:val="00E06628"/>
    <w:rsid w:val="00E06793"/>
    <w:rsid w:val="00E104B0"/>
    <w:rsid w:val="00E10644"/>
    <w:rsid w:val="00E109FD"/>
    <w:rsid w:val="00E1122D"/>
    <w:rsid w:val="00E11679"/>
    <w:rsid w:val="00E11F48"/>
    <w:rsid w:val="00E12D27"/>
    <w:rsid w:val="00E15896"/>
    <w:rsid w:val="00E20D26"/>
    <w:rsid w:val="00E213D2"/>
    <w:rsid w:val="00E217C9"/>
    <w:rsid w:val="00E2191E"/>
    <w:rsid w:val="00E21E69"/>
    <w:rsid w:val="00E222EE"/>
    <w:rsid w:val="00E22F1E"/>
    <w:rsid w:val="00E24B10"/>
    <w:rsid w:val="00E25525"/>
    <w:rsid w:val="00E255A0"/>
    <w:rsid w:val="00E25AAC"/>
    <w:rsid w:val="00E25D5B"/>
    <w:rsid w:val="00E30033"/>
    <w:rsid w:val="00E310A6"/>
    <w:rsid w:val="00E31AA5"/>
    <w:rsid w:val="00E326C6"/>
    <w:rsid w:val="00E3322C"/>
    <w:rsid w:val="00E34F67"/>
    <w:rsid w:val="00E35752"/>
    <w:rsid w:val="00E35D6B"/>
    <w:rsid w:val="00E36A79"/>
    <w:rsid w:val="00E379F5"/>
    <w:rsid w:val="00E4425D"/>
    <w:rsid w:val="00E46A1D"/>
    <w:rsid w:val="00E50304"/>
    <w:rsid w:val="00E50926"/>
    <w:rsid w:val="00E52416"/>
    <w:rsid w:val="00E54100"/>
    <w:rsid w:val="00E55198"/>
    <w:rsid w:val="00E5664E"/>
    <w:rsid w:val="00E571EA"/>
    <w:rsid w:val="00E57717"/>
    <w:rsid w:val="00E62094"/>
    <w:rsid w:val="00E6284E"/>
    <w:rsid w:val="00E64D14"/>
    <w:rsid w:val="00E65C8B"/>
    <w:rsid w:val="00E670EE"/>
    <w:rsid w:val="00E67141"/>
    <w:rsid w:val="00E67815"/>
    <w:rsid w:val="00E67AD8"/>
    <w:rsid w:val="00E70255"/>
    <w:rsid w:val="00E71CBB"/>
    <w:rsid w:val="00E73590"/>
    <w:rsid w:val="00E738D7"/>
    <w:rsid w:val="00E73DC6"/>
    <w:rsid w:val="00E75331"/>
    <w:rsid w:val="00E7557F"/>
    <w:rsid w:val="00E77178"/>
    <w:rsid w:val="00E77F0F"/>
    <w:rsid w:val="00E819C0"/>
    <w:rsid w:val="00E82D7C"/>
    <w:rsid w:val="00E83FE7"/>
    <w:rsid w:val="00E8573D"/>
    <w:rsid w:val="00E92D22"/>
    <w:rsid w:val="00E92F6B"/>
    <w:rsid w:val="00E93221"/>
    <w:rsid w:val="00E94220"/>
    <w:rsid w:val="00E94788"/>
    <w:rsid w:val="00E9503B"/>
    <w:rsid w:val="00E969FC"/>
    <w:rsid w:val="00E97B9B"/>
    <w:rsid w:val="00E97DAF"/>
    <w:rsid w:val="00EA1E9B"/>
    <w:rsid w:val="00EA5423"/>
    <w:rsid w:val="00EA7431"/>
    <w:rsid w:val="00EA7AC2"/>
    <w:rsid w:val="00EB0044"/>
    <w:rsid w:val="00EB0143"/>
    <w:rsid w:val="00EB0AF0"/>
    <w:rsid w:val="00EB1CD1"/>
    <w:rsid w:val="00EB3971"/>
    <w:rsid w:val="00EB3F58"/>
    <w:rsid w:val="00EB60D6"/>
    <w:rsid w:val="00EC18F2"/>
    <w:rsid w:val="00EC2ABF"/>
    <w:rsid w:val="00EC2E46"/>
    <w:rsid w:val="00EC3055"/>
    <w:rsid w:val="00EC3879"/>
    <w:rsid w:val="00EC5267"/>
    <w:rsid w:val="00EC68A4"/>
    <w:rsid w:val="00ED1978"/>
    <w:rsid w:val="00ED2ABF"/>
    <w:rsid w:val="00ED3452"/>
    <w:rsid w:val="00ED591D"/>
    <w:rsid w:val="00ED6D95"/>
    <w:rsid w:val="00EE0922"/>
    <w:rsid w:val="00EE0FAA"/>
    <w:rsid w:val="00EE145F"/>
    <w:rsid w:val="00EE5324"/>
    <w:rsid w:val="00EE5562"/>
    <w:rsid w:val="00EE6492"/>
    <w:rsid w:val="00EE6C7C"/>
    <w:rsid w:val="00EE73F8"/>
    <w:rsid w:val="00EE7643"/>
    <w:rsid w:val="00EF06F2"/>
    <w:rsid w:val="00EF2001"/>
    <w:rsid w:val="00EF313A"/>
    <w:rsid w:val="00EF4D63"/>
    <w:rsid w:val="00F002CB"/>
    <w:rsid w:val="00F0125D"/>
    <w:rsid w:val="00F01F54"/>
    <w:rsid w:val="00F033F6"/>
    <w:rsid w:val="00F05BB1"/>
    <w:rsid w:val="00F06FD5"/>
    <w:rsid w:val="00F070C1"/>
    <w:rsid w:val="00F07546"/>
    <w:rsid w:val="00F124E1"/>
    <w:rsid w:val="00F138F6"/>
    <w:rsid w:val="00F13E5E"/>
    <w:rsid w:val="00F14187"/>
    <w:rsid w:val="00F14B2A"/>
    <w:rsid w:val="00F1519A"/>
    <w:rsid w:val="00F162DC"/>
    <w:rsid w:val="00F1688A"/>
    <w:rsid w:val="00F169C6"/>
    <w:rsid w:val="00F16D08"/>
    <w:rsid w:val="00F20BF7"/>
    <w:rsid w:val="00F21691"/>
    <w:rsid w:val="00F21949"/>
    <w:rsid w:val="00F22E44"/>
    <w:rsid w:val="00F24387"/>
    <w:rsid w:val="00F25740"/>
    <w:rsid w:val="00F266DA"/>
    <w:rsid w:val="00F27878"/>
    <w:rsid w:val="00F30844"/>
    <w:rsid w:val="00F326E4"/>
    <w:rsid w:val="00F32E30"/>
    <w:rsid w:val="00F339C9"/>
    <w:rsid w:val="00F34698"/>
    <w:rsid w:val="00F349F8"/>
    <w:rsid w:val="00F36982"/>
    <w:rsid w:val="00F36F42"/>
    <w:rsid w:val="00F40911"/>
    <w:rsid w:val="00F40AB8"/>
    <w:rsid w:val="00F447C7"/>
    <w:rsid w:val="00F506CA"/>
    <w:rsid w:val="00F51021"/>
    <w:rsid w:val="00F511A8"/>
    <w:rsid w:val="00F52E25"/>
    <w:rsid w:val="00F54269"/>
    <w:rsid w:val="00F55B68"/>
    <w:rsid w:val="00F55FFE"/>
    <w:rsid w:val="00F574AE"/>
    <w:rsid w:val="00F63282"/>
    <w:rsid w:val="00F63B54"/>
    <w:rsid w:val="00F644C6"/>
    <w:rsid w:val="00F64AD8"/>
    <w:rsid w:val="00F64F43"/>
    <w:rsid w:val="00F66382"/>
    <w:rsid w:val="00F66EBE"/>
    <w:rsid w:val="00F679D0"/>
    <w:rsid w:val="00F72203"/>
    <w:rsid w:val="00F72902"/>
    <w:rsid w:val="00F73893"/>
    <w:rsid w:val="00F73E53"/>
    <w:rsid w:val="00F74513"/>
    <w:rsid w:val="00F7467C"/>
    <w:rsid w:val="00F75445"/>
    <w:rsid w:val="00F77720"/>
    <w:rsid w:val="00F816DC"/>
    <w:rsid w:val="00F81A76"/>
    <w:rsid w:val="00F84E64"/>
    <w:rsid w:val="00F86997"/>
    <w:rsid w:val="00F86A16"/>
    <w:rsid w:val="00F86CDB"/>
    <w:rsid w:val="00F871E6"/>
    <w:rsid w:val="00F901C6"/>
    <w:rsid w:val="00F908E7"/>
    <w:rsid w:val="00F943E8"/>
    <w:rsid w:val="00F94481"/>
    <w:rsid w:val="00F957E3"/>
    <w:rsid w:val="00F970C5"/>
    <w:rsid w:val="00F97274"/>
    <w:rsid w:val="00FA05E4"/>
    <w:rsid w:val="00FA2DCF"/>
    <w:rsid w:val="00FA365B"/>
    <w:rsid w:val="00FA39F8"/>
    <w:rsid w:val="00FA402D"/>
    <w:rsid w:val="00FA4873"/>
    <w:rsid w:val="00FA52FC"/>
    <w:rsid w:val="00FA7C3E"/>
    <w:rsid w:val="00FB113D"/>
    <w:rsid w:val="00FB38B8"/>
    <w:rsid w:val="00FB66B1"/>
    <w:rsid w:val="00FB7307"/>
    <w:rsid w:val="00FB7FB9"/>
    <w:rsid w:val="00FC1A00"/>
    <w:rsid w:val="00FC32B6"/>
    <w:rsid w:val="00FC4BE1"/>
    <w:rsid w:val="00FC4BEA"/>
    <w:rsid w:val="00FC66A9"/>
    <w:rsid w:val="00FC77F5"/>
    <w:rsid w:val="00FD1BE9"/>
    <w:rsid w:val="00FD200D"/>
    <w:rsid w:val="00FD3A98"/>
    <w:rsid w:val="00FD3F47"/>
    <w:rsid w:val="00FD5640"/>
    <w:rsid w:val="00FD5CB9"/>
    <w:rsid w:val="00FD5E57"/>
    <w:rsid w:val="00FE20DE"/>
    <w:rsid w:val="00FE2ACC"/>
    <w:rsid w:val="00FE375E"/>
    <w:rsid w:val="00FE38A6"/>
    <w:rsid w:val="00FE4756"/>
    <w:rsid w:val="00FE51B9"/>
    <w:rsid w:val="00FE6337"/>
    <w:rsid w:val="00FE6DA1"/>
    <w:rsid w:val="00FE74BF"/>
    <w:rsid w:val="00FF0331"/>
    <w:rsid w:val="00FF1D08"/>
    <w:rsid w:val="00FF2C37"/>
    <w:rsid w:val="00FF359C"/>
    <w:rsid w:val="00FF3DE6"/>
    <w:rsid w:val="00FF5300"/>
    <w:rsid w:val="00FF551B"/>
    <w:rsid w:val="00FF609C"/>
    <w:rsid w:val="00FF60D3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72"/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437D72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37D7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D72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5">
    <w:name w:val="heading 5"/>
    <w:basedOn w:val="Normal"/>
    <w:next w:val="Normal"/>
    <w:link w:val="Heading5Char"/>
    <w:qFormat/>
    <w:rsid w:val="00437D72"/>
    <w:pPr>
      <w:spacing w:before="240" w:after="60"/>
      <w:outlineLvl w:val="4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efn">
    <w:name w:val="cite_fn"/>
    <w:rsid w:val="00437D72"/>
    <w:rPr>
      <w:color w:val="auto"/>
      <w:sz w:val="24"/>
      <w:bdr w:val="none" w:sz="0" w:space="0" w:color="auto"/>
      <w:shd w:val="clear" w:color="auto" w:fill="FF99CC"/>
      <w:vertAlign w:val="baseline"/>
    </w:rPr>
  </w:style>
  <w:style w:type="paragraph" w:customStyle="1" w:styleId="RHRRunningHeadRecto">
    <w:name w:val="RHR Running Head Recto"/>
    <w:basedOn w:val="BaseText"/>
    <w:rsid w:val="00437D72"/>
    <w:pPr>
      <w:spacing w:line="560" w:lineRule="exact"/>
    </w:pPr>
  </w:style>
  <w:style w:type="paragraph" w:customStyle="1" w:styleId="RHVRunningHeadVerso">
    <w:name w:val="RHV Running Head Verso"/>
    <w:basedOn w:val="RHRRunningHeadRecto"/>
    <w:rsid w:val="00437D72"/>
  </w:style>
  <w:style w:type="paragraph" w:customStyle="1" w:styleId="NtENotetoEditor">
    <w:name w:val="NtE Note to Editor"/>
    <w:basedOn w:val="NtCNotetoComp"/>
    <w:link w:val="NtENotetoEditorChar"/>
    <w:rsid w:val="00437D72"/>
    <w:rPr>
      <w:color w:val="008000"/>
    </w:rPr>
  </w:style>
  <w:style w:type="paragraph" w:customStyle="1" w:styleId="FBHFrontmatterBackmatterHead">
    <w:name w:val="FBH Frontmatter/Backmatter Head"/>
    <w:basedOn w:val="CTChapterTitle"/>
    <w:rsid w:val="00437D72"/>
  </w:style>
  <w:style w:type="paragraph" w:customStyle="1" w:styleId="NotesBegNotesBegin">
    <w:name w:val="NotesBeg Notes Begin"/>
    <w:basedOn w:val="PriDocBegPrimaryDocumentBegin"/>
    <w:qFormat/>
    <w:rsid w:val="00437D72"/>
  </w:style>
  <w:style w:type="paragraph" w:customStyle="1" w:styleId="NotesEndNotesEnd">
    <w:name w:val="NotesEnd Notes End"/>
    <w:basedOn w:val="PriDocEndPrimaryDocumentEnd"/>
    <w:link w:val="NotesEndNotesEndChar"/>
    <w:qFormat/>
    <w:rsid w:val="00437D72"/>
  </w:style>
  <w:style w:type="paragraph" w:styleId="HTMLPreformatted">
    <w:name w:val="HTML Preformatted"/>
    <w:basedOn w:val="Normal"/>
    <w:link w:val="HTMLPreformattedChar"/>
    <w:rsid w:val="00502787"/>
    <w:rPr>
      <w:rFonts w:ascii="Courier New" w:hAnsi="Courier New" w:cs="Courier New"/>
    </w:rPr>
  </w:style>
  <w:style w:type="character" w:customStyle="1" w:styleId="NtENotetoEditorChar">
    <w:name w:val="NtE Note to Editor Char"/>
    <w:link w:val="NtENotetoEditor"/>
    <w:rsid w:val="00502787"/>
    <w:rPr>
      <w:rFonts w:eastAsia="Times New Roman"/>
      <w:color w:val="008000"/>
      <w:sz w:val="28"/>
    </w:rPr>
  </w:style>
  <w:style w:type="character" w:customStyle="1" w:styleId="HTMLPreformattedChar">
    <w:name w:val="HTML Preformatted Char"/>
    <w:link w:val="HTMLPreformatted"/>
    <w:rsid w:val="00502787"/>
    <w:rPr>
      <w:rFonts w:ascii="Courier New" w:hAnsi="Courier New" w:cs="Courier New"/>
      <w:lang w:eastAsia="zh-CN"/>
    </w:rPr>
  </w:style>
  <w:style w:type="paragraph" w:styleId="Header">
    <w:name w:val="header"/>
    <w:basedOn w:val="Normal"/>
    <w:link w:val="HeaderChar"/>
    <w:rsid w:val="005027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02787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5027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2787"/>
    <w:rPr>
      <w:sz w:val="24"/>
      <w:szCs w:val="24"/>
      <w:lang w:eastAsia="zh-CN"/>
    </w:rPr>
  </w:style>
  <w:style w:type="character" w:customStyle="1" w:styleId="aubase">
    <w:name w:val="au_base"/>
    <w:rsid w:val="00437D72"/>
    <w:rPr>
      <w:sz w:val="24"/>
    </w:rPr>
  </w:style>
  <w:style w:type="character" w:customStyle="1" w:styleId="aucollab">
    <w:name w:val="au_collab"/>
    <w:rsid w:val="00437D72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rsid w:val="00437D72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437D72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437D72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437D72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437D72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437D72"/>
    <w:rPr>
      <w:sz w:val="24"/>
    </w:rPr>
  </w:style>
  <w:style w:type="character" w:customStyle="1" w:styleId="bibarticle">
    <w:name w:val="bib_article"/>
    <w:rsid w:val="00437D72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rsid w:val="00437D72"/>
  </w:style>
  <w:style w:type="character" w:customStyle="1" w:styleId="bibdeg">
    <w:name w:val="bib_deg"/>
    <w:rsid w:val="00437D72"/>
  </w:style>
  <w:style w:type="character" w:customStyle="1" w:styleId="bibdoi">
    <w:name w:val="bib_doi"/>
    <w:rsid w:val="00437D72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437D72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437D72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437D72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437D72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437D72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437D72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437D72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437D72"/>
    <w:rPr>
      <w:sz w:val="24"/>
      <w:bdr w:val="none" w:sz="0" w:space="0" w:color="auto"/>
      <w:shd w:val="clear" w:color="auto" w:fill="CCFF99"/>
    </w:rPr>
  </w:style>
  <w:style w:type="character" w:customStyle="1" w:styleId="bibsuffix">
    <w:name w:val="bib_suffix"/>
    <w:rsid w:val="00437D72"/>
  </w:style>
  <w:style w:type="character" w:customStyle="1" w:styleId="bibsuppl">
    <w:name w:val="bib_suppl"/>
    <w:rsid w:val="00437D72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437D72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437D72"/>
  </w:style>
  <w:style w:type="character" w:customStyle="1" w:styleId="biburl">
    <w:name w:val="bib_url"/>
    <w:rsid w:val="00437D72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437D72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437D72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437D72"/>
    <w:rPr>
      <w:sz w:val="24"/>
    </w:rPr>
  </w:style>
  <w:style w:type="character" w:customStyle="1" w:styleId="citebib">
    <w:name w:val="cite_bib"/>
    <w:rsid w:val="00437D72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437D72"/>
  </w:style>
  <w:style w:type="character" w:customStyle="1" w:styleId="citeen">
    <w:name w:val="cite_en"/>
    <w:rsid w:val="00437D72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437D72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tbl">
    <w:name w:val="cite_tbl"/>
    <w:rsid w:val="00437D72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extlink">
    <w:name w:val="bib_extlink"/>
    <w:rsid w:val="00437D72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437D72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rsid w:val="00437D72"/>
  </w:style>
  <w:style w:type="character" w:customStyle="1" w:styleId="citetfn">
    <w:name w:val="cite_tfn"/>
    <w:rsid w:val="00437D72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437D72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437D72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437D72"/>
    <w:rPr>
      <w:sz w:val="24"/>
      <w:bdr w:val="none" w:sz="0" w:space="0" w:color="auto"/>
      <w:shd w:val="clear" w:color="auto" w:fill="FFCCCC"/>
    </w:rPr>
  </w:style>
  <w:style w:type="character" w:customStyle="1" w:styleId="aumember">
    <w:name w:val="au_member"/>
    <w:rsid w:val="00437D72"/>
    <w:rPr>
      <w:sz w:val="24"/>
      <w:bdr w:val="none" w:sz="0" w:space="0" w:color="auto"/>
      <w:shd w:val="clear" w:color="auto" w:fill="FF99CC"/>
    </w:rPr>
  </w:style>
  <w:style w:type="character" w:customStyle="1" w:styleId="bibbook">
    <w:name w:val="bib_book"/>
    <w:rsid w:val="00437D72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437D72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437D72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437D72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437D72"/>
    <w:rPr>
      <w:sz w:val="24"/>
      <w:bdr w:val="none" w:sz="0" w:space="0" w:color="auto"/>
      <w:shd w:val="clear" w:color="auto" w:fill="FFFFB7"/>
    </w:rPr>
  </w:style>
  <w:style w:type="character" w:customStyle="1" w:styleId="bibeditionno">
    <w:name w:val="bib_editionno"/>
    <w:rsid w:val="00437D72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437D72"/>
    <w:rPr>
      <w:sz w:val="24"/>
      <w:bdr w:val="none" w:sz="0" w:space="0" w:color="auto"/>
      <w:shd w:val="clear" w:color="auto" w:fill="FCAAC3"/>
    </w:rPr>
  </w:style>
  <w:style w:type="character" w:customStyle="1" w:styleId="bibed-suffix">
    <w:name w:val="bib_ed-suffix"/>
    <w:rsid w:val="00437D72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437D72"/>
    <w:rPr>
      <w:sz w:val="24"/>
      <w:bdr w:val="none" w:sz="0" w:space="0" w:color="auto"/>
      <w:shd w:val="clear" w:color="auto" w:fill="FFFF00"/>
    </w:rPr>
  </w:style>
  <w:style w:type="character" w:customStyle="1" w:styleId="bibisbn">
    <w:name w:val="bib_isbn"/>
    <w:rsid w:val="00437D72"/>
    <w:rPr>
      <w:sz w:val="24"/>
      <w:shd w:val="clear" w:color="auto" w:fill="D9D9D9"/>
    </w:rPr>
  </w:style>
  <w:style w:type="character" w:customStyle="1" w:styleId="biblocation">
    <w:name w:val="bib_location"/>
    <w:rsid w:val="00437D72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437D72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437D72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437D72"/>
    <w:rPr>
      <w:sz w:val="24"/>
      <w:shd w:val="clear" w:color="auto" w:fill="FFCC99"/>
    </w:rPr>
  </w:style>
  <w:style w:type="character" w:customStyle="1" w:styleId="bibseriesno">
    <w:name w:val="bib_seriesno"/>
    <w:rsid w:val="00437D72"/>
    <w:rPr>
      <w:sz w:val="24"/>
      <w:shd w:val="clear" w:color="auto" w:fill="FFFF99"/>
    </w:rPr>
  </w:style>
  <w:style w:type="character" w:customStyle="1" w:styleId="bibtrans">
    <w:name w:val="bib_trans"/>
    <w:rsid w:val="00437D72"/>
    <w:rPr>
      <w:sz w:val="24"/>
      <w:shd w:val="clear" w:color="auto" w:fill="99CC00"/>
    </w:rPr>
  </w:style>
  <w:style w:type="character" w:customStyle="1" w:styleId="bibinstitution">
    <w:name w:val="bib_institution"/>
    <w:rsid w:val="00437D72"/>
    <w:rPr>
      <w:sz w:val="24"/>
      <w:bdr w:val="none" w:sz="0" w:space="0" w:color="auto"/>
      <w:shd w:val="clear" w:color="auto" w:fill="CCFFCC"/>
    </w:rPr>
  </w:style>
  <w:style w:type="character" w:customStyle="1" w:styleId="bibpatent">
    <w:name w:val="bib_patent"/>
    <w:rsid w:val="00437D72"/>
    <w:rPr>
      <w:sz w:val="24"/>
      <w:bdr w:val="none" w:sz="0" w:space="0" w:color="auto"/>
      <w:shd w:val="clear" w:color="auto" w:fill="66FFCC"/>
    </w:rPr>
  </w:style>
  <w:style w:type="character" w:customStyle="1" w:styleId="bibreportnum">
    <w:name w:val="bib_reportnum"/>
    <w:rsid w:val="00437D72"/>
    <w:rPr>
      <w:sz w:val="24"/>
      <w:bdr w:val="none" w:sz="0" w:space="0" w:color="auto"/>
      <w:shd w:val="clear" w:color="auto" w:fill="CCCCFF"/>
    </w:rPr>
  </w:style>
  <w:style w:type="character" w:customStyle="1" w:styleId="bibschool">
    <w:name w:val="bib_school"/>
    <w:rsid w:val="00437D72"/>
    <w:rPr>
      <w:sz w:val="24"/>
      <w:bdr w:val="none" w:sz="0" w:space="0" w:color="auto"/>
      <w:shd w:val="clear" w:color="auto" w:fill="FFCC66"/>
    </w:rPr>
  </w:style>
  <w:style w:type="character" w:customStyle="1" w:styleId="bibalt-year">
    <w:name w:val="bib_alt-year"/>
    <w:rsid w:val="00437D72"/>
    <w:rPr>
      <w:sz w:val="24"/>
      <w:szCs w:val="24"/>
      <w:bdr w:val="none" w:sz="0" w:space="0" w:color="auto"/>
      <w:shd w:val="clear" w:color="auto" w:fill="CC99FF"/>
    </w:rPr>
  </w:style>
  <w:style w:type="character" w:customStyle="1" w:styleId="bibvolcount">
    <w:name w:val="bib_volcount"/>
    <w:rsid w:val="00437D72"/>
    <w:rPr>
      <w:rFonts w:ascii="Times New Roman" w:hAnsi="Times New Roman"/>
      <w:sz w:val="24"/>
      <w:bdr w:val="none" w:sz="0" w:space="0" w:color="auto"/>
      <w:shd w:val="clear" w:color="auto" w:fill="00FF00"/>
    </w:rPr>
  </w:style>
  <w:style w:type="character" w:customStyle="1" w:styleId="Heading1Char">
    <w:name w:val="Heading 1 Char"/>
    <w:link w:val="Heading1"/>
    <w:rsid w:val="00502787"/>
    <w:rPr>
      <w:rFonts w:ascii="Arial" w:eastAsia="Times New Roman" w:hAnsi="Arial"/>
      <w:b/>
      <w:kern w:val="32"/>
      <w:sz w:val="32"/>
    </w:rPr>
  </w:style>
  <w:style w:type="character" w:customStyle="1" w:styleId="Heading2Char">
    <w:name w:val="Heading 2 Char"/>
    <w:link w:val="Heading2"/>
    <w:semiHidden/>
    <w:rsid w:val="00437D7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502787"/>
    <w:rPr>
      <w:rFonts w:ascii="Arial" w:eastAsia="Times New Roman" w:hAnsi="Arial"/>
      <w:b/>
      <w:sz w:val="26"/>
    </w:rPr>
  </w:style>
  <w:style w:type="character" w:customStyle="1" w:styleId="Heading5Char">
    <w:name w:val="Heading 5 Char"/>
    <w:link w:val="Heading5"/>
    <w:rsid w:val="00502787"/>
    <w:rPr>
      <w:rFonts w:eastAsia="Times New Roman"/>
      <w:b/>
      <w:i/>
      <w:sz w:val="26"/>
    </w:rPr>
  </w:style>
  <w:style w:type="paragraph" w:customStyle="1" w:styleId="ESExtractSource">
    <w:name w:val="ES Extract Source"/>
    <w:basedOn w:val="EExtract"/>
    <w:qFormat/>
    <w:rsid w:val="00437D72"/>
  </w:style>
  <w:style w:type="paragraph" w:customStyle="1" w:styleId="EExtract">
    <w:name w:val="E Extract"/>
    <w:basedOn w:val="BaseText"/>
    <w:rsid w:val="00437D72"/>
    <w:pPr>
      <w:spacing w:before="240" w:after="240" w:line="480" w:lineRule="exact"/>
      <w:ind w:left="720" w:right="720"/>
    </w:pPr>
  </w:style>
  <w:style w:type="character" w:customStyle="1" w:styleId="SbarTxSidebarTextChar">
    <w:name w:val="SbarTx Sidebar Text Char"/>
    <w:link w:val="SbarTxSidebarText"/>
    <w:rsid w:val="00437D72"/>
    <w:rPr>
      <w:sz w:val="24"/>
      <w:shd w:val="clear" w:color="auto" w:fill="E6E6E6"/>
    </w:rPr>
  </w:style>
  <w:style w:type="paragraph" w:customStyle="1" w:styleId="SbarTxSidebarText">
    <w:name w:val="SbarTx Sidebar Text"/>
    <w:basedOn w:val="BaseText"/>
    <w:link w:val="SbarTxSidebarTextChar"/>
    <w:rsid w:val="00437D72"/>
    <w:pPr>
      <w:shd w:val="clear" w:color="auto" w:fill="E6E6E6"/>
      <w:spacing w:line="560" w:lineRule="exact"/>
      <w:ind w:left="360" w:right="360"/>
    </w:pPr>
    <w:rPr>
      <w:rFonts w:eastAsia="SimSun"/>
    </w:rPr>
  </w:style>
  <w:style w:type="paragraph" w:customStyle="1" w:styleId="TxText">
    <w:name w:val="Tx Text"/>
    <w:link w:val="TxTextChar"/>
    <w:rsid w:val="00437D72"/>
    <w:pPr>
      <w:spacing w:line="560" w:lineRule="exact"/>
      <w:ind w:firstLine="720"/>
    </w:pPr>
    <w:rPr>
      <w:rFonts w:eastAsia="Times New Roman"/>
      <w:sz w:val="24"/>
    </w:rPr>
  </w:style>
  <w:style w:type="character" w:customStyle="1" w:styleId="TxTextChar">
    <w:name w:val="Tx Text Char"/>
    <w:link w:val="TxText"/>
    <w:rsid w:val="00437D72"/>
    <w:rPr>
      <w:rFonts w:eastAsia="Times New Roman"/>
      <w:sz w:val="24"/>
    </w:rPr>
  </w:style>
  <w:style w:type="character" w:styleId="CommentReference">
    <w:name w:val="annotation reference"/>
    <w:rsid w:val="00437D72"/>
    <w:rPr>
      <w:rFonts w:ascii="Helvetica" w:hAnsi="Helvetica"/>
      <w:b/>
      <w:sz w:val="28"/>
      <w:bdr w:val="none" w:sz="0" w:space="0" w:color="auto"/>
      <w:shd w:val="clear" w:color="auto" w:fill="FFFF00"/>
    </w:rPr>
  </w:style>
  <w:style w:type="paragraph" w:customStyle="1" w:styleId="CNChapterNumber">
    <w:name w:val="CN Chapter Number"/>
    <w:basedOn w:val="BaseHeading"/>
    <w:rsid w:val="00437D72"/>
    <w:pPr>
      <w:keepNext/>
      <w:keepLines/>
      <w:widowControl w:val="0"/>
      <w:spacing w:before="560"/>
    </w:pPr>
    <w:rPr>
      <w:b/>
      <w:sz w:val="32"/>
    </w:rPr>
  </w:style>
  <w:style w:type="character" w:customStyle="1" w:styleId="LetTxLetterTextChar">
    <w:name w:val="LetTx Letter Text Char"/>
    <w:link w:val="LetTxLetterText"/>
    <w:rsid w:val="00437D72"/>
    <w:rPr>
      <w:sz w:val="24"/>
    </w:rPr>
  </w:style>
  <w:style w:type="paragraph" w:customStyle="1" w:styleId="LetTxLetterText">
    <w:name w:val="LetTx Letter Text"/>
    <w:basedOn w:val="BaseText"/>
    <w:link w:val="LetTxLetterTextChar"/>
    <w:rsid w:val="00437D72"/>
    <w:pPr>
      <w:spacing w:before="280" w:line="560" w:lineRule="exact"/>
    </w:pPr>
    <w:rPr>
      <w:rFonts w:eastAsia="SimSun"/>
    </w:rPr>
  </w:style>
  <w:style w:type="paragraph" w:customStyle="1" w:styleId="CTChapterTitle">
    <w:name w:val="CT Chapter Title"/>
    <w:basedOn w:val="BaseHeading"/>
    <w:rsid w:val="00437D72"/>
    <w:pPr>
      <w:spacing w:before="280" w:after="280"/>
    </w:pPr>
    <w:rPr>
      <w:b/>
      <w:sz w:val="32"/>
    </w:rPr>
  </w:style>
  <w:style w:type="paragraph" w:customStyle="1" w:styleId="CAuChapterAuthor">
    <w:name w:val="CAu Chapter Author"/>
    <w:basedOn w:val="BaseText"/>
    <w:rsid w:val="00437D72"/>
    <w:pPr>
      <w:keepNext/>
      <w:keepLines/>
      <w:widowControl w:val="0"/>
      <w:spacing w:before="280" w:line="560" w:lineRule="exact"/>
      <w:contextualSpacing/>
    </w:pPr>
  </w:style>
  <w:style w:type="paragraph" w:customStyle="1" w:styleId="H1HeadingLevel1">
    <w:name w:val="H1 Heading Level 1"/>
    <w:basedOn w:val="BaseHeading"/>
    <w:next w:val="TxText"/>
    <w:rsid w:val="00437D72"/>
    <w:pPr>
      <w:keepNext/>
      <w:keepLines/>
      <w:widowControl w:val="0"/>
      <w:spacing w:before="360" w:after="280"/>
      <w:outlineLvl w:val="0"/>
    </w:pPr>
    <w:rPr>
      <w:b/>
      <w:sz w:val="32"/>
    </w:rPr>
  </w:style>
  <w:style w:type="paragraph" w:customStyle="1" w:styleId="H2HeadingLevel2">
    <w:name w:val="H2 Heading Level 2"/>
    <w:basedOn w:val="H1HeadingLevel1"/>
    <w:next w:val="TxText"/>
    <w:rsid w:val="00437D72"/>
    <w:pPr>
      <w:spacing w:before="280"/>
      <w:outlineLvl w:val="1"/>
    </w:pPr>
    <w:rPr>
      <w:sz w:val="28"/>
    </w:rPr>
  </w:style>
  <w:style w:type="paragraph" w:customStyle="1" w:styleId="H3HeadingLevel3">
    <w:name w:val="H3 Heading Level 3"/>
    <w:basedOn w:val="H2HeadingLevel2"/>
    <w:next w:val="TxText"/>
    <w:rsid w:val="00437D72"/>
    <w:pPr>
      <w:spacing w:after="0"/>
      <w:outlineLvl w:val="2"/>
    </w:pPr>
    <w:rPr>
      <w:sz w:val="24"/>
    </w:rPr>
  </w:style>
  <w:style w:type="paragraph" w:customStyle="1" w:styleId="H4HeadingLevel4">
    <w:name w:val="H4 Heading Level 4"/>
    <w:basedOn w:val="H3HeadingLevel3"/>
    <w:next w:val="TxText"/>
    <w:rsid w:val="00437D72"/>
    <w:pPr>
      <w:outlineLvl w:val="3"/>
    </w:pPr>
    <w:rPr>
      <w:b w:val="0"/>
    </w:rPr>
  </w:style>
  <w:style w:type="paragraph" w:customStyle="1" w:styleId="H5HeadingLevel5">
    <w:name w:val="H5 Heading Level 5"/>
    <w:basedOn w:val="H4HeadingLevel4"/>
    <w:next w:val="TxText"/>
    <w:rsid w:val="00437D72"/>
    <w:pPr>
      <w:spacing w:before="140"/>
      <w:outlineLvl w:val="4"/>
    </w:pPr>
  </w:style>
  <w:style w:type="paragraph" w:customStyle="1" w:styleId="UL-EUnnumberedListinExtract">
    <w:name w:val="UL-E Unnumbered List in Extract"/>
    <w:basedOn w:val="ULUnnumberedList"/>
    <w:qFormat/>
    <w:rsid w:val="00437D72"/>
    <w:pPr>
      <w:ind w:left="1080" w:right="720"/>
    </w:pPr>
  </w:style>
  <w:style w:type="paragraph" w:customStyle="1" w:styleId="ULUnnumberedList">
    <w:name w:val="UL Unnumbered List"/>
    <w:basedOn w:val="LLLetteredList"/>
    <w:qFormat/>
    <w:rsid w:val="00437D72"/>
    <w:pPr>
      <w:tabs>
        <w:tab w:val="clear" w:pos="480"/>
      </w:tabs>
    </w:pPr>
  </w:style>
  <w:style w:type="paragraph" w:customStyle="1" w:styleId="LLLetteredList">
    <w:name w:val="LL Lettered List"/>
    <w:basedOn w:val="NLNumberedList"/>
    <w:qFormat/>
    <w:rsid w:val="00437D72"/>
  </w:style>
  <w:style w:type="paragraph" w:customStyle="1" w:styleId="NLNumberedList">
    <w:name w:val="NL Numbered List"/>
    <w:basedOn w:val="BLBulletList"/>
    <w:qFormat/>
    <w:rsid w:val="00437D72"/>
    <w:pPr>
      <w:tabs>
        <w:tab w:val="clear" w:pos="240"/>
        <w:tab w:val="clear" w:pos="960"/>
        <w:tab w:val="left" w:pos="480"/>
      </w:tabs>
      <w:ind w:left="360" w:hanging="360"/>
    </w:pPr>
  </w:style>
  <w:style w:type="paragraph" w:customStyle="1" w:styleId="BLBulletList">
    <w:name w:val="BL Bullet List"/>
    <w:basedOn w:val="BaseText"/>
    <w:rsid w:val="00437D72"/>
    <w:pPr>
      <w:tabs>
        <w:tab w:val="left" w:pos="240"/>
        <w:tab w:val="left" w:pos="960"/>
      </w:tabs>
      <w:spacing w:line="560" w:lineRule="exact"/>
      <w:ind w:left="245" w:hanging="245"/>
    </w:pPr>
  </w:style>
  <w:style w:type="paragraph" w:customStyle="1" w:styleId="LH-EListHeadinExtract">
    <w:name w:val="LH-E List Head in Extract"/>
    <w:basedOn w:val="LHListHead"/>
    <w:qFormat/>
    <w:rsid w:val="00437D72"/>
    <w:pPr>
      <w:ind w:left="720" w:right="720"/>
    </w:pPr>
  </w:style>
  <w:style w:type="paragraph" w:customStyle="1" w:styleId="LHListHead">
    <w:name w:val="LH List Head"/>
    <w:basedOn w:val="BaseText"/>
    <w:rsid w:val="00437D72"/>
    <w:pPr>
      <w:keepNext/>
      <w:keepLines/>
      <w:spacing w:before="280" w:line="560" w:lineRule="exact"/>
    </w:pPr>
    <w:rPr>
      <w:b/>
    </w:rPr>
  </w:style>
  <w:style w:type="paragraph" w:customStyle="1" w:styleId="BL-EBulletListinExtract">
    <w:name w:val="BL-E Bullet List in Extract"/>
    <w:basedOn w:val="BLBulletList"/>
    <w:qFormat/>
    <w:rsid w:val="00437D72"/>
    <w:pPr>
      <w:ind w:left="965"/>
    </w:pPr>
  </w:style>
  <w:style w:type="paragraph" w:customStyle="1" w:styleId="SSLSubsublist">
    <w:name w:val="SSL Subsublist"/>
    <w:basedOn w:val="SLSublist"/>
    <w:qFormat/>
    <w:rsid w:val="00437D72"/>
    <w:pPr>
      <w:ind w:left="1685"/>
    </w:pPr>
  </w:style>
  <w:style w:type="paragraph" w:customStyle="1" w:styleId="SLSublist">
    <w:name w:val="SL Sublist"/>
    <w:basedOn w:val="BLBulletList"/>
    <w:rsid w:val="00437D72"/>
    <w:pPr>
      <w:tabs>
        <w:tab w:val="clear" w:pos="960"/>
      </w:tabs>
      <w:ind w:left="965"/>
    </w:pPr>
  </w:style>
  <w:style w:type="paragraph" w:customStyle="1" w:styleId="DLDescriptiveList">
    <w:name w:val="DL Descriptive List"/>
    <w:basedOn w:val="BaseText"/>
    <w:qFormat/>
    <w:rsid w:val="00437D72"/>
    <w:pPr>
      <w:widowControl w:val="0"/>
      <w:spacing w:line="560" w:lineRule="exact"/>
    </w:pPr>
  </w:style>
  <w:style w:type="character" w:customStyle="1" w:styleId="IntRInterviewer">
    <w:name w:val="IntR Interviewer"/>
    <w:qFormat/>
    <w:rsid w:val="00437D72"/>
    <w:rPr>
      <w:u w:val="dash"/>
    </w:rPr>
  </w:style>
  <w:style w:type="character" w:customStyle="1" w:styleId="IntEInterviewee">
    <w:name w:val="IntE Interviewee"/>
    <w:qFormat/>
    <w:rsid w:val="00437D72"/>
    <w:rPr>
      <w:u w:val="dotted"/>
    </w:rPr>
  </w:style>
  <w:style w:type="paragraph" w:customStyle="1" w:styleId="CAbsChapterAbstract">
    <w:name w:val="CAbs Chapter Abstract"/>
    <w:basedOn w:val="BaseText"/>
    <w:rsid w:val="00437D72"/>
    <w:pPr>
      <w:spacing w:before="360" w:after="360" w:line="560" w:lineRule="exact"/>
      <w:ind w:firstLine="720"/>
    </w:pPr>
    <w:rPr>
      <w:color w:val="0000FF"/>
    </w:rPr>
  </w:style>
  <w:style w:type="paragraph" w:customStyle="1" w:styleId="OL1OutlineListLevel1">
    <w:name w:val="OL1 Outline List Level 1"/>
    <w:basedOn w:val="BaseText"/>
    <w:rsid w:val="00437D72"/>
    <w:pPr>
      <w:tabs>
        <w:tab w:val="right" w:pos="547"/>
      </w:tabs>
      <w:spacing w:before="140" w:after="140" w:line="560" w:lineRule="exact"/>
      <w:ind w:left="720" w:hanging="720"/>
    </w:pPr>
  </w:style>
  <w:style w:type="character" w:customStyle="1" w:styleId="FgCOFigureCallOut">
    <w:name w:val="FgCO Figure Call Out"/>
    <w:rsid w:val="00437D72"/>
    <w:rPr>
      <w:rFonts w:ascii="Times New Roman" w:hAnsi="Times New Roman"/>
      <w:color w:val="auto"/>
      <w:sz w:val="24"/>
      <w:bdr w:val="none" w:sz="0" w:space="0" w:color="auto"/>
      <w:shd w:val="pct25" w:color="0000FF" w:fill="FFFFFF"/>
    </w:rPr>
  </w:style>
  <w:style w:type="paragraph" w:customStyle="1" w:styleId="TxNITextNoIndent">
    <w:name w:val="TxNI Text No Indent"/>
    <w:basedOn w:val="BaseText"/>
    <w:rsid w:val="00437D72"/>
    <w:pPr>
      <w:spacing w:before="140" w:line="560" w:lineRule="exact"/>
    </w:pPr>
  </w:style>
  <w:style w:type="character" w:customStyle="1" w:styleId="TCOTableCallOut">
    <w:name w:val="TCO Table Call Out"/>
    <w:rsid w:val="00437D72"/>
    <w:rPr>
      <w:rFonts w:ascii="Times New Roman" w:hAnsi="Times New Roman"/>
      <w:sz w:val="24"/>
      <w:bdr w:val="none" w:sz="0" w:space="0" w:color="auto"/>
      <w:shd w:val="pct30" w:color="FF6600" w:fill="F3F3F3"/>
    </w:rPr>
  </w:style>
  <w:style w:type="paragraph" w:customStyle="1" w:styleId="SBSpaceBreak">
    <w:name w:val="SB Space Break"/>
    <w:basedOn w:val="BaseText"/>
    <w:rsid w:val="00437D72"/>
    <w:pPr>
      <w:shd w:val="pct20" w:color="auto" w:fill="FFFFFF"/>
      <w:spacing w:line="560" w:lineRule="exact"/>
      <w:jc w:val="center"/>
    </w:pPr>
  </w:style>
  <w:style w:type="character" w:customStyle="1" w:styleId="BxCOBoxCallOut">
    <w:name w:val="BxCO Box Call Out"/>
    <w:rsid w:val="00437D72"/>
    <w:rPr>
      <w:rFonts w:ascii="Times New Roman" w:hAnsi="Times New Roman"/>
      <w:sz w:val="24"/>
      <w:bdr w:val="none" w:sz="0" w:space="0" w:color="auto"/>
      <w:shd w:val="pct20" w:color="FF00FF" w:fill="auto"/>
    </w:rPr>
  </w:style>
  <w:style w:type="paragraph" w:customStyle="1" w:styleId="NtCNotetoComp">
    <w:name w:val="NtC Note to Comp"/>
    <w:basedOn w:val="BaseText"/>
    <w:rsid w:val="00437D72"/>
    <w:pPr>
      <w:spacing w:before="360" w:after="360" w:line="360" w:lineRule="exact"/>
    </w:pPr>
    <w:rPr>
      <w:color w:val="FF0000"/>
      <w:sz w:val="28"/>
    </w:rPr>
  </w:style>
  <w:style w:type="paragraph" w:customStyle="1" w:styleId="BNBoxNumber">
    <w:name w:val="BN Box Number"/>
    <w:basedOn w:val="BaseText"/>
    <w:rsid w:val="00437D72"/>
    <w:pPr>
      <w:spacing w:before="280" w:line="560" w:lineRule="exact"/>
    </w:pPr>
    <w:rPr>
      <w:b/>
    </w:rPr>
  </w:style>
  <w:style w:type="paragraph" w:customStyle="1" w:styleId="BTBoxTitle">
    <w:name w:val="BT Box Title"/>
    <w:basedOn w:val="BNBoxNumber"/>
    <w:rsid w:val="00437D72"/>
    <w:pPr>
      <w:spacing w:before="0" w:after="280"/>
    </w:pPr>
    <w:rPr>
      <w:b w:val="0"/>
    </w:rPr>
  </w:style>
  <w:style w:type="paragraph" w:customStyle="1" w:styleId="TStbHTableStubHead">
    <w:name w:val="TStbH Table Stub Head"/>
    <w:basedOn w:val="BaseText"/>
    <w:rsid w:val="00437D72"/>
    <w:pPr>
      <w:spacing w:line="360" w:lineRule="exact"/>
    </w:pPr>
    <w:rPr>
      <w:b/>
    </w:rPr>
  </w:style>
  <w:style w:type="paragraph" w:customStyle="1" w:styleId="TBTableBody">
    <w:name w:val="TB Table Body"/>
    <w:basedOn w:val="BaseText"/>
    <w:rsid w:val="00437D72"/>
    <w:pPr>
      <w:spacing w:line="360" w:lineRule="exact"/>
    </w:pPr>
  </w:style>
  <w:style w:type="paragraph" w:customStyle="1" w:styleId="TCHTableColumnHead">
    <w:name w:val="TCH Table Column Head"/>
    <w:basedOn w:val="TTTableTitle"/>
    <w:rsid w:val="00437D72"/>
    <w:rPr>
      <w:b/>
    </w:rPr>
  </w:style>
  <w:style w:type="paragraph" w:customStyle="1" w:styleId="TTTableTitle">
    <w:name w:val="TT Table Title"/>
    <w:basedOn w:val="BaseText"/>
    <w:rsid w:val="00437D72"/>
    <w:pPr>
      <w:spacing w:line="360" w:lineRule="exact"/>
    </w:pPr>
  </w:style>
  <w:style w:type="paragraph" w:customStyle="1" w:styleId="GLDefGlossaryDefinition">
    <w:name w:val="GLDef Glossary Definition"/>
    <w:basedOn w:val="BaseText"/>
    <w:rsid w:val="00437D72"/>
    <w:pPr>
      <w:spacing w:line="560" w:lineRule="exact"/>
    </w:pPr>
  </w:style>
  <w:style w:type="paragraph" w:customStyle="1" w:styleId="OL2OutlineListLevel2">
    <w:name w:val="OL2 Outline List Level 2"/>
    <w:basedOn w:val="OL1OutlineListLevel1"/>
    <w:rsid w:val="00437D72"/>
    <w:pPr>
      <w:tabs>
        <w:tab w:val="clear" w:pos="547"/>
        <w:tab w:val="right" w:pos="1267"/>
      </w:tabs>
      <w:spacing w:before="0"/>
      <w:ind w:left="1440"/>
    </w:pPr>
  </w:style>
  <w:style w:type="paragraph" w:customStyle="1" w:styleId="OL3OutlineListLevel3">
    <w:name w:val="OL3 Outline List Level 3"/>
    <w:basedOn w:val="OL2OutlineListLevel2"/>
    <w:rsid w:val="00437D72"/>
    <w:pPr>
      <w:tabs>
        <w:tab w:val="right" w:pos="1872"/>
      </w:tabs>
      <w:ind w:left="2160"/>
    </w:pPr>
  </w:style>
  <w:style w:type="paragraph" w:customStyle="1" w:styleId="OL4OutlineListLevel4">
    <w:name w:val="OL4 Outline List Level 4"/>
    <w:basedOn w:val="OL3OutlineListLevel3"/>
    <w:rsid w:val="00437D72"/>
    <w:pPr>
      <w:tabs>
        <w:tab w:val="right" w:pos="2592"/>
      </w:tabs>
      <w:ind w:left="2880"/>
    </w:pPr>
  </w:style>
  <w:style w:type="paragraph" w:customStyle="1" w:styleId="SpExSpecialExtract">
    <w:name w:val="SpEx Special Extract"/>
    <w:basedOn w:val="EExtract"/>
    <w:rsid w:val="00437D72"/>
    <w:pPr>
      <w:spacing w:before="360" w:after="360" w:line="400" w:lineRule="exact"/>
      <w:contextualSpacing/>
    </w:pPr>
    <w:rPr>
      <w:color w:val="00B050"/>
    </w:rPr>
  </w:style>
  <w:style w:type="character" w:customStyle="1" w:styleId="FgMenFigureMention">
    <w:name w:val="FgMen Figure Mention"/>
    <w:rsid w:val="00437D72"/>
    <w:rPr>
      <w:color w:val="0000FF"/>
    </w:rPr>
  </w:style>
  <w:style w:type="paragraph" w:customStyle="1" w:styleId="CAuAfChapterAuthorAffiliation">
    <w:name w:val="CAuAf Chapter Author Affiliation"/>
    <w:basedOn w:val="CAuChapterAuthor"/>
    <w:rsid w:val="00437D72"/>
    <w:pPr>
      <w:spacing w:before="0" w:after="280"/>
    </w:pPr>
    <w:rPr>
      <w:b/>
    </w:rPr>
  </w:style>
  <w:style w:type="paragraph" w:customStyle="1" w:styleId="DEDisplayEquation">
    <w:name w:val="DE Display Equation"/>
    <w:basedOn w:val="BaseText"/>
    <w:rsid w:val="00437D72"/>
    <w:pPr>
      <w:tabs>
        <w:tab w:val="right" w:pos="8640"/>
      </w:tabs>
      <w:spacing w:before="360" w:after="360" w:line="560" w:lineRule="atLeast"/>
      <w:ind w:left="720" w:hanging="720"/>
    </w:pPr>
  </w:style>
  <w:style w:type="paragraph" w:customStyle="1" w:styleId="H6HeadingLevel6">
    <w:name w:val="H6 Heading Level 6"/>
    <w:basedOn w:val="H5HeadingLevel5"/>
    <w:rsid w:val="00437D72"/>
    <w:pPr>
      <w:outlineLvl w:val="5"/>
    </w:pPr>
    <w:rPr>
      <w:sz w:val="22"/>
    </w:rPr>
  </w:style>
  <w:style w:type="paragraph" w:customStyle="1" w:styleId="TIHTableInternalHead">
    <w:name w:val="TIH Table Internal Head"/>
    <w:basedOn w:val="TTTableTitle"/>
    <w:rsid w:val="00437D72"/>
    <w:pPr>
      <w:spacing w:before="280"/>
    </w:pPr>
  </w:style>
  <w:style w:type="paragraph" w:styleId="TOC8">
    <w:name w:val="toc 8"/>
    <w:basedOn w:val="Normal"/>
    <w:next w:val="Normal"/>
    <w:autoRedefine/>
    <w:rsid w:val="00437D72"/>
    <w:pPr>
      <w:ind w:left="1400"/>
    </w:pPr>
  </w:style>
  <w:style w:type="character" w:customStyle="1" w:styleId="DENDisplayEquationNumber">
    <w:name w:val="DEN Display Equation Number"/>
    <w:rsid w:val="00437D72"/>
    <w:rPr>
      <w:bdr w:val="none" w:sz="0" w:space="0" w:color="auto"/>
      <w:shd w:val="pct15" w:color="auto" w:fill="FFFFFF"/>
    </w:rPr>
  </w:style>
  <w:style w:type="paragraph" w:customStyle="1" w:styleId="TFNTableFootnote">
    <w:name w:val="TFN Table Footnote"/>
    <w:basedOn w:val="TBTableBody"/>
    <w:rsid w:val="00437D72"/>
    <w:pPr>
      <w:spacing w:before="280" w:after="280"/>
    </w:pPr>
  </w:style>
  <w:style w:type="character" w:customStyle="1" w:styleId="LetDateLetterDateChar">
    <w:name w:val="LetDate Letter Date Char"/>
    <w:link w:val="LetDateLetterDate"/>
    <w:rsid w:val="00437D72"/>
  </w:style>
  <w:style w:type="paragraph" w:customStyle="1" w:styleId="LetDateLetterDate">
    <w:name w:val="LetDate Letter Date"/>
    <w:basedOn w:val="LetTxLetterText"/>
    <w:link w:val="LetDateLetterDateChar"/>
    <w:rsid w:val="00437D72"/>
  </w:style>
  <w:style w:type="paragraph" w:customStyle="1" w:styleId="CONChapterOpeningNote">
    <w:name w:val="CON Chapter Opening Note"/>
    <w:basedOn w:val="BaseText"/>
    <w:rsid w:val="00437D72"/>
    <w:pPr>
      <w:pBdr>
        <w:top w:val="dotted" w:sz="4" w:space="12" w:color="auto"/>
        <w:left w:val="dotted" w:sz="4" w:space="12" w:color="auto"/>
        <w:bottom w:val="dotted" w:sz="4" w:space="12" w:color="auto"/>
        <w:right w:val="dotted" w:sz="4" w:space="12" w:color="auto"/>
      </w:pBdr>
      <w:spacing w:after="280" w:line="560" w:lineRule="exact"/>
      <w:ind w:left="720" w:right="720"/>
    </w:pPr>
  </w:style>
  <w:style w:type="paragraph" w:customStyle="1" w:styleId="DIADialogue">
    <w:name w:val="DIA Dialogue"/>
    <w:basedOn w:val="BaseText"/>
    <w:rsid w:val="00437D72"/>
    <w:pPr>
      <w:tabs>
        <w:tab w:val="left" w:pos="2880"/>
      </w:tabs>
      <w:spacing w:before="280" w:after="280" w:line="560" w:lineRule="exact"/>
      <w:ind w:left="720" w:hanging="720"/>
      <w:contextualSpacing/>
    </w:pPr>
  </w:style>
  <w:style w:type="paragraph" w:customStyle="1" w:styleId="IntQInterviewQuestion">
    <w:name w:val="IntQ Interview Question"/>
    <w:basedOn w:val="BlockText"/>
    <w:autoRedefine/>
    <w:rsid w:val="00437D72"/>
    <w:pPr>
      <w:spacing w:line="560" w:lineRule="exact"/>
      <w:ind w:firstLine="720"/>
    </w:pPr>
    <w:rPr>
      <w:color w:val="000080"/>
      <w:sz w:val="24"/>
    </w:rPr>
  </w:style>
  <w:style w:type="paragraph" w:customStyle="1" w:styleId="IntAInterviewAnswer">
    <w:name w:val="IntA Interview Answer"/>
    <w:basedOn w:val="BaseText"/>
    <w:autoRedefine/>
    <w:rsid w:val="00437D72"/>
    <w:pPr>
      <w:spacing w:line="560" w:lineRule="exact"/>
      <w:ind w:firstLine="720"/>
    </w:pPr>
    <w:rPr>
      <w:color w:val="008000"/>
      <w:szCs w:val="24"/>
    </w:rPr>
  </w:style>
  <w:style w:type="paragraph" w:customStyle="1" w:styleId="DE-EDisplayEquationinExtract">
    <w:name w:val="DE-E Display Equation in Extract"/>
    <w:basedOn w:val="DEDisplayEquation"/>
    <w:rsid w:val="00437D72"/>
    <w:pPr>
      <w:spacing w:before="0" w:after="0"/>
      <w:ind w:firstLine="0"/>
    </w:pPr>
  </w:style>
  <w:style w:type="paragraph" w:customStyle="1" w:styleId="PNPartNumber">
    <w:name w:val="PN Part Number"/>
    <w:basedOn w:val="BaseHeading"/>
    <w:next w:val="PTPartTitle"/>
    <w:rsid w:val="00437D72"/>
    <w:pPr>
      <w:keepNext/>
      <w:keepLines/>
      <w:spacing w:before="560"/>
      <w:jc w:val="center"/>
    </w:pPr>
    <w:rPr>
      <w:b/>
      <w:sz w:val="28"/>
    </w:rPr>
  </w:style>
  <w:style w:type="paragraph" w:customStyle="1" w:styleId="PTPartTitle">
    <w:name w:val="PT Part Title"/>
    <w:basedOn w:val="PNPartNumber"/>
    <w:rsid w:val="00437D72"/>
    <w:pPr>
      <w:spacing w:before="1200"/>
    </w:pPr>
  </w:style>
  <w:style w:type="paragraph" w:customStyle="1" w:styleId="PSTPartSubtitle">
    <w:name w:val="PST Part Subtitle"/>
    <w:basedOn w:val="PTPartTitle"/>
    <w:rsid w:val="00437D72"/>
    <w:pPr>
      <w:keepNext w:val="0"/>
      <w:spacing w:before="360"/>
    </w:pPr>
    <w:rPr>
      <w:b w:val="0"/>
    </w:rPr>
  </w:style>
  <w:style w:type="paragraph" w:customStyle="1" w:styleId="EpEpigraph">
    <w:name w:val="Ep Epigraph"/>
    <w:basedOn w:val="BaseText"/>
    <w:rsid w:val="00437D72"/>
    <w:pPr>
      <w:spacing w:before="280" w:line="560" w:lineRule="exact"/>
      <w:ind w:left="720" w:right="720"/>
    </w:pPr>
  </w:style>
  <w:style w:type="paragraph" w:customStyle="1" w:styleId="EpSEpigraphSource">
    <w:name w:val="EpS Epigraph Source"/>
    <w:basedOn w:val="EpEpigraph"/>
    <w:rsid w:val="00437D72"/>
    <w:pPr>
      <w:spacing w:before="140" w:after="280"/>
      <w:ind w:right="0"/>
    </w:pPr>
  </w:style>
  <w:style w:type="paragraph" w:customStyle="1" w:styleId="PITxPartIntroductionText">
    <w:name w:val="PITx Part Introduction Text"/>
    <w:basedOn w:val="BaseText"/>
    <w:rsid w:val="00437D72"/>
    <w:pPr>
      <w:spacing w:before="280" w:after="280" w:line="560" w:lineRule="exact"/>
      <w:ind w:firstLine="720"/>
      <w:contextualSpacing/>
    </w:pPr>
  </w:style>
  <w:style w:type="paragraph" w:customStyle="1" w:styleId="SpH1SpecialHeading1">
    <w:name w:val="SpH1 Special Heading 1"/>
    <w:basedOn w:val="SpTxSpecialText"/>
    <w:rsid w:val="00437D72"/>
    <w:pPr>
      <w:spacing w:before="280" w:after="280"/>
      <w:ind w:firstLine="0"/>
    </w:pPr>
    <w:rPr>
      <w:b/>
      <w:sz w:val="36"/>
    </w:rPr>
  </w:style>
  <w:style w:type="paragraph" w:customStyle="1" w:styleId="SpTxSpecialText">
    <w:name w:val="SpTx Special Text"/>
    <w:basedOn w:val="BaseText"/>
    <w:rsid w:val="00437D72"/>
    <w:pPr>
      <w:spacing w:line="560" w:lineRule="exact"/>
      <w:ind w:firstLine="720"/>
    </w:pPr>
    <w:rPr>
      <w:color w:val="00B050"/>
    </w:rPr>
  </w:style>
  <w:style w:type="paragraph" w:styleId="TableofAuthorities">
    <w:name w:val="table of authorities"/>
    <w:basedOn w:val="Normal"/>
    <w:next w:val="Normal"/>
    <w:rsid w:val="00437D72"/>
    <w:pPr>
      <w:ind w:left="200" w:hanging="200"/>
    </w:pPr>
  </w:style>
  <w:style w:type="paragraph" w:styleId="TableofFigures">
    <w:name w:val="table of figures"/>
    <w:basedOn w:val="Normal"/>
    <w:next w:val="Normal"/>
    <w:rsid w:val="00437D72"/>
    <w:pPr>
      <w:ind w:left="400" w:hanging="400"/>
    </w:pPr>
  </w:style>
  <w:style w:type="paragraph" w:customStyle="1" w:styleId="GLTrmGlossaryDefinitionTerm">
    <w:name w:val="GLTrm Glossary Definition Term"/>
    <w:basedOn w:val="GLDefGlossaryDefinition"/>
    <w:rsid w:val="00437D72"/>
    <w:pPr>
      <w:spacing w:before="280"/>
    </w:pPr>
    <w:rPr>
      <w:b/>
    </w:rPr>
  </w:style>
  <w:style w:type="character" w:customStyle="1" w:styleId="TMenTableMention">
    <w:name w:val="TMen Table Mention"/>
    <w:rsid w:val="00437D72"/>
    <w:rPr>
      <w:color w:val="FF6600"/>
    </w:rPr>
  </w:style>
  <w:style w:type="paragraph" w:customStyle="1" w:styleId="ChrChronology">
    <w:name w:val="Chr Chronology"/>
    <w:basedOn w:val="BaseText"/>
    <w:rsid w:val="00437D72"/>
    <w:pPr>
      <w:tabs>
        <w:tab w:val="left" w:pos="1728"/>
      </w:tabs>
      <w:spacing w:before="140" w:line="560" w:lineRule="exact"/>
      <w:ind w:left="1728" w:hanging="1728"/>
    </w:pPr>
  </w:style>
  <w:style w:type="paragraph" w:customStyle="1" w:styleId="VSVerseSource">
    <w:name w:val="VS Verse Source"/>
    <w:basedOn w:val="BaseText"/>
    <w:rsid w:val="00437D72"/>
    <w:pPr>
      <w:spacing w:before="140" w:after="280" w:line="560" w:lineRule="exact"/>
    </w:pPr>
  </w:style>
  <w:style w:type="character" w:customStyle="1" w:styleId="SbarMenSidebarMention">
    <w:name w:val="SbarMen Sidebar Mention"/>
    <w:rsid w:val="00437D72"/>
    <w:rPr>
      <w:color w:val="008000"/>
    </w:rPr>
  </w:style>
  <w:style w:type="paragraph" w:customStyle="1" w:styleId="PriDocBegPrimaryDocumentBegin">
    <w:name w:val="PriDocBeg Primary Document Begin"/>
    <w:basedOn w:val="BaseText"/>
    <w:link w:val="PriDocBegPrimaryDocumentBeginChar"/>
    <w:rsid w:val="00437D72"/>
    <w:pPr>
      <w:shd w:val="pct12" w:color="auto" w:fill="FFFFFF"/>
      <w:spacing w:before="280" w:after="280" w:line="560" w:lineRule="exact"/>
    </w:pPr>
    <w:rPr>
      <w:b/>
      <w:sz w:val="28"/>
    </w:rPr>
  </w:style>
  <w:style w:type="paragraph" w:customStyle="1" w:styleId="PriDocEndPrimaryDocumentEnd">
    <w:name w:val="PriDocEnd Primary Document End"/>
    <w:basedOn w:val="PriDocBegPrimaryDocumentBegin"/>
    <w:link w:val="PriDocEndPrimaryDocumentEndChar"/>
    <w:rsid w:val="00437D72"/>
  </w:style>
  <w:style w:type="paragraph" w:customStyle="1" w:styleId="TxCTextContinuation">
    <w:name w:val="TxC Text Continuation"/>
    <w:basedOn w:val="BaseText"/>
    <w:rsid w:val="00437D72"/>
    <w:pPr>
      <w:spacing w:line="560" w:lineRule="exact"/>
    </w:pPr>
  </w:style>
  <w:style w:type="paragraph" w:customStyle="1" w:styleId="VHVerseHeading">
    <w:name w:val="VH Verse Heading"/>
    <w:basedOn w:val="BaseText"/>
    <w:next w:val="VVerse"/>
    <w:rsid w:val="00437D72"/>
    <w:pPr>
      <w:keepNext/>
      <w:keepLines/>
      <w:spacing w:before="280" w:line="560" w:lineRule="exact"/>
    </w:pPr>
    <w:rPr>
      <w:b/>
    </w:rPr>
  </w:style>
  <w:style w:type="paragraph" w:customStyle="1" w:styleId="VVerse">
    <w:name w:val="V Verse"/>
    <w:basedOn w:val="BaseText"/>
    <w:rsid w:val="00437D72"/>
    <w:pPr>
      <w:tabs>
        <w:tab w:val="left" w:pos="2880"/>
      </w:tabs>
      <w:spacing w:before="280" w:after="280" w:line="560" w:lineRule="exact"/>
      <w:ind w:left="245" w:hanging="245"/>
      <w:contextualSpacing/>
    </w:pPr>
  </w:style>
  <w:style w:type="character" w:customStyle="1" w:styleId="BxMenBoxMention">
    <w:name w:val="BxMen Box Mention"/>
    <w:rsid w:val="00437D72"/>
    <w:rPr>
      <w:color w:val="FF00FF"/>
    </w:rPr>
  </w:style>
  <w:style w:type="character" w:customStyle="1" w:styleId="SbarCOSidebarCallOut">
    <w:name w:val="SbarCO Sidebar Call Out"/>
    <w:rsid w:val="00437D72"/>
    <w:rPr>
      <w:rFonts w:ascii="Times New Roman" w:hAnsi="Times New Roman"/>
      <w:sz w:val="24"/>
      <w:bdr w:val="none" w:sz="0" w:space="0" w:color="auto"/>
      <w:shd w:val="pct30" w:color="008000" w:fill="auto"/>
    </w:rPr>
  </w:style>
  <w:style w:type="paragraph" w:customStyle="1" w:styleId="NL-ENumberedListinExtract">
    <w:name w:val="NL-E Numbered List in Extract"/>
    <w:basedOn w:val="NLNumberedList"/>
    <w:rsid w:val="00437D72"/>
    <w:pPr>
      <w:tabs>
        <w:tab w:val="left" w:pos="1440"/>
        <w:tab w:val="left" w:pos="1800"/>
        <w:tab w:val="left" w:pos="2160"/>
      </w:tabs>
      <w:ind w:left="1080" w:right="720"/>
    </w:pPr>
  </w:style>
  <w:style w:type="paragraph" w:customStyle="1" w:styleId="LetAuLetterAuthor">
    <w:name w:val="LetAu Letter Author"/>
    <w:basedOn w:val="LetTxLetterText"/>
    <w:rsid w:val="00437D72"/>
    <w:pPr>
      <w:spacing w:after="280"/>
    </w:pPr>
  </w:style>
  <w:style w:type="paragraph" w:customStyle="1" w:styleId="LetAuAddLetterAuthorAddress">
    <w:name w:val="LetAuAdd Letter Author Address"/>
    <w:basedOn w:val="LetTxLetterText"/>
    <w:rsid w:val="00437D72"/>
    <w:pPr>
      <w:spacing w:after="280"/>
      <w:contextualSpacing/>
    </w:pPr>
  </w:style>
  <w:style w:type="paragraph" w:customStyle="1" w:styleId="LetAddLetterAddress">
    <w:name w:val="LetAdd Letter Address"/>
    <w:basedOn w:val="LetTxLetterText"/>
    <w:rsid w:val="00437D72"/>
    <w:pPr>
      <w:spacing w:after="280"/>
      <w:contextualSpacing/>
    </w:pPr>
  </w:style>
  <w:style w:type="paragraph" w:customStyle="1" w:styleId="Let-ELetterinExtract">
    <w:name w:val="Let-E Letter in Extract"/>
    <w:basedOn w:val="LetTxLetterText"/>
    <w:rsid w:val="00437D72"/>
    <w:pPr>
      <w:ind w:left="720" w:right="720"/>
    </w:pPr>
  </w:style>
  <w:style w:type="paragraph" w:customStyle="1" w:styleId="LetDate-ELetterDateinExtract">
    <w:name w:val="LetDate-E Letter Date in Extract"/>
    <w:basedOn w:val="Let-ELetterinExtract"/>
    <w:rsid w:val="00437D72"/>
  </w:style>
  <w:style w:type="paragraph" w:customStyle="1" w:styleId="LetAdd-ELetterAddressinExtract">
    <w:name w:val="LetAdd-E Letter Address in Extract"/>
    <w:basedOn w:val="LetAddLetterAddress"/>
    <w:rsid w:val="00437D72"/>
    <w:pPr>
      <w:spacing w:before="0" w:after="0"/>
      <w:ind w:left="720" w:right="720"/>
      <w:contextualSpacing w:val="0"/>
    </w:pPr>
  </w:style>
  <w:style w:type="paragraph" w:customStyle="1" w:styleId="LetAu-ELetterAuthorinExtract">
    <w:name w:val="LetAu-E Letter Author in Extract"/>
    <w:basedOn w:val="LetAuLetterAuthor"/>
    <w:rsid w:val="00437D72"/>
    <w:pPr>
      <w:spacing w:before="0"/>
      <w:ind w:left="720" w:right="720"/>
    </w:pPr>
  </w:style>
  <w:style w:type="paragraph" w:customStyle="1" w:styleId="LetAuAdd-ELetterAuthorAddressinExtract">
    <w:name w:val="LetAuAdd-E Letter Author Address in Extract"/>
    <w:basedOn w:val="LetAuAddLetterAuthorAddress"/>
    <w:rsid w:val="00437D72"/>
    <w:pPr>
      <w:spacing w:before="0"/>
      <w:ind w:left="720" w:right="720"/>
    </w:pPr>
  </w:style>
  <w:style w:type="paragraph" w:styleId="BalloonText">
    <w:name w:val="Balloon Text"/>
    <w:basedOn w:val="Normal"/>
    <w:link w:val="BalloonTextChar"/>
    <w:rsid w:val="00437D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2787"/>
    <w:rPr>
      <w:rFonts w:ascii="Tahoma" w:eastAsia="Times New Roman" w:hAnsi="Tahoma" w:cs="Tahoma"/>
      <w:sz w:val="16"/>
      <w:szCs w:val="16"/>
    </w:rPr>
  </w:style>
  <w:style w:type="paragraph" w:customStyle="1" w:styleId="CSTChapterSubtitle">
    <w:name w:val="CST Chapter Subtitle"/>
    <w:basedOn w:val="BaseHeading"/>
    <w:autoRedefine/>
    <w:rsid w:val="00437D72"/>
    <w:rPr>
      <w:sz w:val="28"/>
    </w:rPr>
  </w:style>
  <w:style w:type="paragraph" w:customStyle="1" w:styleId="PITPartIntroductionTitle">
    <w:name w:val="PIT Part Introduction Title"/>
    <w:basedOn w:val="PSTPartSubtitle"/>
    <w:qFormat/>
    <w:rsid w:val="00437D72"/>
    <w:pPr>
      <w:keepNext/>
      <w:spacing w:before="280"/>
    </w:pPr>
  </w:style>
  <w:style w:type="paragraph" w:customStyle="1" w:styleId="NNotation">
    <w:name w:val="N Notation"/>
    <w:basedOn w:val="BaseText"/>
    <w:qFormat/>
    <w:rsid w:val="00437D72"/>
    <w:pPr>
      <w:tabs>
        <w:tab w:val="left" w:pos="480"/>
      </w:tabs>
      <w:spacing w:line="560" w:lineRule="exact"/>
    </w:pPr>
  </w:style>
  <w:style w:type="character" w:customStyle="1" w:styleId="CommentSubjectChar">
    <w:name w:val="Comment Subject Char"/>
    <w:rsid w:val="00437D72"/>
    <w:rPr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437D72"/>
    <w:rPr>
      <w:rFonts w:eastAsia="Times New Roman"/>
    </w:rPr>
  </w:style>
  <w:style w:type="paragraph" w:customStyle="1" w:styleId="DIA-EDialogueinExtract">
    <w:name w:val="DIA-E Dialogue in Extract"/>
    <w:basedOn w:val="DIADialogue"/>
    <w:qFormat/>
    <w:rsid w:val="00437D72"/>
    <w:pPr>
      <w:tabs>
        <w:tab w:val="left" w:pos="4320"/>
      </w:tabs>
      <w:ind w:left="1440" w:right="720"/>
    </w:pPr>
  </w:style>
  <w:style w:type="paragraph" w:customStyle="1" w:styleId="VEVerseinExtract">
    <w:name w:val="VE Verse in Extract"/>
    <w:basedOn w:val="VVerse"/>
    <w:qFormat/>
    <w:rsid w:val="00437D72"/>
    <w:pPr>
      <w:tabs>
        <w:tab w:val="left" w:pos="1440"/>
        <w:tab w:val="left" w:pos="3600"/>
        <w:tab w:val="left" w:pos="4320"/>
        <w:tab w:val="left" w:pos="5040"/>
        <w:tab w:val="left" w:pos="5760"/>
      </w:tabs>
      <w:ind w:left="965" w:right="720"/>
    </w:pPr>
  </w:style>
  <w:style w:type="paragraph" w:customStyle="1" w:styleId="VESVerseinExtractSource">
    <w:name w:val="VES Verse in Extract Source"/>
    <w:basedOn w:val="VSVerseSource"/>
    <w:qFormat/>
    <w:rsid w:val="00437D72"/>
    <w:pPr>
      <w:spacing w:before="0"/>
      <w:ind w:left="720" w:right="720"/>
    </w:pPr>
  </w:style>
  <w:style w:type="paragraph" w:customStyle="1" w:styleId="AuQAuthorQuery">
    <w:name w:val="AuQ Author Query"/>
    <w:basedOn w:val="NtENotetoEditor"/>
    <w:qFormat/>
    <w:rsid w:val="00437D72"/>
    <w:rPr>
      <w:color w:val="0070C0"/>
    </w:rPr>
  </w:style>
  <w:style w:type="paragraph" w:customStyle="1" w:styleId="AppBegAppendixBegin">
    <w:name w:val="AppBeg Appendix Begin"/>
    <w:basedOn w:val="PriDocBegPrimaryDocumentBegin"/>
    <w:qFormat/>
    <w:rsid w:val="00437D72"/>
  </w:style>
  <w:style w:type="paragraph" w:customStyle="1" w:styleId="AppEndAppendixEnd">
    <w:name w:val="AppEnd Appendix End"/>
    <w:basedOn w:val="PriDocEndPrimaryDocumentEnd"/>
    <w:qFormat/>
    <w:rsid w:val="00437D72"/>
  </w:style>
  <w:style w:type="paragraph" w:customStyle="1" w:styleId="BoxBegBoxBegin">
    <w:name w:val="BoxBeg Box Begin"/>
    <w:basedOn w:val="PriDocBegPrimaryDocumentBegin"/>
    <w:qFormat/>
    <w:rsid w:val="00437D72"/>
  </w:style>
  <w:style w:type="paragraph" w:customStyle="1" w:styleId="BoxEndBoxEnd">
    <w:name w:val="BoxEnd Box End"/>
    <w:basedOn w:val="PriDocEndPrimaryDocumentEnd"/>
    <w:qFormat/>
    <w:rsid w:val="00437D72"/>
  </w:style>
  <w:style w:type="paragraph" w:customStyle="1" w:styleId="ExrBegExerciseBegin">
    <w:name w:val="ExrBeg Exercise Begin"/>
    <w:basedOn w:val="PriDocBegPrimaryDocumentBegin"/>
    <w:qFormat/>
    <w:rsid w:val="00437D72"/>
  </w:style>
  <w:style w:type="paragraph" w:customStyle="1" w:styleId="ExrEndExerciseEnd">
    <w:name w:val="ExrEnd Exercise End"/>
    <w:basedOn w:val="PriDocEndPrimaryDocumentEnd"/>
    <w:qFormat/>
    <w:rsid w:val="00437D72"/>
  </w:style>
  <w:style w:type="paragraph" w:customStyle="1" w:styleId="TSTableSource">
    <w:name w:val="TS Table Source"/>
    <w:basedOn w:val="TFNTableFootnote"/>
    <w:rsid w:val="00437D72"/>
    <w:pPr>
      <w:spacing w:before="0" w:after="560"/>
    </w:pPr>
  </w:style>
  <w:style w:type="paragraph" w:customStyle="1" w:styleId="TNTableNumber">
    <w:name w:val="TN Table Number"/>
    <w:basedOn w:val="TTTableTitle"/>
    <w:rsid w:val="00437D72"/>
    <w:pPr>
      <w:spacing w:before="560"/>
    </w:pPr>
    <w:rPr>
      <w:b/>
    </w:rPr>
  </w:style>
  <w:style w:type="paragraph" w:customStyle="1" w:styleId="ITCHIn-textTableColumnHead">
    <w:name w:val="ITCH In-text Table Column Head"/>
    <w:basedOn w:val="TCHTableColumnHead"/>
    <w:rsid w:val="00437D72"/>
  </w:style>
  <w:style w:type="paragraph" w:customStyle="1" w:styleId="ITBIn-textTableBody">
    <w:name w:val="ITB In-text Table Body"/>
    <w:basedOn w:val="TBTableBody"/>
    <w:rsid w:val="00437D72"/>
  </w:style>
  <w:style w:type="paragraph" w:customStyle="1" w:styleId="RefTxReferenceText">
    <w:name w:val="RefTx Reference Text"/>
    <w:basedOn w:val="BaseText"/>
    <w:rsid w:val="00437D72"/>
    <w:pPr>
      <w:spacing w:after="140" w:line="560" w:lineRule="exact"/>
      <w:ind w:left="720" w:hanging="720"/>
    </w:pPr>
  </w:style>
  <w:style w:type="paragraph" w:customStyle="1" w:styleId="DL-EDescriptiveListinExtract">
    <w:name w:val="DL-E Descriptive List in Extract"/>
    <w:basedOn w:val="DLDescriptiveList"/>
    <w:rsid w:val="00437D72"/>
    <w:pPr>
      <w:tabs>
        <w:tab w:val="left" w:pos="480"/>
      </w:tabs>
    </w:pPr>
  </w:style>
  <w:style w:type="paragraph" w:customStyle="1" w:styleId="N-ENotationinExtract">
    <w:name w:val="N-E Notation in Extract"/>
    <w:basedOn w:val="NNotation"/>
    <w:rsid w:val="00437D72"/>
  </w:style>
  <w:style w:type="paragraph" w:customStyle="1" w:styleId="Dis-EDisplayinExtract">
    <w:name w:val="Dis-E Display in Extract"/>
    <w:basedOn w:val="DDisplay"/>
    <w:rsid w:val="00437D72"/>
    <w:pPr>
      <w:ind w:left="720" w:right="720"/>
    </w:pPr>
  </w:style>
  <w:style w:type="paragraph" w:customStyle="1" w:styleId="DDisplay">
    <w:name w:val="D Display"/>
    <w:basedOn w:val="BaseText"/>
    <w:rsid w:val="00437D72"/>
    <w:pPr>
      <w:spacing w:before="280" w:after="280" w:line="560" w:lineRule="exact"/>
    </w:pPr>
  </w:style>
  <w:style w:type="paragraph" w:customStyle="1" w:styleId="PProgram">
    <w:name w:val="P Program"/>
    <w:basedOn w:val="BaseText"/>
    <w:rsid w:val="00437D72"/>
    <w:pPr>
      <w:spacing w:line="560" w:lineRule="exact"/>
    </w:pPr>
    <w:rPr>
      <w:rFonts w:ascii="Courier" w:hAnsi="Courier"/>
      <w:sz w:val="22"/>
    </w:rPr>
  </w:style>
  <w:style w:type="paragraph" w:customStyle="1" w:styleId="P-EPrograminExtract">
    <w:name w:val="P-E Program in Extract"/>
    <w:basedOn w:val="PProgram"/>
    <w:rsid w:val="00437D72"/>
    <w:pPr>
      <w:spacing w:before="280" w:after="280"/>
      <w:ind w:left="720" w:right="720"/>
    </w:pPr>
  </w:style>
  <w:style w:type="paragraph" w:customStyle="1" w:styleId="NTrDNumberedTreeDisplay">
    <w:name w:val="NTrD Numbered Tree Display"/>
    <w:basedOn w:val="BaseText"/>
    <w:rsid w:val="00437D72"/>
    <w:pPr>
      <w:spacing w:before="280" w:after="280" w:line="560" w:lineRule="exact"/>
    </w:pPr>
  </w:style>
  <w:style w:type="paragraph" w:customStyle="1" w:styleId="NTrD-ENumberedTreeDisplayinExtract">
    <w:name w:val="NTrD-E Numbered Tree Display in Extract"/>
    <w:basedOn w:val="NTrDNumberedTreeDisplay"/>
    <w:rsid w:val="00437D72"/>
    <w:pPr>
      <w:ind w:left="720" w:right="720"/>
    </w:pPr>
  </w:style>
  <w:style w:type="paragraph" w:customStyle="1" w:styleId="IEIndexMainEntry">
    <w:name w:val="IE Index Main Entry"/>
    <w:basedOn w:val="BaseText"/>
    <w:rsid w:val="00437D72"/>
    <w:pPr>
      <w:spacing w:line="560" w:lineRule="exact"/>
      <w:ind w:left="2160" w:hanging="2160"/>
    </w:pPr>
  </w:style>
  <w:style w:type="paragraph" w:customStyle="1" w:styleId="ISEIndexSubentry">
    <w:name w:val="ISE Index Subentry"/>
    <w:basedOn w:val="IEIndexMainEntry"/>
    <w:rsid w:val="00437D72"/>
    <w:pPr>
      <w:ind w:left="2880"/>
    </w:pPr>
  </w:style>
  <w:style w:type="paragraph" w:customStyle="1" w:styleId="IABIndexAlphabeticalBreak">
    <w:name w:val="IAB Index Alphabetical Break"/>
    <w:basedOn w:val="IEIndexMainEntry"/>
    <w:rsid w:val="00437D72"/>
    <w:pPr>
      <w:spacing w:before="560"/>
    </w:pPr>
  </w:style>
  <w:style w:type="paragraph" w:customStyle="1" w:styleId="ISSEIndexSubsubentry">
    <w:name w:val="ISSE Index Subsubentry"/>
    <w:basedOn w:val="ISEIndexSubentry"/>
    <w:rsid w:val="00437D72"/>
    <w:pPr>
      <w:ind w:left="3600"/>
    </w:pPr>
  </w:style>
  <w:style w:type="paragraph" w:customStyle="1" w:styleId="SbarTSidebarTitle">
    <w:name w:val="SbarT Sidebar Title"/>
    <w:basedOn w:val="SbarTxSidebarText"/>
    <w:rsid w:val="00437D72"/>
    <w:pPr>
      <w:spacing w:before="560"/>
    </w:pPr>
    <w:rPr>
      <w:b/>
      <w:sz w:val="28"/>
    </w:rPr>
  </w:style>
  <w:style w:type="paragraph" w:customStyle="1" w:styleId="SbarAuSidebarAuthor">
    <w:name w:val="SbarAu Sidebar Author"/>
    <w:basedOn w:val="SbarTxSidebarText"/>
    <w:rsid w:val="00437D72"/>
    <w:pPr>
      <w:spacing w:before="280"/>
    </w:pPr>
    <w:rPr>
      <w:b/>
    </w:rPr>
  </w:style>
  <w:style w:type="paragraph" w:customStyle="1" w:styleId="SbarSNSidebarSourceNote">
    <w:name w:val="SbarSN Sidebar Source Note"/>
    <w:basedOn w:val="SbarTxSidebarText"/>
    <w:rsid w:val="00437D72"/>
    <w:pPr>
      <w:spacing w:before="280"/>
    </w:pPr>
  </w:style>
  <w:style w:type="paragraph" w:customStyle="1" w:styleId="FgCFigureCaption">
    <w:name w:val="FgC Figure Caption"/>
    <w:basedOn w:val="BaseText"/>
    <w:link w:val="FgCFigureCaptionChar"/>
    <w:rsid w:val="00437D72"/>
    <w:pPr>
      <w:spacing w:line="560" w:lineRule="exact"/>
    </w:pPr>
  </w:style>
  <w:style w:type="character" w:customStyle="1" w:styleId="FgCFigureCaptionChar">
    <w:name w:val="FgC Figure Caption Char"/>
    <w:link w:val="FgCFigureCaption"/>
    <w:rsid w:val="00437D72"/>
    <w:rPr>
      <w:rFonts w:eastAsia="Times New Roman"/>
      <w:sz w:val="24"/>
    </w:rPr>
  </w:style>
  <w:style w:type="paragraph" w:customStyle="1" w:styleId="FgTFigureTitle">
    <w:name w:val="FgT Figure Title"/>
    <w:basedOn w:val="FgCFigureCaption"/>
    <w:rsid w:val="00437D72"/>
  </w:style>
  <w:style w:type="paragraph" w:customStyle="1" w:styleId="FgNFigureNumber">
    <w:name w:val="FgN Figure Number"/>
    <w:basedOn w:val="FgTFigureTitle"/>
    <w:rsid w:val="00437D72"/>
    <w:pPr>
      <w:spacing w:before="560"/>
    </w:pPr>
  </w:style>
  <w:style w:type="paragraph" w:customStyle="1" w:styleId="FgSFigureSource">
    <w:name w:val="FgS Figure Source"/>
    <w:basedOn w:val="FgCFigureCaption"/>
    <w:rsid w:val="00437D72"/>
    <w:pPr>
      <w:spacing w:after="560"/>
    </w:pPr>
  </w:style>
  <w:style w:type="paragraph" w:customStyle="1" w:styleId="NtDNotetoDesign">
    <w:name w:val="NtD Note to Design"/>
    <w:basedOn w:val="NtENotetoEditor"/>
    <w:rsid w:val="00437D72"/>
    <w:rPr>
      <w:color w:val="FF00FF"/>
    </w:rPr>
  </w:style>
  <w:style w:type="paragraph" w:customStyle="1" w:styleId="DHDisplayHead">
    <w:name w:val="DH Display Head"/>
    <w:basedOn w:val="BaseText"/>
    <w:rsid w:val="00437D72"/>
    <w:pPr>
      <w:spacing w:before="280" w:line="560" w:lineRule="exact"/>
    </w:pPr>
    <w:rPr>
      <w:b/>
    </w:rPr>
  </w:style>
  <w:style w:type="paragraph" w:customStyle="1" w:styleId="SDSubdisplay">
    <w:name w:val="SD Subdisplay"/>
    <w:basedOn w:val="DDisplay"/>
    <w:rsid w:val="00437D72"/>
    <w:pPr>
      <w:spacing w:before="0" w:after="0"/>
      <w:ind w:left="720"/>
    </w:pPr>
  </w:style>
  <w:style w:type="paragraph" w:customStyle="1" w:styleId="SSDSubsubdisplay">
    <w:name w:val="SSD Subsubdisplay"/>
    <w:basedOn w:val="SDSubdisplay"/>
    <w:rsid w:val="00437D72"/>
    <w:pPr>
      <w:ind w:left="1440"/>
    </w:pPr>
  </w:style>
  <w:style w:type="paragraph" w:customStyle="1" w:styleId="ExrLv1TxExerciseText">
    <w:name w:val="ExrLv1Tx Exercise Text"/>
    <w:basedOn w:val="BaseText"/>
    <w:rsid w:val="00437D72"/>
    <w:pPr>
      <w:spacing w:before="280" w:after="280" w:line="560" w:lineRule="exact"/>
    </w:pPr>
  </w:style>
  <w:style w:type="paragraph" w:customStyle="1" w:styleId="ExrLv2TxSubexerciseText">
    <w:name w:val="ExrLv2Tx Subexercise Text"/>
    <w:basedOn w:val="ExrLv1TxExerciseText"/>
    <w:rsid w:val="00437D72"/>
    <w:pPr>
      <w:spacing w:before="0"/>
      <w:ind w:left="720"/>
    </w:pPr>
  </w:style>
  <w:style w:type="paragraph" w:customStyle="1" w:styleId="ExrLv3TxSubsubexerciseText">
    <w:name w:val="ExrLv3Tx Subsubexercise Text"/>
    <w:basedOn w:val="ExrLv2TxSubexerciseText"/>
    <w:rsid w:val="00437D72"/>
    <w:pPr>
      <w:ind w:left="1440"/>
    </w:pPr>
  </w:style>
  <w:style w:type="paragraph" w:customStyle="1" w:styleId="NTNoteText">
    <w:name w:val="NT Note Text"/>
    <w:basedOn w:val="BaseText"/>
    <w:rsid w:val="00437D72"/>
    <w:pPr>
      <w:spacing w:after="280" w:line="560" w:lineRule="exact"/>
    </w:pPr>
  </w:style>
  <w:style w:type="paragraph" w:customStyle="1" w:styleId="FNFootnoteText">
    <w:name w:val="FN Footnote Text"/>
    <w:basedOn w:val="BaseText"/>
    <w:rsid w:val="00437D72"/>
    <w:pPr>
      <w:spacing w:line="560" w:lineRule="exact"/>
    </w:pPr>
  </w:style>
  <w:style w:type="paragraph" w:customStyle="1" w:styleId="COContributorName">
    <w:name w:val="CO Contributor Name"/>
    <w:basedOn w:val="BaseText"/>
    <w:rsid w:val="00437D72"/>
    <w:pPr>
      <w:spacing w:before="280" w:line="560" w:lineRule="exact"/>
    </w:pPr>
    <w:rPr>
      <w:b/>
    </w:rPr>
  </w:style>
  <w:style w:type="paragraph" w:customStyle="1" w:styleId="COBContributorBio">
    <w:name w:val="COB Contributor Bio"/>
    <w:basedOn w:val="BaseText"/>
    <w:rsid w:val="00437D72"/>
    <w:pPr>
      <w:spacing w:after="280" w:line="560" w:lineRule="exact"/>
    </w:pPr>
  </w:style>
  <w:style w:type="paragraph" w:customStyle="1" w:styleId="BaseHeading">
    <w:name w:val="Base Heading"/>
    <w:qFormat/>
    <w:rsid w:val="00437D72"/>
    <w:pPr>
      <w:spacing w:line="560" w:lineRule="exact"/>
    </w:pPr>
    <w:rPr>
      <w:rFonts w:eastAsia="Times New Roman"/>
      <w:sz w:val="36"/>
    </w:rPr>
  </w:style>
  <w:style w:type="paragraph" w:customStyle="1" w:styleId="BaseText">
    <w:name w:val="Base Text"/>
    <w:link w:val="BaseTextChar"/>
    <w:qFormat/>
    <w:rsid w:val="00437D72"/>
    <w:rPr>
      <w:rFonts w:eastAsia="Times New Roman"/>
      <w:sz w:val="24"/>
    </w:rPr>
  </w:style>
  <w:style w:type="paragraph" w:customStyle="1" w:styleId="BibTxBibliographyText">
    <w:name w:val="BibTx Bibliography Text"/>
    <w:basedOn w:val="BaseText"/>
    <w:rsid w:val="00437D72"/>
    <w:pPr>
      <w:spacing w:after="140" w:line="560" w:lineRule="exact"/>
      <w:ind w:left="720" w:hanging="720"/>
    </w:pPr>
  </w:style>
  <w:style w:type="paragraph" w:customStyle="1" w:styleId="H4MHeadingLevel4Math">
    <w:name w:val="H4M Heading Level 4 Math"/>
    <w:basedOn w:val="H4HeadingLevel4"/>
    <w:rsid w:val="00437D72"/>
    <w:pPr>
      <w:spacing w:after="360"/>
    </w:pPr>
  </w:style>
  <w:style w:type="paragraph" w:styleId="BlockText">
    <w:name w:val="Block Text"/>
    <w:basedOn w:val="Normal"/>
    <w:rsid w:val="00437D72"/>
    <w:pPr>
      <w:spacing w:after="120"/>
      <w:ind w:left="1440" w:right="1440"/>
    </w:pPr>
  </w:style>
  <w:style w:type="paragraph" w:customStyle="1" w:styleId="H5MHeadingLevel5Math">
    <w:name w:val="H5M Heading Level 5 Math"/>
    <w:basedOn w:val="H5HeadingLevel5"/>
    <w:rsid w:val="00437D72"/>
    <w:pPr>
      <w:spacing w:after="360"/>
    </w:pPr>
  </w:style>
  <w:style w:type="paragraph" w:customStyle="1" w:styleId="NoteCNotetoComp">
    <w:name w:val="NoteC Note to Comp"/>
    <w:basedOn w:val="BaseText"/>
    <w:rsid w:val="00437D72"/>
    <w:pPr>
      <w:spacing w:before="360" w:after="360" w:line="360" w:lineRule="exact"/>
    </w:pPr>
    <w:rPr>
      <w:color w:val="FF0000"/>
      <w:sz w:val="28"/>
    </w:rPr>
  </w:style>
  <w:style w:type="paragraph" w:customStyle="1" w:styleId="NoteDNotetoDesign">
    <w:name w:val="NoteD Note to Design"/>
    <w:basedOn w:val="Normal"/>
    <w:rsid w:val="00437D72"/>
    <w:pPr>
      <w:spacing w:before="360" w:after="360" w:line="360" w:lineRule="exact"/>
    </w:pPr>
    <w:rPr>
      <w:color w:val="FF00FF"/>
      <w:sz w:val="28"/>
    </w:rPr>
  </w:style>
  <w:style w:type="paragraph" w:customStyle="1" w:styleId="NoteENotetoEditor">
    <w:name w:val="NoteE Note to Editor"/>
    <w:basedOn w:val="NoteCNotetoComp"/>
    <w:rsid w:val="00437D72"/>
    <w:rPr>
      <w:color w:val="008000"/>
    </w:rPr>
  </w:style>
  <w:style w:type="paragraph" w:customStyle="1" w:styleId="FBHFrontmatterHead">
    <w:name w:val="FBH Frontmatter Head"/>
    <w:basedOn w:val="CTChapterTitle"/>
    <w:rsid w:val="00437D72"/>
  </w:style>
  <w:style w:type="paragraph" w:customStyle="1" w:styleId="LList">
    <w:name w:val="L List"/>
    <w:basedOn w:val="ULUnnumberedList"/>
    <w:qFormat/>
    <w:rsid w:val="00437D72"/>
  </w:style>
  <w:style w:type="paragraph" w:customStyle="1" w:styleId="L-EListinExtract">
    <w:name w:val="L-E List in Extract"/>
    <w:basedOn w:val="ULUnnumberedList"/>
    <w:qFormat/>
    <w:rsid w:val="00437D72"/>
    <w:pPr>
      <w:ind w:left="1080"/>
    </w:pPr>
  </w:style>
  <w:style w:type="paragraph" w:customStyle="1" w:styleId="E-MExtractMultiple">
    <w:name w:val="E-M Extract Multiple"/>
    <w:basedOn w:val="EExtract"/>
    <w:qFormat/>
    <w:rsid w:val="00437D72"/>
    <w:pPr>
      <w:spacing w:after="120"/>
    </w:pPr>
  </w:style>
  <w:style w:type="paragraph" w:customStyle="1" w:styleId="H-EHeadinExtract">
    <w:name w:val="H-E Head in Extract"/>
    <w:basedOn w:val="LH-EListHeadinExtract"/>
    <w:qFormat/>
    <w:rsid w:val="00437D72"/>
  </w:style>
  <w:style w:type="paragraph" w:customStyle="1" w:styleId="HAAHead">
    <w:name w:val="HA A Head"/>
    <w:basedOn w:val="SpH1SpecialHeading1"/>
    <w:qFormat/>
    <w:rsid w:val="00437D72"/>
    <w:pPr>
      <w:outlineLvl w:val="0"/>
    </w:pPr>
  </w:style>
  <w:style w:type="paragraph" w:customStyle="1" w:styleId="SBHSpaceBreakHalfLine">
    <w:name w:val="SBH Space Break HalfLine"/>
    <w:basedOn w:val="SBSpaceBreak"/>
    <w:qFormat/>
    <w:rsid w:val="00437D72"/>
    <w:pPr>
      <w:spacing w:line="280" w:lineRule="exact"/>
    </w:pPr>
  </w:style>
  <w:style w:type="paragraph" w:customStyle="1" w:styleId="NHNotesHead">
    <w:name w:val="NH Notes Head"/>
    <w:basedOn w:val="BaseHeading"/>
    <w:rsid w:val="00437D72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kTBookTitle">
    <w:name w:val="BkT Book Title"/>
    <w:basedOn w:val="BaseText"/>
    <w:rsid w:val="00437D72"/>
    <w:pPr>
      <w:spacing w:line="560" w:lineRule="exact"/>
      <w:jc w:val="right"/>
    </w:pPr>
    <w:rPr>
      <w:szCs w:val="24"/>
    </w:rPr>
  </w:style>
  <w:style w:type="paragraph" w:customStyle="1" w:styleId="SecTSectionTitle">
    <w:name w:val="SecT Section Title"/>
    <w:basedOn w:val="BaseText"/>
    <w:rsid w:val="00437D72"/>
    <w:pPr>
      <w:spacing w:line="560" w:lineRule="exact"/>
      <w:jc w:val="right"/>
    </w:pPr>
    <w:rPr>
      <w:szCs w:val="24"/>
    </w:rPr>
  </w:style>
  <w:style w:type="paragraph" w:customStyle="1" w:styleId="BibRefHeadBibRefHead">
    <w:name w:val="BibRefHead BibRef Head"/>
    <w:basedOn w:val="BaseHeading"/>
    <w:rsid w:val="00437D72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ibRefSubheadBibRefSubhead">
    <w:name w:val="BibRefSubhead BibRef Subhead"/>
    <w:basedOn w:val="BaseHeading"/>
    <w:rsid w:val="00437D72"/>
    <w:pPr>
      <w:autoSpaceDE w:val="0"/>
      <w:autoSpaceDN w:val="0"/>
      <w:adjustRightInd w:val="0"/>
      <w:spacing w:before="280" w:after="280"/>
    </w:pPr>
    <w:rPr>
      <w:b/>
      <w:sz w:val="28"/>
      <w:szCs w:val="24"/>
    </w:rPr>
  </w:style>
  <w:style w:type="paragraph" w:customStyle="1" w:styleId="EpCEpigraphContinuation">
    <w:name w:val="EpC Epigraph Continuation"/>
    <w:basedOn w:val="BaseText"/>
    <w:rsid w:val="00437D72"/>
    <w:pPr>
      <w:spacing w:before="280" w:line="560" w:lineRule="exact"/>
      <w:ind w:left="720" w:right="720"/>
    </w:pPr>
  </w:style>
  <w:style w:type="paragraph" w:customStyle="1" w:styleId="Algorithm">
    <w:name w:val="Algorithm"/>
    <w:basedOn w:val="DEDisplayEquation"/>
    <w:rsid w:val="00437D72"/>
  </w:style>
  <w:style w:type="paragraph" w:customStyle="1" w:styleId="Assumption">
    <w:name w:val="Assumption"/>
    <w:basedOn w:val="DEDisplayEquation"/>
    <w:rsid w:val="00437D72"/>
  </w:style>
  <w:style w:type="paragraph" w:customStyle="1" w:styleId="Axiom">
    <w:name w:val="Axiom"/>
    <w:basedOn w:val="DEDisplayEquation"/>
    <w:rsid w:val="00437D72"/>
  </w:style>
  <w:style w:type="paragraph" w:customStyle="1" w:styleId="Case">
    <w:name w:val="Case"/>
    <w:basedOn w:val="DEDisplayEquation"/>
    <w:rsid w:val="00437D72"/>
  </w:style>
  <w:style w:type="paragraph" w:customStyle="1" w:styleId="Claim">
    <w:name w:val="Claim"/>
    <w:basedOn w:val="DEDisplayEquation"/>
    <w:rsid w:val="00437D72"/>
  </w:style>
  <w:style w:type="paragraph" w:customStyle="1" w:styleId="Conjunction">
    <w:name w:val="Conjunction"/>
    <w:basedOn w:val="DEDisplayEquation"/>
    <w:rsid w:val="00437D72"/>
  </w:style>
  <w:style w:type="paragraph" w:customStyle="1" w:styleId="Corollary">
    <w:name w:val="Corollary"/>
    <w:basedOn w:val="DEDisplayEquation"/>
    <w:rsid w:val="00437D72"/>
  </w:style>
  <w:style w:type="paragraph" w:customStyle="1" w:styleId="Definition">
    <w:name w:val="Definition"/>
    <w:basedOn w:val="DEDisplayEquation"/>
    <w:rsid w:val="00437D72"/>
  </w:style>
  <w:style w:type="paragraph" w:customStyle="1" w:styleId="Hypothesis">
    <w:name w:val="Hypothesis"/>
    <w:basedOn w:val="DEDisplayEquation"/>
    <w:rsid w:val="00437D72"/>
  </w:style>
  <w:style w:type="paragraph" w:customStyle="1" w:styleId="Lemma">
    <w:name w:val="Lemma"/>
    <w:basedOn w:val="DEDisplayEquation"/>
    <w:rsid w:val="00437D72"/>
  </w:style>
  <w:style w:type="paragraph" w:customStyle="1" w:styleId="Note">
    <w:name w:val="Note"/>
    <w:basedOn w:val="DEDisplayEquation"/>
    <w:rsid w:val="00437D72"/>
  </w:style>
  <w:style w:type="paragraph" w:customStyle="1" w:styleId="Observation">
    <w:name w:val="Observation"/>
    <w:basedOn w:val="DEDisplayEquation"/>
    <w:rsid w:val="00437D72"/>
  </w:style>
  <w:style w:type="paragraph" w:customStyle="1" w:styleId="Proof">
    <w:name w:val="Proof"/>
    <w:basedOn w:val="DEDisplayEquation"/>
    <w:rsid w:val="00437D72"/>
  </w:style>
  <w:style w:type="paragraph" w:customStyle="1" w:styleId="Proposition">
    <w:name w:val="Proposition"/>
    <w:basedOn w:val="DEDisplayEquation"/>
    <w:rsid w:val="00437D72"/>
  </w:style>
  <w:style w:type="paragraph" w:customStyle="1" w:styleId="Remark">
    <w:name w:val="Remark"/>
    <w:basedOn w:val="DEDisplayEquation"/>
    <w:rsid w:val="00437D72"/>
  </w:style>
  <w:style w:type="paragraph" w:customStyle="1" w:styleId="Result">
    <w:name w:val="Result"/>
    <w:basedOn w:val="DEDisplayEquation"/>
    <w:rsid w:val="00437D72"/>
  </w:style>
  <w:style w:type="paragraph" w:customStyle="1" w:styleId="Rule">
    <w:name w:val="Rule"/>
    <w:basedOn w:val="DEDisplayEquation"/>
    <w:rsid w:val="00437D72"/>
  </w:style>
  <w:style w:type="paragraph" w:customStyle="1" w:styleId="SplCase">
    <w:name w:val="SplCase"/>
    <w:basedOn w:val="DEDisplayEquation"/>
    <w:rsid w:val="00437D72"/>
  </w:style>
  <w:style w:type="paragraph" w:customStyle="1" w:styleId="Theorem">
    <w:name w:val="Theorem"/>
    <w:basedOn w:val="DEDisplayEquation"/>
    <w:rsid w:val="00437D72"/>
  </w:style>
  <w:style w:type="paragraph" w:customStyle="1" w:styleId="AppTAppendixTitle">
    <w:name w:val="AppT Appendix Title"/>
    <w:basedOn w:val="H1HeadingLevel1"/>
    <w:qFormat/>
    <w:rsid w:val="00437D72"/>
  </w:style>
  <w:style w:type="paragraph" w:customStyle="1" w:styleId="DIASDialogueSpeaker">
    <w:name w:val="DIAS Dialogue Speaker"/>
    <w:basedOn w:val="DIADialogue"/>
    <w:next w:val="DIADialogue"/>
    <w:qFormat/>
    <w:rsid w:val="00437D72"/>
  </w:style>
  <w:style w:type="paragraph" w:customStyle="1" w:styleId="DIAS-EDialogueSpeakerinExtract">
    <w:name w:val="DIAS-E Dialogue Speaker in Extract"/>
    <w:basedOn w:val="DIA-EDialogueinExtract"/>
    <w:next w:val="DIA-EDialogueinExtract"/>
    <w:qFormat/>
    <w:rsid w:val="00437D72"/>
  </w:style>
  <w:style w:type="paragraph" w:customStyle="1" w:styleId="IntTxInterviewText">
    <w:name w:val="IntTx Interview Text"/>
    <w:basedOn w:val="BaseText"/>
    <w:autoRedefine/>
    <w:rsid w:val="00437D72"/>
    <w:pPr>
      <w:spacing w:line="560" w:lineRule="exact"/>
      <w:ind w:firstLine="720"/>
    </w:pPr>
    <w:rPr>
      <w:color w:val="000080"/>
    </w:rPr>
  </w:style>
  <w:style w:type="paragraph" w:customStyle="1" w:styleId="IntSInterviewSpeaker">
    <w:name w:val="IntS Interview Speaker"/>
    <w:basedOn w:val="IntTxInterviewText"/>
    <w:qFormat/>
    <w:rsid w:val="00437D72"/>
  </w:style>
  <w:style w:type="paragraph" w:customStyle="1" w:styleId="ITIndexTitle">
    <w:name w:val="IT Index Title"/>
    <w:basedOn w:val="BaseHeading"/>
    <w:next w:val="IABIndexAlphabeticalBreak"/>
    <w:rsid w:val="00437D72"/>
    <w:pPr>
      <w:autoSpaceDE w:val="0"/>
      <w:autoSpaceDN w:val="0"/>
      <w:adjustRightInd w:val="0"/>
      <w:spacing w:before="360" w:after="280"/>
    </w:pPr>
    <w:rPr>
      <w:b/>
      <w:szCs w:val="24"/>
    </w:rPr>
  </w:style>
  <w:style w:type="character" w:customStyle="1" w:styleId="EqCOEquationCallOut">
    <w:name w:val="EqCO Equation Call Out"/>
    <w:rsid w:val="00437D72"/>
    <w:rPr>
      <w:rFonts w:ascii="Times New Roman" w:hAnsi="Times New Roman"/>
      <w:b w:val="0"/>
      <w:sz w:val="24"/>
      <w:bdr w:val="none" w:sz="0" w:space="0" w:color="auto"/>
      <w:shd w:val="pct30" w:color="FF6600" w:fill="F3F3F3"/>
    </w:rPr>
  </w:style>
  <w:style w:type="paragraph" w:customStyle="1" w:styleId="STContStatementContinued">
    <w:name w:val="STCont Statement Continued"/>
    <w:basedOn w:val="DEDisplayEquation"/>
    <w:rsid w:val="00437D72"/>
  </w:style>
  <w:style w:type="paragraph" w:customStyle="1" w:styleId="IHIndexHead">
    <w:name w:val="IH Index Head"/>
    <w:basedOn w:val="BaseHeading"/>
    <w:next w:val="IABIndexAlphabeticalBreak"/>
    <w:rsid w:val="00437D72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ibRefAnBibRefAnnotation">
    <w:name w:val="BibRefAn BibRef Annotation"/>
    <w:basedOn w:val="BaseText"/>
    <w:rsid w:val="00437D72"/>
    <w:pPr>
      <w:autoSpaceDE w:val="0"/>
      <w:autoSpaceDN w:val="0"/>
      <w:adjustRightInd w:val="0"/>
    </w:pPr>
    <w:rPr>
      <w:szCs w:val="24"/>
    </w:rPr>
  </w:style>
  <w:style w:type="paragraph" w:customStyle="1" w:styleId="NCNoteTextContinuation">
    <w:name w:val="NC Note Text Continuation"/>
    <w:basedOn w:val="BaseText"/>
    <w:rsid w:val="00437D72"/>
    <w:pPr>
      <w:spacing w:after="280" w:line="560" w:lineRule="exact"/>
    </w:pPr>
  </w:style>
  <w:style w:type="paragraph" w:customStyle="1" w:styleId="BibRefNotesBibRefNotes">
    <w:name w:val="BibRefNotes BibRef Notes"/>
    <w:basedOn w:val="BaseText"/>
    <w:rsid w:val="00437D72"/>
    <w:pPr>
      <w:spacing w:after="140" w:line="560" w:lineRule="exact"/>
      <w:ind w:left="720" w:hanging="720"/>
    </w:pPr>
  </w:style>
  <w:style w:type="character" w:customStyle="1" w:styleId="monospace">
    <w:name w:val="monospace"/>
    <w:qFormat/>
    <w:rsid w:val="00437D72"/>
    <w:rPr>
      <w:rFonts w:ascii="Courier New" w:hAnsi="Courier New"/>
    </w:rPr>
  </w:style>
  <w:style w:type="character" w:customStyle="1" w:styleId="sansserif">
    <w:name w:val="sansserif"/>
    <w:qFormat/>
    <w:rsid w:val="00437D72"/>
    <w:rPr>
      <w:rFonts w:ascii="Arial" w:hAnsi="Arial"/>
    </w:rPr>
  </w:style>
  <w:style w:type="character" w:styleId="Hyperlink">
    <w:name w:val="Hyperlink"/>
    <w:rsid w:val="00437D72"/>
    <w:rPr>
      <w:color w:val="0000FF"/>
      <w:u w:val="none"/>
    </w:rPr>
  </w:style>
  <w:style w:type="character" w:customStyle="1" w:styleId="BaseTextChar">
    <w:name w:val="Base Text Char"/>
    <w:link w:val="BaseText"/>
    <w:rsid w:val="009D01CA"/>
    <w:rPr>
      <w:rFonts w:eastAsia="Times New Roman"/>
      <w:sz w:val="24"/>
    </w:rPr>
  </w:style>
  <w:style w:type="character" w:customStyle="1" w:styleId="PriDocBegPrimaryDocumentBeginChar">
    <w:name w:val="PriDocBeg Primary Document Begin Char"/>
    <w:link w:val="PriDocBegPrimaryDocumentBegin"/>
    <w:rsid w:val="009D01CA"/>
    <w:rPr>
      <w:rFonts w:eastAsia="Times New Roman"/>
      <w:b/>
      <w:sz w:val="28"/>
      <w:shd w:val="pct12" w:color="auto" w:fill="FFFFFF"/>
    </w:rPr>
  </w:style>
  <w:style w:type="character" w:customStyle="1" w:styleId="PriDocEndPrimaryDocumentEndChar">
    <w:name w:val="PriDocEnd Primary Document End Char"/>
    <w:basedOn w:val="PriDocBegPrimaryDocumentBeginChar"/>
    <w:link w:val="PriDocEndPrimaryDocumentEnd"/>
    <w:rsid w:val="009D01CA"/>
    <w:rPr>
      <w:rFonts w:eastAsia="Times New Roman"/>
      <w:b/>
      <w:sz w:val="28"/>
      <w:shd w:val="pct12" w:color="auto" w:fill="FFFFFF"/>
    </w:rPr>
  </w:style>
  <w:style w:type="character" w:customStyle="1" w:styleId="NotesEndNotesEndChar">
    <w:name w:val="NotesEnd Notes End Char"/>
    <w:basedOn w:val="PriDocEndPrimaryDocumentEndChar"/>
    <w:link w:val="NotesEndNotesEnd"/>
    <w:rsid w:val="009D01CA"/>
    <w:rPr>
      <w:rFonts w:eastAsia="Times New Roman"/>
      <w:b/>
      <w:sz w:val="28"/>
      <w:shd w:val="pct12" w:color="auto" w:fill="FFFFFF"/>
    </w:rPr>
  </w:style>
  <w:style w:type="character" w:styleId="FollowedHyperlink">
    <w:name w:val="FollowedHyperlink"/>
    <w:rsid w:val="009D01C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72"/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437D72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37D7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D72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5">
    <w:name w:val="heading 5"/>
    <w:basedOn w:val="Normal"/>
    <w:next w:val="Normal"/>
    <w:link w:val="Heading5Char"/>
    <w:qFormat/>
    <w:rsid w:val="00437D72"/>
    <w:pPr>
      <w:spacing w:before="240" w:after="60"/>
      <w:outlineLvl w:val="4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efn">
    <w:name w:val="cite_fn"/>
    <w:rsid w:val="00437D72"/>
    <w:rPr>
      <w:color w:val="auto"/>
      <w:sz w:val="24"/>
      <w:bdr w:val="none" w:sz="0" w:space="0" w:color="auto"/>
      <w:shd w:val="clear" w:color="auto" w:fill="FF99CC"/>
      <w:vertAlign w:val="baseline"/>
    </w:rPr>
  </w:style>
  <w:style w:type="paragraph" w:customStyle="1" w:styleId="RHRRunningHeadRecto">
    <w:name w:val="RHR Running Head Recto"/>
    <w:basedOn w:val="BaseText"/>
    <w:rsid w:val="00437D72"/>
    <w:pPr>
      <w:spacing w:line="560" w:lineRule="exact"/>
    </w:pPr>
  </w:style>
  <w:style w:type="paragraph" w:customStyle="1" w:styleId="RHVRunningHeadVerso">
    <w:name w:val="RHV Running Head Verso"/>
    <w:basedOn w:val="RHRRunningHeadRecto"/>
    <w:rsid w:val="00437D72"/>
  </w:style>
  <w:style w:type="paragraph" w:customStyle="1" w:styleId="NtENotetoEditor">
    <w:name w:val="NtE Note to Editor"/>
    <w:basedOn w:val="NtCNotetoComp"/>
    <w:link w:val="NtENotetoEditorChar"/>
    <w:rsid w:val="00437D72"/>
    <w:rPr>
      <w:color w:val="008000"/>
    </w:rPr>
  </w:style>
  <w:style w:type="paragraph" w:customStyle="1" w:styleId="FBHFrontmatterBackmatterHead">
    <w:name w:val="FBH Frontmatter/Backmatter Head"/>
    <w:basedOn w:val="CTChapterTitle"/>
    <w:rsid w:val="00437D72"/>
  </w:style>
  <w:style w:type="paragraph" w:customStyle="1" w:styleId="NotesBegNotesBegin">
    <w:name w:val="NotesBeg Notes Begin"/>
    <w:basedOn w:val="PriDocBegPrimaryDocumentBegin"/>
    <w:qFormat/>
    <w:rsid w:val="00437D72"/>
  </w:style>
  <w:style w:type="paragraph" w:customStyle="1" w:styleId="NotesEndNotesEnd">
    <w:name w:val="NotesEnd Notes End"/>
    <w:basedOn w:val="PriDocEndPrimaryDocumentEnd"/>
    <w:link w:val="NotesEndNotesEndChar"/>
    <w:qFormat/>
    <w:rsid w:val="00437D72"/>
  </w:style>
  <w:style w:type="paragraph" w:styleId="HTMLPreformatted">
    <w:name w:val="HTML Preformatted"/>
    <w:basedOn w:val="Normal"/>
    <w:link w:val="HTMLPreformattedChar"/>
    <w:rsid w:val="00502787"/>
    <w:rPr>
      <w:rFonts w:ascii="Courier New" w:hAnsi="Courier New" w:cs="Courier New"/>
    </w:rPr>
  </w:style>
  <w:style w:type="character" w:customStyle="1" w:styleId="NtENotetoEditorChar">
    <w:name w:val="NtE Note to Editor Char"/>
    <w:link w:val="NtENotetoEditor"/>
    <w:rsid w:val="00502787"/>
    <w:rPr>
      <w:rFonts w:eastAsia="Times New Roman"/>
      <w:color w:val="008000"/>
      <w:sz w:val="28"/>
    </w:rPr>
  </w:style>
  <w:style w:type="character" w:customStyle="1" w:styleId="HTMLPreformattedChar">
    <w:name w:val="HTML Preformatted Char"/>
    <w:link w:val="HTMLPreformatted"/>
    <w:rsid w:val="00502787"/>
    <w:rPr>
      <w:rFonts w:ascii="Courier New" w:hAnsi="Courier New" w:cs="Courier New"/>
      <w:lang w:eastAsia="zh-CN"/>
    </w:rPr>
  </w:style>
  <w:style w:type="paragraph" w:styleId="Header">
    <w:name w:val="header"/>
    <w:basedOn w:val="Normal"/>
    <w:link w:val="HeaderChar"/>
    <w:rsid w:val="005027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02787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5027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2787"/>
    <w:rPr>
      <w:sz w:val="24"/>
      <w:szCs w:val="24"/>
      <w:lang w:eastAsia="zh-CN"/>
    </w:rPr>
  </w:style>
  <w:style w:type="character" w:customStyle="1" w:styleId="aubase">
    <w:name w:val="au_base"/>
    <w:rsid w:val="00437D72"/>
    <w:rPr>
      <w:sz w:val="24"/>
    </w:rPr>
  </w:style>
  <w:style w:type="character" w:customStyle="1" w:styleId="aucollab">
    <w:name w:val="au_collab"/>
    <w:rsid w:val="00437D72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rsid w:val="00437D72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437D72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437D72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437D72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437D72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437D72"/>
    <w:rPr>
      <w:sz w:val="24"/>
    </w:rPr>
  </w:style>
  <w:style w:type="character" w:customStyle="1" w:styleId="bibarticle">
    <w:name w:val="bib_article"/>
    <w:rsid w:val="00437D72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rsid w:val="00437D72"/>
  </w:style>
  <w:style w:type="character" w:customStyle="1" w:styleId="bibdeg">
    <w:name w:val="bib_deg"/>
    <w:rsid w:val="00437D72"/>
  </w:style>
  <w:style w:type="character" w:customStyle="1" w:styleId="bibdoi">
    <w:name w:val="bib_doi"/>
    <w:rsid w:val="00437D72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437D72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437D72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437D72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437D72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437D72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437D72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437D72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437D72"/>
    <w:rPr>
      <w:sz w:val="24"/>
      <w:bdr w:val="none" w:sz="0" w:space="0" w:color="auto"/>
      <w:shd w:val="clear" w:color="auto" w:fill="CCFF99"/>
    </w:rPr>
  </w:style>
  <w:style w:type="character" w:customStyle="1" w:styleId="bibsuffix">
    <w:name w:val="bib_suffix"/>
    <w:rsid w:val="00437D72"/>
  </w:style>
  <w:style w:type="character" w:customStyle="1" w:styleId="bibsuppl">
    <w:name w:val="bib_suppl"/>
    <w:rsid w:val="00437D72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437D72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437D72"/>
  </w:style>
  <w:style w:type="character" w:customStyle="1" w:styleId="biburl">
    <w:name w:val="bib_url"/>
    <w:rsid w:val="00437D72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437D72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437D72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437D72"/>
    <w:rPr>
      <w:sz w:val="24"/>
    </w:rPr>
  </w:style>
  <w:style w:type="character" w:customStyle="1" w:styleId="citebib">
    <w:name w:val="cite_bib"/>
    <w:rsid w:val="00437D72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437D72"/>
  </w:style>
  <w:style w:type="character" w:customStyle="1" w:styleId="citeen">
    <w:name w:val="cite_en"/>
    <w:rsid w:val="00437D72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437D72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tbl">
    <w:name w:val="cite_tbl"/>
    <w:rsid w:val="00437D72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extlink">
    <w:name w:val="bib_extlink"/>
    <w:rsid w:val="00437D72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437D72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rsid w:val="00437D72"/>
  </w:style>
  <w:style w:type="character" w:customStyle="1" w:styleId="citetfn">
    <w:name w:val="cite_tfn"/>
    <w:rsid w:val="00437D72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437D72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437D72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437D72"/>
    <w:rPr>
      <w:sz w:val="24"/>
      <w:bdr w:val="none" w:sz="0" w:space="0" w:color="auto"/>
      <w:shd w:val="clear" w:color="auto" w:fill="FFCCCC"/>
    </w:rPr>
  </w:style>
  <w:style w:type="character" w:customStyle="1" w:styleId="aumember">
    <w:name w:val="au_member"/>
    <w:rsid w:val="00437D72"/>
    <w:rPr>
      <w:sz w:val="24"/>
      <w:bdr w:val="none" w:sz="0" w:space="0" w:color="auto"/>
      <w:shd w:val="clear" w:color="auto" w:fill="FF99CC"/>
    </w:rPr>
  </w:style>
  <w:style w:type="character" w:customStyle="1" w:styleId="bibbook">
    <w:name w:val="bib_book"/>
    <w:rsid w:val="00437D72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437D72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437D72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437D72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437D72"/>
    <w:rPr>
      <w:sz w:val="24"/>
      <w:bdr w:val="none" w:sz="0" w:space="0" w:color="auto"/>
      <w:shd w:val="clear" w:color="auto" w:fill="FFFFB7"/>
    </w:rPr>
  </w:style>
  <w:style w:type="character" w:customStyle="1" w:styleId="bibeditionno">
    <w:name w:val="bib_editionno"/>
    <w:rsid w:val="00437D72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437D72"/>
    <w:rPr>
      <w:sz w:val="24"/>
      <w:bdr w:val="none" w:sz="0" w:space="0" w:color="auto"/>
      <w:shd w:val="clear" w:color="auto" w:fill="FCAAC3"/>
    </w:rPr>
  </w:style>
  <w:style w:type="character" w:customStyle="1" w:styleId="bibed-suffix">
    <w:name w:val="bib_ed-suffix"/>
    <w:rsid w:val="00437D72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437D72"/>
    <w:rPr>
      <w:sz w:val="24"/>
      <w:bdr w:val="none" w:sz="0" w:space="0" w:color="auto"/>
      <w:shd w:val="clear" w:color="auto" w:fill="FFFF00"/>
    </w:rPr>
  </w:style>
  <w:style w:type="character" w:customStyle="1" w:styleId="bibisbn">
    <w:name w:val="bib_isbn"/>
    <w:rsid w:val="00437D72"/>
    <w:rPr>
      <w:sz w:val="24"/>
      <w:shd w:val="clear" w:color="auto" w:fill="D9D9D9"/>
    </w:rPr>
  </w:style>
  <w:style w:type="character" w:customStyle="1" w:styleId="biblocation">
    <w:name w:val="bib_location"/>
    <w:rsid w:val="00437D72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437D72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437D72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437D72"/>
    <w:rPr>
      <w:sz w:val="24"/>
      <w:shd w:val="clear" w:color="auto" w:fill="FFCC99"/>
    </w:rPr>
  </w:style>
  <w:style w:type="character" w:customStyle="1" w:styleId="bibseriesno">
    <w:name w:val="bib_seriesno"/>
    <w:rsid w:val="00437D72"/>
    <w:rPr>
      <w:sz w:val="24"/>
      <w:shd w:val="clear" w:color="auto" w:fill="FFFF99"/>
    </w:rPr>
  </w:style>
  <w:style w:type="character" w:customStyle="1" w:styleId="bibtrans">
    <w:name w:val="bib_trans"/>
    <w:rsid w:val="00437D72"/>
    <w:rPr>
      <w:sz w:val="24"/>
      <w:shd w:val="clear" w:color="auto" w:fill="99CC00"/>
    </w:rPr>
  </w:style>
  <w:style w:type="character" w:customStyle="1" w:styleId="bibinstitution">
    <w:name w:val="bib_institution"/>
    <w:rsid w:val="00437D72"/>
    <w:rPr>
      <w:sz w:val="24"/>
      <w:bdr w:val="none" w:sz="0" w:space="0" w:color="auto"/>
      <w:shd w:val="clear" w:color="auto" w:fill="CCFFCC"/>
    </w:rPr>
  </w:style>
  <w:style w:type="character" w:customStyle="1" w:styleId="bibpatent">
    <w:name w:val="bib_patent"/>
    <w:rsid w:val="00437D72"/>
    <w:rPr>
      <w:sz w:val="24"/>
      <w:bdr w:val="none" w:sz="0" w:space="0" w:color="auto"/>
      <w:shd w:val="clear" w:color="auto" w:fill="66FFCC"/>
    </w:rPr>
  </w:style>
  <w:style w:type="character" w:customStyle="1" w:styleId="bibreportnum">
    <w:name w:val="bib_reportnum"/>
    <w:rsid w:val="00437D72"/>
    <w:rPr>
      <w:sz w:val="24"/>
      <w:bdr w:val="none" w:sz="0" w:space="0" w:color="auto"/>
      <w:shd w:val="clear" w:color="auto" w:fill="CCCCFF"/>
    </w:rPr>
  </w:style>
  <w:style w:type="character" w:customStyle="1" w:styleId="bibschool">
    <w:name w:val="bib_school"/>
    <w:rsid w:val="00437D72"/>
    <w:rPr>
      <w:sz w:val="24"/>
      <w:bdr w:val="none" w:sz="0" w:space="0" w:color="auto"/>
      <w:shd w:val="clear" w:color="auto" w:fill="FFCC66"/>
    </w:rPr>
  </w:style>
  <w:style w:type="character" w:customStyle="1" w:styleId="bibalt-year">
    <w:name w:val="bib_alt-year"/>
    <w:rsid w:val="00437D72"/>
    <w:rPr>
      <w:sz w:val="24"/>
      <w:szCs w:val="24"/>
      <w:bdr w:val="none" w:sz="0" w:space="0" w:color="auto"/>
      <w:shd w:val="clear" w:color="auto" w:fill="CC99FF"/>
    </w:rPr>
  </w:style>
  <w:style w:type="character" w:customStyle="1" w:styleId="bibvolcount">
    <w:name w:val="bib_volcount"/>
    <w:rsid w:val="00437D72"/>
    <w:rPr>
      <w:rFonts w:ascii="Times New Roman" w:hAnsi="Times New Roman"/>
      <w:sz w:val="24"/>
      <w:bdr w:val="none" w:sz="0" w:space="0" w:color="auto"/>
      <w:shd w:val="clear" w:color="auto" w:fill="00FF00"/>
    </w:rPr>
  </w:style>
  <w:style w:type="character" w:customStyle="1" w:styleId="Heading1Char">
    <w:name w:val="Heading 1 Char"/>
    <w:link w:val="Heading1"/>
    <w:rsid w:val="00502787"/>
    <w:rPr>
      <w:rFonts w:ascii="Arial" w:eastAsia="Times New Roman" w:hAnsi="Arial"/>
      <w:b/>
      <w:kern w:val="32"/>
      <w:sz w:val="32"/>
    </w:rPr>
  </w:style>
  <w:style w:type="character" w:customStyle="1" w:styleId="Heading2Char">
    <w:name w:val="Heading 2 Char"/>
    <w:link w:val="Heading2"/>
    <w:semiHidden/>
    <w:rsid w:val="00437D7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502787"/>
    <w:rPr>
      <w:rFonts w:ascii="Arial" w:eastAsia="Times New Roman" w:hAnsi="Arial"/>
      <w:b/>
      <w:sz w:val="26"/>
    </w:rPr>
  </w:style>
  <w:style w:type="character" w:customStyle="1" w:styleId="Heading5Char">
    <w:name w:val="Heading 5 Char"/>
    <w:link w:val="Heading5"/>
    <w:rsid w:val="00502787"/>
    <w:rPr>
      <w:rFonts w:eastAsia="Times New Roman"/>
      <w:b/>
      <w:i/>
      <w:sz w:val="26"/>
    </w:rPr>
  </w:style>
  <w:style w:type="paragraph" w:customStyle="1" w:styleId="ESExtractSource">
    <w:name w:val="ES Extract Source"/>
    <w:basedOn w:val="EExtract"/>
    <w:qFormat/>
    <w:rsid w:val="00437D72"/>
  </w:style>
  <w:style w:type="paragraph" w:customStyle="1" w:styleId="EExtract">
    <w:name w:val="E Extract"/>
    <w:basedOn w:val="BaseText"/>
    <w:rsid w:val="00437D72"/>
    <w:pPr>
      <w:spacing w:before="240" w:after="240" w:line="480" w:lineRule="exact"/>
      <w:ind w:left="720" w:right="720"/>
    </w:pPr>
  </w:style>
  <w:style w:type="character" w:customStyle="1" w:styleId="SbarTxSidebarTextChar">
    <w:name w:val="SbarTx Sidebar Text Char"/>
    <w:link w:val="SbarTxSidebarText"/>
    <w:rsid w:val="00437D72"/>
    <w:rPr>
      <w:sz w:val="24"/>
      <w:shd w:val="clear" w:color="auto" w:fill="E6E6E6"/>
    </w:rPr>
  </w:style>
  <w:style w:type="paragraph" w:customStyle="1" w:styleId="SbarTxSidebarText">
    <w:name w:val="SbarTx Sidebar Text"/>
    <w:basedOn w:val="BaseText"/>
    <w:link w:val="SbarTxSidebarTextChar"/>
    <w:rsid w:val="00437D72"/>
    <w:pPr>
      <w:shd w:val="clear" w:color="auto" w:fill="E6E6E6"/>
      <w:spacing w:line="560" w:lineRule="exact"/>
      <w:ind w:left="360" w:right="360"/>
    </w:pPr>
    <w:rPr>
      <w:rFonts w:eastAsia="SimSun"/>
    </w:rPr>
  </w:style>
  <w:style w:type="paragraph" w:customStyle="1" w:styleId="TxText">
    <w:name w:val="Tx Text"/>
    <w:link w:val="TxTextChar"/>
    <w:rsid w:val="00437D72"/>
    <w:pPr>
      <w:spacing w:line="560" w:lineRule="exact"/>
      <w:ind w:firstLine="720"/>
    </w:pPr>
    <w:rPr>
      <w:rFonts w:eastAsia="Times New Roman"/>
      <w:sz w:val="24"/>
    </w:rPr>
  </w:style>
  <w:style w:type="character" w:customStyle="1" w:styleId="TxTextChar">
    <w:name w:val="Tx Text Char"/>
    <w:link w:val="TxText"/>
    <w:rsid w:val="00437D72"/>
    <w:rPr>
      <w:rFonts w:eastAsia="Times New Roman"/>
      <w:sz w:val="24"/>
    </w:rPr>
  </w:style>
  <w:style w:type="character" w:styleId="CommentReference">
    <w:name w:val="annotation reference"/>
    <w:rsid w:val="00437D72"/>
    <w:rPr>
      <w:rFonts w:ascii="Helvetica" w:hAnsi="Helvetica"/>
      <w:b/>
      <w:sz w:val="28"/>
      <w:bdr w:val="none" w:sz="0" w:space="0" w:color="auto"/>
      <w:shd w:val="clear" w:color="auto" w:fill="FFFF00"/>
    </w:rPr>
  </w:style>
  <w:style w:type="paragraph" w:customStyle="1" w:styleId="CNChapterNumber">
    <w:name w:val="CN Chapter Number"/>
    <w:basedOn w:val="BaseHeading"/>
    <w:rsid w:val="00437D72"/>
    <w:pPr>
      <w:keepNext/>
      <w:keepLines/>
      <w:widowControl w:val="0"/>
      <w:spacing w:before="560"/>
    </w:pPr>
    <w:rPr>
      <w:b/>
      <w:sz w:val="32"/>
    </w:rPr>
  </w:style>
  <w:style w:type="character" w:customStyle="1" w:styleId="LetTxLetterTextChar">
    <w:name w:val="LetTx Letter Text Char"/>
    <w:link w:val="LetTxLetterText"/>
    <w:rsid w:val="00437D72"/>
    <w:rPr>
      <w:sz w:val="24"/>
    </w:rPr>
  </w:style>
  <w:style w:type="paragraph" w:customStyle="1" w:styleId="LetTxLetterText">
    <w:name w:val="LetTx Letter Text"/>
    <w:basedOn w:val="BaseText"/>
    <w:link w:val="LetTxLetterTextChar"/>
    <w:rsid w:val="00437D72"/>
    <w:pPr>
      <w:spacing w:before="280" w:line="560" w:lineRule="exact"/>
    </w:pPr>
    <w:rPr>
      <w:rFonts w:eastAsia="SimSun"/>
    </w:rPr>
  </w:style>
  <w:style w:type="paragraph" w:customStyle="1" w:styleId="CTChapterTitle">
    <w:name w:val="CT Chapter Title"/>
    <w:basedOn w:val="BaseHeading"/>
    <w:rsid w:val="00437D72"/>
    <w:pPr>
      <w:spacing w:before="280" w:after="280"/>
    </w:pPr>
    <w:rPr>
      <w:b/>
      <w:sz w:val="32"/>
    </w:rPr>
  </w:style>
  <w:style w:type="paragraph" w:customStyle="1" w:styleId="CAuChapterAuthor">
    <w:name w:val="CAu Chapter Author"/>
    <w:basedOn w:val="BaseText"/>
    <w:rsid w:val="00437D72"/>
    <w:pPr>
      <w:keepNext/>
      <w:keepLines/>
      <w:widowControl w:val="0"/>
      <w:spacing w:before="280" w:line="560" w:lineRule="exact"/>
      <w:contextualSpacing/>
    </w:pPr>
  </w:style>
  <w:style w:type="paragraph" w:customStyle="1" w:styleId="H1HeadingLevel1">
    <w:name w:val="H1 Heading Level 1"/>
    <w:basedOn w:val="BaseHeading"/>
    <w:next w:val="TxText"/>
    <w:rsid w:val="00437D72"/>
    <w:pPr>
      <w:keepNext/>
      <w:keepLines/>
      <w:widowControl w:val="0"/>
      <w:spacing w:before="360" w:after="280"/>
      <w:outlineLvl w:val="0"/>
    </w:pPr>
    <w:rPr>
      <w:b/>
      <w:sz w:val="32"/>
    </w:rPr>
  </w:style>
  <w:style w:type="paragraph" w:customStyle="1" w:styleId="H2HeadingLevel2">
    <w:name w:val="H2 Heading Level 2"/>
    <w:basedOn w:val="H1HeadingLevel1"/>
    <w:next w:val="TxText"/>
    <w:rsid w:val="00437D72"/>
    <w:pPr>
      <w:spacing w:before="280"/>
      <w:outlineLvl w:val="1"/>
    </w:pPr>
    <w:rPr>
      <w:sz w:val="28"/>
    </w:rPr>
  </w:style>
  <w:style w:type="paragraph" w:customStyle="1" w:styleId="H3HeadingLevel3">
    <w:name w:val="H3 Heading Level 3"/>
    <w:basedOn w:val="H2HeadingLevel2"/>
    <w:next w:val="TxText"/>
    <w:rsid w:val="00437D72"/>
    <w:pPr>
      <w:spacing w:after="0"/>
      <w:outlineLvl w:val="2"/>
    </w:pPr>
    <w:rPr>
      <w:sz w:val="24"/>
    </w:rPr>
  </w:style>
  <w:style w:type="paragraph" w:customStyle="1" w:styleId="H4HeadingLevel4">
    <w:name w:val="H4 Heading Level 4"/>
    <w:basedOn w:val="H3HeadingLevel3"/>
    <w:next w:val="TxText"/>
    <w:rsid w:val="00437D72"/>
    <w:pPr>
      <w:outlineLvl w:val="3"/>
    </w:pPr>
    <w:rPr>
      <w:b w:val="0"/>
    </w:rPr>
  </w:style>
  <w:style w:type="paragraph" w:customStyle="1" w:styleId="H5HeadingLevel5">
    <w:name w:val="H5 Heading Level 5"/>
    <w:basedOn w:val="H4HeadingLevel4"/>
    <w:next w:val="TxText"/>
    <w:rsid w:val="00437D72"/>
    <w:pPr>
      <w:spacing w:before="140"/>
      <w:outlineLvl w:val="4"/>
    </w:pPr>
  </w:style>
  <w:style w:type="paragraph" w:customStyle="1" w:styleId="UL-EUnnumberedListinExtract">
    <w:name w:val="UL-E Unnumbered List in Extract"/>
    <w:basedOn w:val="ULUnnumberedList"/>
    <w:qFormat/>
    <w:rsid w:val="00437D72"/>
    <w:pPr>
      <w:ind w:left="1080" w:right="720"/>
    </w:pPr>
  </w:style>
  <w:style w:type="paragraph" w:customStyle="1" w:styleId="ULUnnumberedList">
    <w:name w:val="UL Unnumbered List"/>
    <w:basedOn w:val="LLLetteredList"/>
    <w:qFormat/>
    <w:rsid w:val="00437D72"/>
    <w:pPr>
      <w:tabs>
        <w:tab w:val="clear" w:pos="480"/>
      </w:tabs>
    </w:pPr>
  </w:style>
  <w:style w:type="paragraph" w:customStyle="1" w:styleId="LLLetteredList">
    <w:name w:val="LL Lettered List"/>
    <w:basedOn w:val="NLNumberedList"/>
    <w:qFormat/>
    <w:rsid w:val="00437D72"/>
  </w:style>
  <w:style w:type="paragraph" w:customStyle="1" w:styleId="NLNumberedList">
    <w:name w:val="NL Numbered List"/>
    <w:basedOn w:val="BLBulletList"/>
    <w:qFormat/>
    <w:rsid w:val="00437D72"/>
    <w:pPr>
      <w:tabs>
        <w:tab w:val="clear" w:pos="240"/>
        <w:tab w:val="clear" w:pos="960"/>
        <w:tab w:val="left" w:pos="480"/>
      </w:tabs>
      <w:ind w:left="360" w:hanging="360"/>
    </w:pPr>
  </w:style>
  <w:style w:type="paragraph" w:customStyle="1" w:styleId="BLBulletList">
    <w:name w:val="BL Bullet List"/>
    <w:basedOn w:val="BaseText"/>
    <w:rsid w:val="00437D72"/>
    <w:pPr>
      <w:tabs>
        <w:tab w:val="left" w:pos="240"/>
        <w:tab w:val="left" w:pos="960"/>
      </w:tabs>
      <w:spacing w:line="560" w:lineRule="exact"/>
      <w:ind w:left="245" w:hanging="245"/>
    </w:pPr>
  </w:style>
  <w:style w:type="paragraph" w:customStyle="1" w:styleId="LH-EListHeadinExtract">
    <w:name w:val="LH-E List Head in Extract"/>
    <w:basedOn w:val="LHListHead"/>
    <w:qFormat/>
    <w:rsid w:val="00437D72"/>
    <w:pPr>
      <w:ind w:left="720" w:right="720"/>
    </w:pPr>
  </w:style>
  <w:style w:type="paragraph" w:customStyle="1" w:styleId="LHListHead">
    <w:name w:val="LH List Head"/>
    <w:basedOn w:val="BaseText"/>
    <w:rsid w:val="00437D72"/>
    <w:pPr>
      <w:keepNext/>
      <w:keepLines/>
      <w:spacing w:before="280" w:line="560" w:lineRule="exact"/>
    </w:pPr>
    <w:rPr>
      <w:b/>
    </w:rPr>
  </w:style>
  <w:style w:type="paragraph" w:customStyle="1" w:styleId="BL-EBulletListinExtract">
    <w:name w:val="BL-E Bullet List in Extract"/>
    <w:basedOn w:val="BLBulletList"/>
    <w:qFormat/>
    <w:rsid w:val="00437D72"/>
    <w:pPr>
      <w:ind w:left="965"/>
    </w:pPr>
  </w:style>
  <w:style w:type="paragraph" w:customStyle="1" w:styleId="SSLSubsublist">
    <w:name w:val="SSL Subsublist"/>
    <w:basedOn w:val="SLSublist"/>
    <w:qFormat/>
    <w:rsid w:val="00437D72"/>
    <w:pPr>
      <w:ind w:left="1685"/>
    </w:pPr>
  </w:style>
  <w:style w:type="paragraph" w:customStyle="1" w:styleId="SLSublist">
    <w:name w:val="SL Sublist"/>
    <w:basedOn w:val="BLBulletList"/>
    <w:rsid w:val="00437D72"/>
    <w:pPr>
      <w:tabs>
        <w:tab w:val="clear" w:pos="960"/>
      </w:tabs>
      <w:ind w:left="965"/>
    </w:pPr>
  </w:style>
  <w:style w:type="paragraph" w:customStyle="1" w:styleId="DLDescriptiveList">
    <w:name w:val="DL Descriptive List"/>
    <w:basedOn w:val="BaseText"/>
    <w:qFormat/>
    <w:rsid w:val="00437D72"/>
    <w:pPr>
      <w:widowControl w:val="0"/>
      <w:spacing w:line="560" w:lineRule="exact"/>
    </w:pPr>
  </w:style>
  <w:style w:type="character" w:customStyle="1" w:styleId="IntRInterviewer">
    <w:name w:val="IntR Interviewer"/>
    <w:qFormat/>
    <w:rsid w:val="00437D72"/>
    <w:rPr>
      <w:u w:val="dash"/>
    </w:rPr>
  </w:style>
  <w:style w:type="character" w:customStyle="1" w:styleId="IntEInterviewee">
    <w:name w:val="IntE Interviewee"/>
    <w:qFormat/>
    <w:rsid w:val="00437D72"/>
    <w:rPr>
      <w:u w:val="dotted"/>
    </w:rPr>
  </w:style>
  <w:style w:type="paragraph" w:customStyle="1" w:styleId="CAbsChapterAbstract">
    <w:name w:val="CAbs Chapter Abstract"/>
    <w:basedOn w:val="BaseText"/>
    <w:rsid w:val="00437D72"/>
    <w:pPr>
      <w:spacing w:before="360" w:after="360" w:line="560" w:lineRule="exact"/>
      <w:ind w:firstLine="720"/>
    </w:pPr>
    <w:rPr>
      <w:color w:val="0000FF"/>
    </w:rPr>
  </w:style>
  <w:style w:type="paragraph" w:customStyle="1" w:styleId="OL1OutlineListLevel1">
    <w:name w:val="OL1 Outline List Level 1"/>
    <w:basedOn w:val="BaseText"/>
    <w:rsid w:val="00437D72"/>
    <w:pPr>
      <w:tabs>
        <w:tab w:val="right" w:pos="547"/>
      </w:tabs>
      <w:spacing w:before="140" w:after="140" w:line="560" w:lineRule="exact"/>
      <w:ind w:left="720" w:hanging="720"/>
    </w:pPr>
  </w:style>
  <w:style w:type="character" w:customStyle="1" w:styleId="FgCOFigureCallOut">
    <w:name w:val="FgCO Figure Call Out"/>
    <w:rsid w:val="00437D72"/>
    <w:rPr>
      <w:rFonts w:ascii="Times New Roman" w:hAnsi="Times New Roman"/>
      <w:color w:val="auto"/>
      <w:sz w:val="24"/>
      <w:bdr w:val="none" w:sz="0" w:space="0" w:color="auto"/>
      <w:shd w:val="pct25" w:color="0000FF" w:fill="FFFFFF"/>
    </w:rPr>
  </w:style>
  <w:style w:type="paragraph" w:customStyle="1" w:styleId="TxNITextNoIndent">
    <w:name w:val="TxNI Text No Indent"/>
    <w:basedOn w:val="BaseText"/>
    <w:rsid w:val="00437D72"/>
    <w:pPr>
      <w:spacing w:before="140" w:line="560" w:lineRule="exact"/>
    </w:pPr>
  </w:style>
  <w:style w:type="character" w:customStyle="1" w:styleId="TCOTableCallOut">
    <w:name w:val="TCO Table Call Out"/>
    <w:rsid w:val="00437D72"/>
    <w:rPr>
      <w:rFonts w:ascii="Times New Roman" w:hAnsi="Times New Roman"/>
      <w:sz w:val="24"/>
      <w:bdr w:val="none" w:sz="0" w:space="0" w:color="auto"/>
      <w:shd w:val="pct30" w:color="FF6600" w:fill="F3F3F3"/>
    </w:rPr>
  </w:style>
  <w:style w:type="paragraph" w:customStyle="1" w:styleId="SBSpaceBreak">
    <w:name w:val="SB Space Break"/>
    <w:basedOn w:val="BaseText"/>
    <w:rsid w:val="00437D72"/>
    <w:pPr>
      <w:shd w:val="pct20" w:color="auto" w:fill="FFFFFF"/>
      <w:spacing w:line="560" w:lineRule="exact"/>
      <w:jc w:val="center"/>
    </w:pPr>
  </w:style>
  <w:style w:type="character" w:customStyle="1" w:styleId="BxCOBoxCallOut">
    <w:name w:val="BxCO Box Call Out"/>
    <w:rsid w:val="00437D72"/>
    <w:rPr>
      <w:rFonts w:ascii="Times New Roman" w:hAnsi="Times New Roman"/>
      <w:sz w:val="24"/>
      <w:bdr w:val="none" w:sz="0" w:space="0" w:color="auto"/>
      <w:shd w:val="pct20" w:color="FF00FF" w:fill="auto"/>
    </w:rPr>
  </w:style>
  <w:style w:type="paragraph" w:customStyle="1" w:styleId="NtCNotetoComp">
    <w:name w:val="NtC Note to Comp"/>
    <w:basedOn w:val="BaseText"/>
    <w:rsid w:val="00437D72"/>
    <w:pPr>
      <w:spacing w:before="360" w:after="360" w:line="360" w:lineRule="exact"/>
    </w:pPr>
    <w:rPr>
      <w:color w:val="FF0000"/>
      <w:sz w:val="28"/>
    </w:rPr>
  </w:style>
  <w:style w:type="paragraph" w:customStyle="1" w:styleId="BNBoxNumber">
    <w:name w:val="BN Box Number"/>
    <w:basedOn w:val="BaseText"/>
    <w:rsid w:val="00437D72"/>
    <w:pPr>
      <w:spacing w:before="280" w:line="560" w:lineRule="exact"/>
    </w:pPr>
    <w:rPr>
      <w:b/>
    </w:rPr>
  </w:style>
  <w:style w:type="paragraph" w:customStyle="1" w:styleId="BTBoxTitle">
    <w:name w:val="BT Box Title"/>
    <w:basedOn w:val="BNBoxNumber"/>
    <w:rsid w:val="00437D72"/>
    <w:pPr>
      <w:spacing w:before="0" w:after="280"/>
    </w:pPr>
    <w:rPr>
      <w:b w:val="0"/>
    </w:rPr>
  </w:style>
  <w:style w:type="paragraph" w:customStyle="1" w:styleId="TStbHTableStubHead">
    <w:name w:val="TStbH Table Stub Head"/>
    <w:basedOn w:val="BaseText"/>
    <w:rsid w:val="00437D72"/>
    <w:pPr>
      <w:spacing w:line="360" w:lineRule="exact"/>
    </w:pPr>
    <w:rPr>
      <w:b/>
    </w:rPr>
  </w:style>
  <w:style w:type="paragraph" w:customStyle="1" w:styleId="TBTableBody">
    <w:name w:val="TB Table Body"/>
    <w:basedOn w:val="BaseText"/>
    <w:rsid w:val="00437D72"/>
    <w:pPr>
      <w:spacing w:line="360" w:lineRule="exact"/>
    </w:pPr>
  </w:style>
  <w:style w:type="paragraph" w:customStyle="1" w:styleId="TCHTableColumnHead">
    <w:name w:val="TCH Table Column Head"/>
    <w:basedOn w:val="TTTableTitle"/>
    <w:rsid w:val="00437D72"/>
    <w:rPr>
      <w:b/>
    </w:rPr>
  </w:style>
  <w:style w:type="paragraph" w:customStyle="1" w:styleId="TTTableTitle">
    <w:name w:val="TT Table Title"/>
    <w:basedOn w:val="BaseText"/>
    <w:rsid w:val="00437D72"/>
    <w:pPr>
      <w:spacing w:line="360" w:lineRule="exact"/>
    </w:pPr>
  </w:style>
  <w:style w:type="paragraph" w:customStyle="1" w:styleId="GLDefGlossaryDefinition">
    <w:name w:val="GLDef Glossary Definition"/>
    <w:basedOn w:val="BaseText"/>
    <w:rsid w:val="00437D72"/>
    <w:pPr>
      <w:spacing w:line="560" w:lineRule="exact"/>
    </w:pPr>
  </w:style>
  <w:style w:type="paragraph" w:customStyle="1" w:styleId="OL2OutlineListLevel2">
    <w:name w:val="OL2 Outline List Level 2"/>
    <w:basedOn w:val="OL1OutlineListLevel1"/>
    <w:rsid w:val="00437D72"/>
    <w:pPr>
      <w:tabs>
        <w:tab w:val="clear" w:pos="547"/>
        <w:tab w:val="right" w:pos="1267"/>
      </w:tabs>
      <w:spacing w:before="0"/>
      <w:ind w:left="1440"/>
    </w:pPr>
  </w:style>
  <w:style w:type="paragraph" w:customStyle="1" w:styleId="OL3OutlineListLevel3">
    <w:name w:val="OL3 Outline List Level 3"/>
    <w:basedOn w:val="OL2OutlineListLevel2"/>
    <w:rsid w:val="00437D72"/>
    <w:pPr>
      <w:tabs>
        <w:tab w:val="right" w:pos="1872"/>
      </w:tabs>
      <w:ind w:left="2160"/>
    </w:pPr>
  </w:style>
  <w:style w:type="paragraph" w:customStyle="1" w:styleId="OL4OutlineListLevel4">
    <w:name w:val="OL4 Outline List Level 4"/>
    <w:basedOn w:val="OL3OutlineListLevel3"/>
    <w:rsid w:val="00437D72"/>
    <w:pPr>
      <w:tabs>
        <w:tab w:val="right" w:pos="2592"/>
      </w:tabs>
      <w:ind w:left="2880"/>
    </w:pPr>
  </w:style>
  <w:style w:type="paragraph" w:customStyle="1" w:styleId="SpExSpecialExtract">
    <w:name w:val="SpEx Special Extract"/>
    <w:basedOn w:val="EExtract"/>
    <w:rsid w:val="00437D72"/>
    <w:pPr>
      <w:spacing w:before="360" w:after="360" w:line="400" w:lineRule="exact"/>
      <w:contextualSpacing/>
    </w:pPr>
    <w:rPr>
      <w:color w:val="00B050"/>
    </w:rPr>
  </w:style>
  <w:style w:type="character" w:customStyle="1" w:styleId="FgMenFigureMention">
    <w:name w:val="FgMen Figure Mention"/>
    <w:rsid w:val="00437D72"/>
    <w:rPr>
      <w:color w:val="0000FF"/>
    </w:rPr>
  </w:style>
  <w:style w:type="paragraph" w:customStyle="1" w:styleId="CAuAfChapterAuthorAffiliation">
    <w:name w:val="CAuAf Chapter Author Affiliation"/>
    <w:basedOn w:val="CAuChapterAuthor"/>
    <w:rsid w:val="00437D72"/>
    <w:pPr>
      <w:spacing w:before="0" w:after="280"/>
    </w:pPr>
    <w:rPr>
      <w:b/>
    </w:rPr>
  </w:style>
  <w:style w:type="paragraph" w:customStyle="1" w:styleId="DEDisplayEquation">
    <w:name w:val="DE Display Equation"/>
    <w:basedOn w:val="BaseText"/>
    <w:rsid w:val="00437D72"/>
    <w:pPr>
      <w:tabs>
        <w:tab w:val="right" w:pos="8640"/>
      </w:tabs>
      <w:spacing w:before="360" w:after="360" w:line="560" w:lineRule="atLeast"/>
      <w:ind w:left="720" w:hanging="720"/>
    </w:pPr>
  </w:style>
  <w:style w:type="paragraph" w:customStyle="1" w:styleId="H6HeadingLevel6">
    <w:name w:val="H6 Heading Level 6"/>
    <w:basedOn w:val="H5HeadingLevel5"/>
    <w:rsid w:val="00437D72"/>
    <w:pPr>
      <w:outlineLvl w:val="5"/>
    </w:pPr>
    <w:rPr>
      <w:sz w:val="22"/>
    </w:rPr>
  </w:style>
  <w:style w:type="paragraph" w:customStyle="1" w:styleId="TIHTableInternalHead">
    <w:name w:val="TIH Table Internal Head"/>
    <w:basedOn w:val="TTTableTitle"/>
    <w:rsid w:val="00437D72"/>
    <w:pPr>
      <w:spacing w:before="280"/>
    </w:pPr>
  </w:style>
  <w:style w:type="paragraph" w:styleId="TOC8">
    <w:name w:val="toc 8"/>
    <w:basedOn w:val="Normal"/>
    <w:next w:val="Normal"/>
    <w:autoRedefine/>
    <w:rsid w:val="00437D72"/>
    <w:pPr>
      <w:ind w:left="1400"/>
    </w:pPr>
  </w:style>
  <w:style w:type="character" w:customStyle="1" w:styleId="DENDisplayEquationNumber">
    <w:name w:val="DEN Display Equation Number"/>
    <w:rsid w:val="00437D72"/>
    <w:rPr>
      <w:bdr w:val="none" w:sz="0" w:space="0" w:color="auto"/>
      <w:shd w:val="pct15" w:color="auto" w:fill="FFFFFF"/>
    </w:rPr>
  </w:style>
  <w:style w:type="paragraph" w:customStyle="1" w:styleId="TFNTableFootnote">
    <w:name w:val="TFN Table Footnote"/>
    <w:basedOn w:val="TBTableBody"/>
    <w:rsid w:val="00437D72"/>
    <w:pPr>
      <w:spacing w:before="280" w:after="280"/>
    </w:pPr>
  </w:style>
  <w:style w:type="character" w:customStyle="1" w:styleId="LetDateLetterDateChar">
    <w:name w:val="LetDate Letter Date Char"/>
    <w:link w:val="LetDateLetterDate"/>
    <w:rsid w:val="00437D72"/>
  </w:style>
  <w:style w:type="paragraph" w:customStyle="1" w:styleId="LetDateLetterDate">
    <w:name w:val="LetDate Letter Date"/>
    <w:basedOn w:val="LetTxLetterText"/>
    <w:link w:val="LetDateLetterDateChar"/>
    <w:rsid w:val="00437D72"/>
  </w:style>
  <w:style w:type="paragraph" w:customStyle="1" w:styleId="CONChapterOpeningNote">
    <w:name w:val="CON Chapter Opening Note"/>
    <w:basedOn w:val="BaseText"/>
    <w:rsid w:val="00437D72"/>
    <w:pPr>
      <w:pBdr>
        <w:top w:val="dotted" w:sz="4" w:space="12" w:color="auto"/>
        <w:left w:val="dotted" w:sz="4" w:space="12" w:color="auto"/>
        <w:bottom w:val="dotted" w:sz="4" w:space="12" w:color="auto"/>
        <w:right w:val="dotted" w:sz="4" w:space="12" w:color="auto"/>
      </w:pBdr>
      <w:spacing w:after="280" w:line="560" w:lineRule="exact"/>
      <w:ind w:left="720" w:right="720"/>
    </w:pPr>
  </w:style>
  <w:style w:type="paragraph" w:customStyle="1" w:styleId="DIADialogue">
    <w:name w:val="DIA Dialogue"/>
    <w:basedOn w:val="BaseText"/>
    <w:rsid w:val="00437D72"/>
    <w:pPr>
      <w:tabs>
        <w:tab w:val="left" w:pos="2880"/>
      </w:tabs>
      <w:spacing w:before="280" w:after="280" w:line="560" w:lineRule="exact"/>
      <w:ind w:left="720" w:hanging="720"/>
      <w:contextualSpacing/>
    </w:pPr>
  </w:style>
  <w:style w:type="paragraph" w:customStyle="1" w:styleId="IntQInterviewQuestion">
    <w:name w:val="IntQ Interview Question"/>
    <w:basedOn w:val="BlockText"/>
    <w:autoRedefine/>
    <w:rsid w:val="00437D72"/>
    <w:pPr>
      <w:spacing w:line="560" w:lineRule="exact"/>
      <w:ind w:firstLine="720"/>
    </w:pPr>
    <w:rPr>
      <w:color w:val="000080"/>
      <w:sz w:val="24"/>
    </w:rPr>
  </w:style>
  <w:style w:type="paragraph" w:customStyle="1" w:styleId="IntAInterviewAnswer">
    <w:name w:val="IntA Interview Answer"/>
    <w:basedOn w:val="BaseText"/>
    <w:autoRedefine/>
    <w:rsid w:val="00437D72"/>
    <w:pPr>
      <w:spacing w:line="560" w:lineRule="exact"/>
      <w:ind w:firstLine="720"/>
    </w:pPr>
    <w:rPr>
      <w:color w:val="008000"/>
      <w:szCs w:val="24"/>
    </w:rPr>
  </w:style>
  <w:style w:type="paragraph" w:customStyle="1" w:styleId="DE-EDisplayEquationinExtract">
    <w:name w:val="DE-E Display Equation in Extract"/>
    <w:basedOn w:val="DEDisplayEquation"/>
    <w:rsid w:val="00437D72"/>
    <w:pPr>
      <w:spacing w:before="0" w:after="0"/>
      <w:ind w:firstLine="0"/>
    </w:pPr>
  </w:style>
  <w:style w:type="paragraph" w:customStyle="1" w:styleId="PNPartNumber">
    <w:name w:val="PN Part Number"/>
    <w:basedOn w:val="BaseHeading"/>
    <w:next w:val="PTPartTitle"/>
    <w:rsid w:val="00437D72"/>
    <w:pPr>
      <w:keepNext/>
      <w:keepLines/>
      <w:spacing w:before="560"/>
      <w:jc w:val="center"/>
    </w:pPr>
    <w:rPr>
      <w:b/>
      <w:sz w:val="28"/>
    </w:rPr>
  </w:style>
  <w:style w:type="paragraph" w:customStyle="1" w:styleId="PTPartTitle">
    <w:name w:val="PT Part Title"/>
    <w:basedOn w:val="PNPartNumber"/>
    <w:rsid w:val="00437D72"/>
    <w:pPr>
      <w:spacing w:before="1200"/>
    </w:pPr>
  </w:style>
  <w:style w:type="paragraph" w:customStyle="1" w:styleId="PSTPartSubtitle">
    <w:name w:val="PST Part Subtitle"/>
    <w:basedOn w:val="PTPartTitle"/>
    <w:rsid w:val="00437D72"/>
    <w:pPr>
      <w:keepNext w:val="0"/>
      <w:spacing w:before="360"/>
    </w:pPr>
    <w:rPr>
      <w:b w:val="0"/>
    </w:rPr>
  </w:style>
  <w:style w:type="paragraph" w:customStyle="1" w:styleId="EpEpigraph">
    <w:name w:val="Ep Epigraph"/>
    <w:basedOn w:val="BaseText"/>
    <w:rsid w:val="00437D72"/>
    <w:pPr>
      <w:spacing w:before="280" w:line="560" w:lineRule="exact"/>
      <w:ind w:left="720" w:right="720"/>
    </w:pPr>
  </w:style>
  <w:style w:type="paragraph" w:customStyle="1" w:styleId="EpSEpigraphSource">
    <w:name w:val="EpS Epigraph Source"/>
    <w:basedOn w:val="EpEpigraph"/>
    <w:rsid w:val="00437D72"/>
    <w:pPr>
      <w:spacing w:before="140" w:after="280"/>
      <w:ind w:right="0"/>
    </w:pPr>
  </w:style>
  <w:style w:type="paragraph" w:customStyle="1" w:styleId="PITxPartIntroductionText">
    <w:name w:val="PITx Part Introduction Text"/>
    <w:basedOn w:val="BaseText"/>
    <w:rsid w:val="00437D72"/>
    <w:pPr>
      <w:spacing w:before="280" w:after="280" w:line="560" w:lineRule="exact"/>
      <w:ind w:firstLine="720"/>
      <w:contextualSpacing/>
    </w:pPr>
  </w:style>
  <w:style w:type="paragraph" w:customStyle="1" w:styleId="SpH1SpecialHeading1">
    <w:name w:val="SpH1 Special Heading 1"/>
    <w:basedOn w:val="SpTxSpecialText"/>
    <w:rsid w:val="00437D72"/>
    <w:pPr>
      <w:spacing w:before="280" w:after="280"/>
      <w:ind w:firstLine="0"/>
    </w:pPr>
    <w:rPr>
      <w:b/>
      <w:sz w:val="36"/>
    </w:rPr>
  </w:style>
  <w:style w:type="paragraph" w:customStyle="1" w:styleId="SpTxSpecialText">
    <w:name w:val="SpTx Special Text"/>
    <w:basedOn w:val="BaseText"/>
    <w:rsid w:val="00437D72"/>
    <w:pPr>
      <w:spacing w:line="560" w:lineRule="exact"/>
      <w:ind w:firstLine="720"/>
    </w:pPr>
    <w:rPr>
      <w:color w:val="00B050"/>
    </w:rPr>
  </w:style>
  <w:style w:type="paragraph" w:styleId="TableofAuthorities">
    <w:name w:val="table of authorities"/>
    <w:basedOn w:val="Normal"/>
    <w:next w:val="Normal"/>
    <w:rsid w:val="00437D72"/>
    <w:pPr>
      <w:ind w:left="200" w:hanging="200"/>
    </w:pPr>
  </w:style>
  <w:style w:type="paragraph" w:styleId="TableofFigures">
    <w:name w:val="table of figures"/>
    <w:basedOn w:val="Normal"/>
    <w:next w:val="Normal"/>
    <w:rsid w:val="00437D72"/>
    <w:pPr>
      <w:ind w:left="400" w:hanging="400"/>
    </w:pPr>
  </w:style>
  <w:style w:type="paragraph" w:customStyle="1" w:styleId="GLTrmGlossaryDefinitionTerm">
    <w:name w:val="GLTrm Glossary Definition Term"/>
    <w:basedOn w:val="GLDefGlossaryDefinition"/>
    <w:rsid w:val="00437D72"/>
    <w:pPr>
      <w:spacing w:before="280"/>
    </w:pPr>
    <w:rPr>
      <w:b/>
    </w:rPr>
  </w:style>
  <w:style w:type="character" w:customStyle="1" w:styleId="TMenTableMention">
    <w:name w:val="TMen Table Mention"/>
    <w:rsid w:val="00437D72"/>
    <w:rPr>
      <w:color w:val="FF6600"/>
    </w:rPr>
  </w:style>
  <w:style w:type="paragraph" w:customStyle="1" w:styleId="ChrChronology">
    <w:name w:val="Chr Chronology"/>
    <w:basedOn w:val="BaseText"/>
    <w:rsid w:val="00437D72"/>
    <w:pPr>
      <w:tabs>
        <w:tab w:val="left" w:pos="1728"/>
      </w:tabs>
      <w:spacing w:before="140" w:line="560" w:lineRule="exact"/>
      <w:ind w:left="1728" w:hanging="1728"/>
    </w:pPr>
  </w:style>
  <w:style w:type="paragraph" w:customStyle="1" w:styleId="VSVerseSource">
    <w:name w:val="VS Verse Source"/>
    <w:basedOn w:val="BaseText"/>
    <w:rsid w:val="00437D72"/>
    <w:pPr>
      <w:spacing w:before="140" w:after="280" w:line="560" w:lineRule="exact"/>
    </w:pPr>
  </w:style>
  <w:style w:type="character" w:customStyle="1" w:styleId="SbarMenSidebarMention">
    <w:name w:val="SbarMen Sidebar Mention"/>
    <w:rsid w:val="00437D72"/>
    <w:rPr>
      <w:color w:val="008000"/>
    </w:rPr>
  </w:style>
  <w:style w:type="paragraph" w:customStyle="1" w:styleId="PriDocBegPrimaryDocumentBegin">
    <w:name w:val="PriDocBeg Primary Document Begin"/>
    <w:basedOn w:val="BaseText"/>
    <w:link w:val="PriDocBegPrimaryDocumentBeginChar"/>
    <w:rsid w:val="00437D72"/>
    <w:pPr>
      <w:shd w:val="pct12" w:color="auto" w:fill="FFFFFF"/>
      <w:spacing w:before="280" w:after="280" w:line="560" w:lineRule="exact"/>
    </w:pPr>
    <w:rPr>
      <w:b/>
      <w:sz w:val="28"/>
    </w:rPr>
  </w:style>
  <w:style w:type="paragraph" w:customStyle="1" w:styleId="PriDocEndPrimaryDocumentEnd">
    <w:name w:val="PriDocEnd Primary Document End"/>
    <w:basedOn w:val="PriDocBegPrimaryDocumentBegin"/>
    <w:link w:val="PriDocEndPrimaryDocumentEndChar"/>
    <w:rsid w:val="00437D72"/>
  </w:style>
  <w:style w:type="paragraph" w:customStyle="1" w:styleId="TxCTextContinuation">
    <w:name w:val="TxC Text Continuation"/>
    <w:basedOn w:val="BaseText"/>
    <w:rsid w:val="00437D72"/>
    <w:pPr>
      <w:spacing w:line="560" w:lineRule="exact"/>
    </w:pPr>
  </w:style>
  <w:style w:type="paragraph" w:customStyle="1" w:styleId="VHVerseHeading">
    <w:name w:val="VH Verse Heading"/>
    <w:basedOn w:val="BaseText"/>
    <w:next w:val="VVerse"/>
    <w:rsid w:val="00437D72"/>
    <w:pPr>
      <w:keepNext/>
      <w:keepLines/>
      <w:spacing w:before="280" w:line="560" w:lineRule="exact"/>
    </w:pPr>
    <w:rPr>
      <w:b/>
    </w:rPr>
  </w:style>
  <w:style w:type="paragraph" w:customStyle="1" w:styleId="VVerse">
    <w:name w:val="V Verse"/>
    <w:basedOn w:val="BaseText"/>
    <w:rsid w:val="00437D72"/>
    <w:pPr>
      <w:tabs>
        <w:tab w:val="left" w:pos="2880"/>
      </w:tabs>
      <w:spacing w:before="280" w:after="280" w:line="560" w:lineRule="exact"/>
      <w:ind w:left="245" w:hanging="245"/>
      <w:contextualSpacing/>
    </w:pPr>
  </w:style>
  <w:style w:type="character" w:customStyle="1" w:styleId="BxMenBoxMention">
    <w:name w:val="BxMen Box Mention"/>
    <w:rsid w:val="00437D72"/>
    <w:rPr>
      <w:color w:val="FF00FF"/>
    </w:rPr>
  </w:style>
  <w:style w:type="character" w:customStyle="1" w:styleId="SbarCOSidebarCallOut">
    <w:name w:val="SbarCO Sidebar Call Out"/>
    <w:rsid w:val="00437D72"/>
    <w:rPr>
      <w:rFonts w:ascii="Times New Roman" w:hAnsi="Times New Roman"/>
      <w:sz w:val="24"/>
      <w:bdr w:val="none" w:sz="0" w:space="0" w:color="auto"/>
      <w:shd w:val="pct30" w:color="008000" w:fill="auto"/>
    </w:rPr>
  </w:style>
  <w:style w:type="paragraph" w:customStyle="1" w:styleId="NL-ENumberedListinExtract">
    <w:name w:val="NL-E Numbered List in Extract"/>
    <w:basedOn w:val="NLNumberedList"/>
    <w:rsid w:val="00437D72"/>
    <w:pPr>
      <w:tabs>
        <w:tab w:val="left" w:pos="1440"/>
        <w:tab w:val="left" w:pos="1800"/>
        <w:tab w:val="left" w:pos="2160"/>
      </w:tabs>
      <w:ind w:left="1080" w:right="720"/>
    </w:pPr>
  </w:style>
  <w:style w:type="paragraph" w:customStyle="1" w:styleId="LetAuLetterAuthor">
    <w:name w:val="LetAu Letter Author"/>
    <w:basedOn w:val="LetTxLetterText"/>
    <w:rsid w:val="00437D72"/>
    <w:pPr>
      <w:spacing w:after="280"/>
    </w:pPr>
  </w:style>
  <w:style w:type="paragraph" w:customStyle="1" w:styleId="LetAuAddLetterAuthorAddress">
    <w:name w:val="LetAuAdd Letter Author Address"/>
    <w:basedOn w:val="LetTxLetterText"/>
    <w:rsid w:val="00437D72"/>
    <w:pPr>
      <w:spacing w:after="280"/>
      <w:contextualSpacing/>
    </w:pPr>
  </w:style>
  <w:style w:type="paragraph" w:customStyle="1" w:styleId="LetAddLetterAddress">
    <w:name w:val="LetAdd Letter Address"/>
    <w:basedOn w:val="LetTxLetterText"/>
    <w:rsid w:val="00437D72"/>
    <w:pPr>
      <w:spacing w:after="280"/>
      <w:contextualSpacing/>
    </w:pPr>
  </w:style>
  <w:style w:type="paragraph" w:customStyle="1" w:styleId="Let-ELetterinExtract">
    <w:name w:val="Let-E Letter in Extract"/>
    <w:basedOn w:val="LetTxLetterText"/>
    <w:rsid w:val="00437D72"/>
    <w:pPr>
      <w:ind w:left="720" w:right="720"/>
    </w:pPr>
  </w:style>
  <w:style w:type="paragraph" w:customStyle="1" w:styleId="LetDate-ELetterDateinExtract">
    <w:name w:val="LetDate-E Letter Date in Extract"/>
    <w:basedOn w:val="Let-ELetterinExtract"/>
    <w:rsid w:val="00437D72"/>
  </w:style>
  <w:style w:type="paragraph" w:customStyle="1" w:styleId="LetAdd-ELetterAddressinExtract">
    <w:name w:val="LetAdd-E Letter Address in Extract"/>
    <w:basedOn w:val="LetAddLetterAddress"/>
    <w:rsid w:val="00437D72"/>
    <w:pPr>
      <w:spacing w:before="0" w:after="0"/>
      <w:ind w:left="720" w:right="720"/>
      <w:contextualSpacing w:val="0"/>
    </w:pPr>
  </w:style>
  <w:style w:type="paragraph" w:customStyle="1" w:styleId="LetAu-ELetterAuthorinExtract">
    <w:name w:val="LetAu-E Letter Author in Extract"/>
    <w:basedOn w:val="LetAuLetterAuthor"/>
    <w:rsid w:val="00437D72"/>
    <w:pPr>
      <w:spacing w:before="0"/>
      <w:ind w:left="720" w:right="720"/>
    </w:pPr>
  </w:style>
  <w:style w:type="paragraph" w:customStyle="1" w:styleId="LetAuAdd-ELetterAuthorAddressinExtract">
    <w:name w:val="LetAuAdd-E Letter Author Address in Extract"/>
    <w:basedOn w:val="LetAuAddLetterAuthorAddress"/>
    <w:rsid w:val="00437D72"/>
    <w:pPr>
      <w:spacing w:before="0"/>
      <w:ind w:left="720" w:right="720"/>
    </w:pPr>
  </w:style>
  <w:style w:type="paragraph" w:styleId="BalloonText">
    <w:name w:val="Balloon Text"/>
    <w:basedOn w:val="Normal"/>
    <w:link w:val="BalloonTextChar"/>
    <w:rsid w:val="00437D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2787"/>
    <w:rPr>
      <w:rFonts w:ascii="Tahoma" w:eastAsia="Times New Roman" w:hAnsi="Tahoma" w:cs="Tahoma"/>
      <w:sz w:val="16"/>
      <w:szCs w:val="16"/>
    </w:rPr>
  </w:style>
  <w:style w:type="paragraph" w:customStyle="1" w:styleId="CSTChapterSubtitle">
    <w:name w:val="CST Chapter Subtitle"/>
    <w:basedOn w:val="BaseHeading"/>
    <w:autoRedefine/>
    <w:rsid w:val="00437D72"/>
    <w:rPr>
      <w:sz w:val="28"/>
    </w:rPr>
  </w:style>
  <w:style w:type="paragraph" w:customStyle="1" w:styleId="PITPartIntroductionTitle">
    <w:name w:val="PIT Part Introduction Title"/>
    <w:basedOn w:val="PSTPartSubtitle"/>
    <w:qFormat/>
    <w:rsid w:val="00437D72"/>
    <w:pPr>
      <w:keepNext/>
      <w:spacing w:before="280"/>
    </w:pPr>
  </w:style>
  <w:style w:type="paragraph" w:customStyle="1" w:styleId="NNotation">
    <w:name w:val="N Notation"/>
    <w:basedOn w:val="BaseText"/>
    <w:qFormat/>
    <w:rsid w:val="00437D72"/>
    <w:pPr>
      <w:tabs>
        <w:tab w:val="left" w:pos="480"/>
      </w:tabs>
      <w:spacing w:line="560" w:lineRule="exact"/>
    </w:pPr>
  </w:style>
  <w:style w:type="character" w:customStyle="1" w:styleId="CommentSubjectChar">
    <w:name w:val="Comment Subject Char"/>
    <w:rsid w:val="00437D72"/>
    <w:rPr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437D72"/>
    <w:rPr>
      <w:rFonts w:eastAsia="Times New Roman"/>
    </w:rPr>
  </w:style>
  <w:style w:type="paragraph" w:customStyle="1" w:styleId="DIA-EDialogueinExtract">
    <w:name w:val="DIA-E Dialogue in Extract"/>
    <w:basedOn w:val="DIADialogue"/>
    <w:qFormat/>
    <w:rsid w:val="00437D72"/>
    <w:pPr>
      <w:tabs>
        <w:tab w:val="left" w:pos="4320"/>
      </w:tabs>
      <w:ind w:left="1440" w:right="720"/>
    </w:pPr>
  </w:style>
  <w:style w:type="paragraph" w:customStyle="1" w:styleId="VEVerseinExtract">
    <w:name w:val="VE Verse in Extract"/>
    <w:basedOn w:val="VVerse"/>
    <w:qFormat/>
    <w:rsid w:val="00437D72"/>
    <w:pPr>
      <w:tabs>
        <w:tab w:val="left" w:pos="1440"/>
        <w:tab w:val="left" w:pos="3600"/>
        <w:tab w:val="left" w:pos="4320"/>
        <w:tab w:val="left" w:pos="5040"/>
        <w:tab w:val="left" w:pos="5760"/>
      </w:tabs>
      <w:ind w:left="965" w:right="720"/>
    </w:pPr>
  </w:style>
  <w:style w:type="paragraph" w:customStyle="1" w:styleId="VESVerseinExtractSource">
    <w:name w:val="VES Verse in Extract Source"/>
    <w:basedOn w:val="VSVerseSource"/>
    <w:qFormat/>
    <w:rsid w:val="00437D72"/>
    <w:pPr>
      <w:spacing w:before="0"/>
      <w:ind w:left="720" w:right="720"/>
    </w:pPr>
  </w:style>
  <w:style w:type="paragraph" w:customStyle="1" w:styleId="AuQAuthorQuery">
    <w:name w:val="AuQ Author Query"/>
    <w:basedOn w:val="NtENotetoEditor"/>
    <w:qFormat/>
    <w:rsid w:val="00437D72"/>
    <w:rPr>
      <w:color w:val="0070C0"/>
    </w:rPr>
  </w:style>
  <w:style w:type="paragraph" w:customStyle="1" w:styleId="AppBegAppendixBegin">
    <w:name w:val="AppBeg Appendix Begin"/>
    <w:basedOn w:val="PriDocBegPrimaryDocumentBegin"/>
    <w:qFormat/>
    <w:rsid w:val="00437D72"/>
  </w:style>
  <w:style w:type="paragraph" w:customStyle="1" w:styleId="AppEndAppendixEnd">
    <w:name w:val="AppEnd Appendix End"/>
    <w:basedOn w:val="PriDocEndPrimaryDocumentEnd"/>
    <w:qFormat/>
    <w:rsid w:val="00437D72"/>
  </w:style>
  <w:style w:type="paragraph" w:customStyle="1" w:styleId="BoxBegBoxBegin">
    <w:name w:val="BoxBeg Box Begin"/>
    <w:basedOn w:val="PriDocBegPrimaryDocumentBegin"/>
    <w:qFormat/>
    <w:rsid w:val="00437D72"/>
  </w:style>
  <w:style w:type="paragraph" w:customStyle="1" w:styleId="BoxEndBoxEnd">
    <w:name w:val="BoxEnd Box End"/>
    <w:basedOn w:val="PriDocEndPrimaryDocumentEnd"/>
    <w:qFormat/>
    <w:rsid w:val="00437D72"/>
  </w:style>
  <w:style w:type="paragraph" w:customStyle="1" w:styleId="ExrBegExerciseBegin">
    <w:name w:val="ExrBeg Exercise Begin"/>
    <w:basedOn w:val="PriDocBegPrimaryDocumentBegin"/>
    <w:qFormat/>
    <w:rsid w:val="00437D72"/>
  </w:style>
  <w:style w:type="paragraph" w:customStyle="1" w:styleId="ExrEndExerciseEnd">
    <w:name w:val="ExrEnd Exercise End"/>
    <w:basedOn w:val="PriDocEndPrimaryDocumentEnd"/>
    <w:qFormat/>
    <w:rsid w:val="00437D72"/>
  </w:style>
  <w:style w:type="paragraph" w:customStyle="1" w:styleId="TSTableSource">
    <w:name w:val="TS Table Source"/>
    <w:basedOn w:val="TFNTableFootnote"/>
    <w:rsid w:val="00437D72"/>
    <w:pPr>
      <w:spacing w:before="0" w:after="560"/>
    </w:pPr>
  </w:style>
  <w:style w:type="paragraph" w:customStyle="1" w:styleId="TNTableNumber">
    <w:name w:val="TN Table Number"/>
    <w:basedOn w:val="TTTableTitle"/>
    <w:rsid w:val="00437D72"/>
    <w:pPr>
      <w:spacing w:before="560"/>
    </w:pPr>
    <w:rPr>
      <w:b/>
    </w:rPr>
  </w:style>
  <w:style w:type="paragraph" w:customStyle="1" w:styleId="ITCHIn-textTableColumnHead">
    <w:name w:val="ITCH In-text Table Column Head"/>
    <w:basedOn w:val="TCHTableColumnHead"/>
    <w:rsid w:val="00437D72"/>
  </w:style>
  <w:style w:type="paragraph" w:customStyle="1" w:styleId="ITBIn-textTableBody">
    <w:name w:val="ITB In-text Table Body"/>
    <w:basedOn w:val="TBTableBody"/>
    <w:rsid w:val="00437D72"/>
  </w:style>
  <w:style w:type="paragraph" w:customStyle="1" w:styleId="RefTxReferenceText">
    <w:name w:val="RefTx Reference Text"/>
    <w:basedOn w:val="BaseText"/>
    <w:rsid w:val="00437D72"/>
    <w:pPr>
      <w:spacing w:after="140" w:line="560" w:lineRule="exact"/>
      <w:ind w:left="720" w:hanging="720"/>
    </w:pPr>
  </w:style>
  <w:style w:type="paragraph" w:customStyle="1" w:styleId="DL-EDescriptiveListinExtract">
    <w:name w:val="DL-E Descriptive List in Extract"/>
    <w:basedOn w:val="DLDescriptiveList"/>
    <w:rsid w:val="00437D72"/>
    <w:pPr>
      <w:tabs>
        <w:tab w:val="left" w:pos="480"/>
      </w:tabs>
    </w:pPr>
  </w:style>
  <w:style w:type="paragraph" w:customStyle="1" w:styleId="N-ENotationinExtract">
    <w:name w:val="N-E Notation in Extract"/>
    <w:basedOn w:val="NNotation"/>
    <w:rsid w:val="00437D72"/>
  </w:style>
  <w:style w:type="paragraph" w:customStyle="1" w:styleId="Dis-EDisplayinExtract">
    <w:name w:val="Dis-E Display in Extract"/>
    <w:basedOn w:val="DDisplay"/>
    <w:rsid w:val="00437D72"/>
    <w:pPr>
      <w:ind w:left="720" w:right="720"/>
    </w:pPr>
  </w:style>
  <w:style w:type="paragraph" w:customStyle="1" w:styleId="DDisplay">
    <w:name w:val="D Display"/>
    <w:basedOn w:val="BaseText"/>
    <w:rsid w:val="00437D72"/>
    <w:pPr>
      <w:spacing w:before="280" w:after="280" w:line="560" w:lineRule="exact"/>
    </w:pPr>
  </w:style>
  <w:style w:type="paragraph" w:customStyle="1" w:styleId="PProgram">
    <w:name w:val="P Program"/>
    <w:basedOn w:val="BaseText"/>
    <w:rsid w:val="00437D72"/>
    <w:pPr>
      <w:spacing w:line="560" w:lineRule="exact"/>
    </w:pPr>
    <w:rPr>
      <w:rFonts w:ascii="Courier" w:hAnsi="Courier"/>
      <w:sz w:val="22"/>
    </w:rPr>
  </w:style>
  <w:style w:type="paragraph" w:customStyle="1" w:styleId="P-EPrograminExtract">
    <w:name w:val="P-E Program in Extract"/>
    <w:basedOn w:val="PProgram"/>
    <w:rsid w:val="00437D72"/>
    <w:pPr>
      <w:spacing w:before="280" w:after="280"/>
      <w:ind w:left="720" w:right="720"/>
    </w:pPr>
  </w:style>
  <w:style w:type="paragraph" w:customStyle="1" w:styleId="NTrDNumberedTreeDisplay">
    <w:name w:val="NTrD Numbered Tree Display"/>
    <w:basedOn w:val="BaseText"/>
    <w:rsid w:val="00437D72"/>
    <w:pPr>
      <w:spacing w:before="280" w:after="280" w:line="560" w:lineRule="exact"/>
    </w:pPr>
  </w:style>
  <w:style w:type="paragraph" w:customStyle="1" w:styleId="NTrD-ENumberedTreeDisplayinExtract">
    <w:name w:val="NTrD-E Numbered Tree Display in Extract"/>
    <w:basedOn w:val="NTrDNumberedTreeDisplay"/>
    <w:rsid w:val="00437D72"/>
    <w:pPr>
      <w:ind w:left="720" w:right="720"/>
    </w:pPr>
  </w:style>
  <w:style w:type="paragraph" w:customStyle="1" w:styleId="IEIndexMainEntry">
    <w:name w:val="IE Index Main Entry"/>
    <w:basedOn w:val="BaseText"/>
    <w:rsid w:val="00437D72"/>
    <w:pPr>
      <w:spacing w:line="560" w:lineRule="exact"/>
      <w:ind w:left="2160" w:hanging="2160"/>
    </w:pPr>
  </w:style>
  <w:style w:type="paragraph" w:customStyle="1" w:styleId="ISEIndexSubentry">
    <w:name w:val="ISE Index Subentry"/>
    <w:basedOn w:val="IEIndexMainEntry"/>
    <w:rsid w:val="00437D72"/>
    <w:pPr>
      <w:ind w:left="2880"/>
    </w:pPr>
  </w:style>
  <w:style w:type="paragraph" w:customStyle="1" w:styleId="IABIndexAlphabeticalBreak">
    <w:name w:val="IAB Index Alphabetical Break"/>
    <w:basedOn w:val="IEIndexMainEntry"/>
    <w:rsid w:val="00437D72"/>
    <w:pPr>
      <w:spacing w:before="560"/>
    </w:pPr>
  </w:style>
  <w:style w:type="paragraph" w:customStyle="1" w:styleId="ISSEIndexSubsubentry">
    <w:name w:val="ISSE Index Subsubentry"/>
    <w:basedOn w:val="ISEIndexSubentry"/>
    <w:rsid w:val="00437D72"/>
    <w:pPr>
      <w:ind w:left="3600"/>
    </w:pPr>
  </w:style>
  <w:style w:type="paragraph" w:customStyle="1" w:styleId="SbarTSidebarTitle">
    <w:name w:val="SbarT Sidebar Title"/>
    <w:basedOn w:val="SbarTxSidebarText"/>
    <w:rsid w:val="00437D72"/>
    <w:pPr>
      <w:spacing w:before="560"/>
    </w:pPr>
    <w:rPr>
      <w:b/>
      <w:sz w:val="28"/>
    </w:rPr>
  </w:style>
  <w:style w:type="paragraph" w:customStyle="1" w:styleId="SbarAuSidebarAuthor">
    <w:name w:val="SbarAu Sidebar Author"/>
    <w:basedOn w:val="SbarTxSidebarText"/>
    <w:rsid w:val="00437D72"/>
    <w:pPr>
      <w:spacing w:before="280"/>
    </w:pPr>
    <w:rPr>
      <w:b/>
    </w:rPr>
  </w:style>
  <w:style w:type="paragraph" w:customStyle="1" w:styleId="SbarSNSidebarSourceNote">
    <w:name w:val="SbarSN Sidebar Source Note"/>
    <w:basedOn w:val="SbarTxSidebarText"/>
    <w:rsid w:val="00437D72"/>
    <w:pPr>
      <w:spacing w:before="280"/>
    </w:pPr>
  </w:style>
  <w:style w:type="paragraph" w:customStyle="1" w:styleId="FgCFigureCaption">
    <w:name w:val="FgC Figure Caption"/>
    <w:basedOn w:val="BaseText"/>
    <w:link w:val="FgCFigureCaptionChar"/>
    <w:rsid w:val="00437D72"/>
    <w:pPr>
      <w:spacing w:line="560" w:lineRule="exact"/>
    </w:pPr>
  </w:style>
  <w:style w:type="character" w:customStyle="1" w:styleId="FgCFigureCaptionChar">
    <w:name w:val="FgC Figure Caption Char"/>
    <w:link w:val="FgCFigureCaption"/>
    <w:rsid w:val="00437D72"/>
    <w:rPr>
      <w:rFonts w:eastAsia="Times New Roman"/>
      <w:sz w:val="24"/>
    </w:rPr>
  </w:style>
  <w:style w:type="paragraph" w:customStyle="1" w:styleId="FgTFigureTitle">
    <w:name w:val="FgT Figure Title"/>
    <w:basedOn w:val="FgCFigureCaption"/>
    <w:rsid w:val="00437D72"/>
  </w:style>
  <w:style w:type="paragraph" w:customStyle="1" w:styleId="FgNFigureNumber">
    <w:name w:val="FgN Figure Number"/>
    <w:basedOn w:val="FgTFigureTitle"/>
    <w:rsid w:val="00437D72"/>
    <w:pPr>
      <w:spacing w:before="560"/>
    </w:pPr>
  </w:style>
  <w:style w:type="paragraph" w:customStyle="1" w:styleId="FgSFigureSource">
    <w:name w:val="FgS Figure Source"/>
    <w:basedOn w:val="FgCFigureCaption"/>
    <w:rsid w:val="00437D72"/>
    <w:pPr>
      <w:spacing w:after="560"/>
    </w:pPr>
  </w:style>
  <w:style w:type="paragraph" w:customStyle="1" w:styleId="NtDNotetoDesign">
    <w:name w:val="NtD Note to Design"/>
    <w:basedOn w:val="NtENotetoEditor"/>
    <w:rsid w:val="00437D72"/>
    <w:rPr>
      <w:color w:val="FF00FF"/>
    </w:rPr>
  </w:style>
  <w:style w:type="paragraph" w:customStyle="1" w:styleId="DHDisplayHead">
    <w:name w:val="DH Display Head"/>
    <w:basedOn w:val="BaseText"/>
    <w:rsid w:val="00437D72"/>
    <w:pPr>
      <w:spacing w:before="280" w:line="560" w:lineRule="exact"/>
    </w:pPr>
    <w:rPr>
      <w:b/>
    </w:rPr>
  </w:style>
  <w:style w:type="paragraph" w:customStyle="1" w:styleId="SDSubdisplay">
    <w:name w:val="SD Subdisplay"/>
    <w:basedOn w:val="DDisplay"/>
    <w:rsid w:val="00437D72"/>
    <w:pPr>
      <w:spacing w:before="0" w:after="0"/>
      <w:ind w:left="720"/>
    </w:pPr>
  </w:style>
  <w:style w:type="paragraph" w:customStyle="1" w:styleId="SSDSubsubdisplay">
    <w:name w:val="SSD Subsubdisplay"/>
    <w:basedOn w:val="SDSubdisplay"/>
    <w:rsid w:val="00437D72"/>
    <w:pPr>
      <w:ind w:left="1440"/>
    </w:pPr>
  </w:style>
  <w:style w:type="paragraph" w:customStyle="1" w:styleId="ExrLv1TxExerciseText">
    <w:name w:val="ExrLv1Tx Exercise Text"/>
    <w:basedOn w:val="BaseText"/>
    <w:rsid w:val="00437D72"/>
    <w:pPr>
      <w:spacing w:before="280" w:after="280" w:line="560" w:lineRule="exact"/>
    </w:pPr>
  </w:style>
  <w:style w:type="paragraph" w:customStyle="1" w:styleId="ExrLv2TxSubexerciseText">
    <w:name w:val="ExrLv2Tx Subexercise Text"/>
    <w:basedOn w:val="ExrLv1TxExerciseText"/>
    <w:rsid w:val="00437D72"/>
    <w:pPr>
      <w:spacing w:before="0"/>
      <w:ind w:left="720"/>
    </w:pPr>
  </w:style>
  <w:style w:type="paragraph" w:customStyle="1" w:styleId="ExrLv3TxSubsubexerciseText">
    <w:name w:val="ExrLv3Tx Subsubexercise Text"/>
    <w:basedOn w:val="ExrLv2TxSubexerciseText"/>
    <w:rsid w:val="00437D72"/>
    <w:pPr>
      <w:ind w:left="1440"/>
    </w:pPr>
  </w:style>
  <w:style w:type="paragraph" w:customStyle="1" w:styleId="NTNoteText">
    <w:name w:val="NT Note Text"/>
    <w:basedOn w:val="BaseText"/>
    <w:rsid w:val="00437D72"/>
    <w:pPr>
      <w:spacing w:after="280" w:line="560" w:lineRule="exact"/>
    </w:pPr>
  </w:style>
  <w:style w:type="paragraph" w:customStyle="1" w:styleId="FNFootnoteText">
    <w:name w:val="FN Footnote Text"/>
    <w:basedOn w:val="BaseText"/>
    <w:rsid w:val="00437D72"/>
    <w:pPr>
      <w:spacing w:line="560" w:lineRule="exact"/>
    </w:pPr>
  </w:style>
  <w:style w:type="paragraph" w:customStyle="1" w:styleId="COContributorName">
    <w:name w:val="CO Contributor Name"/>
    <w:basedOn w:val="BaseText"/>
    <w:rsid w:val="00437D72"/>
    <w:pPr>
      <w:spacing w:before="280" w:line="560" w:lineRule="exact"/>
    </w:pPr>
    <w:rPr>
      <w:b/>
    </w:rPr>
  </w:style>
  <w:style w:type="paragraph" w:customStyle="1" w:styleId="COBContributorBio">
    <w:name w:val="COB Contributor Bio"/>
    <w:basedOn w:val="BaseText"/>
    <w:rsid w:val="00437D72"/>
    <w:pPr>
      <w:spacing w:after="280" w:line="560" w:lineRule="exact"/>
    </w:pPr>
  </w:style>
  <w:style w:type="paragraph" w:customStyle="1" w:styleId="BaseHeading">
    <w:name w:val="Base Heading"/>
    <w:qFormat/>
    <w:rsid w:val="00437D72"/>
    <w:pPr>
      <w:spacing w:line="560" w:lineRule="exact"/>
    </w:pPr>
    <w:rPr>
      <w:rFonts w:eastAsia="Times New Roman"/>
      <w:sz w:val="36"/>
    </w:rPr>
  </w:style>
  <w:style w:type="paragraph" w:customStyle="1" w:styleId="BaseText">
    <w:name w:val="Base Text"/>
    <w:link w:val="BaseTextChar"/>
    <w:qFormat/>
    <w:rsid w:val="00437D72"/>
    <w:rPr>
      <w:rFonts w:eastAsia="Times New Roman"/>
      <w:sz w:val="24"/>
    </w:rPr>
  </w:style>
  <w:style w:type="paragraph" w:customStyle="1" w:styleId="BibTxBibliographyText">
    <w:name w:val="BibTx Bibliography Text"/>
    <w:basedOn w:val="BaseText"/>
    <w:rsid w:val="00437D72"/>
    <w:pPr>
      <w:spacing w:after="140" w:line="560" w:lineRule="exact"/>
      <w:ind w:left="720" w:hanging="720"/>
    </w:pPr>
  </w:style>
  <w:style w:type="paragraph" w:customStyle="1" w:styleId="H4MHeadingLevel4Math">
    <w:name w:val="H4M Heading Level 4 Math"/>
    <w:basedOn w:val="H4HeadingLevel4"/>
    <w:rsid w:val="00437D72"/>
    <w:pPr>
      <w:spacing w:after="360"/>
    </w:pPr>
  </w:style>
  <w:style w:type="paragraph" w:styleId="BlockText">
    <w:name w:val="Block Text"/>
    <w:basedOn w:val="Normal"/>
    <w:rsid w:val="00437D72"/>
    <w:pPr>
      <w:spacing w:after="120"/>
      <w:ind w:left="1440" w:right="1440"/>
    </w:pPr>
  </w:style>
  <w:style w:type="paragraph" w:customStyle="1" w:styleId="H5MHeadingLevel5Math">
    <w:name w:val="H5M Heading Level 5 Math"/>
    <w:basedOn w:val="H5HeadingLevel5"/>
    <w:rsid w:val="00437D72"/>
    <w:pPr>
      <w:spacing w:after="360"/>
    </w:pPr>
  </w:style>
  <w:style w:type="paragraph" w:customStyle="1" w:styleId="NoteCNotetoComp">
    <w:name w:val="NoteC Note to Comp"/>
    <w:basedOn w:val="BaseText"/>
    <w:rsid w:val="00437D72"/>
    <w:pPr>
      <w:spacing w:before="360" w:after="360" w:line="360" w:lineRule="exact"/>
    </w:pPr>
    <w:rPr>
      <w:color w:val="FF0000"/>
      <w:sz w:val="28"/>
    </w:rPr>
  </w:style>
  <w:style w:type="paragraph" w:customStyle="1" w:styleId="NoteDNotetoDesign">
    <w:name w:val="NoteD Note to Design"/>
    <w:basedOn w:val="Normal"/>
    <w:rsid w:val="00437D72"/>
    <w:pPr>
      <w:spacing w:before="360" w:after="360" w:line="360" w:lineRule="exact"/>
    </w:pPr>
    <w:rPr>
      <w:color w:val="FF00FF"/>
      <w:sz w:val="28"/>
    </w:rPr>
  </w:style>
  <w:style w:type="paragraph" w:customStyle="1" w:styleId="NoteENotetoEditor">
    <w:name w:val="NoteE Note to Editor"/>
    <w:basedOn w:val="NoteCNotetoComp"/>
    <w:rsid w:val="00437D72"/>
    <w:rPr>
      <w:color w:val="008000"/>
    </w:rPr>
  </w:style>
  <w:style w:type="paragraph" w:customStyle="1" w:styleId="FBHFrontmatterHead">
    <w:name w:val="FBH Frontmatter Head"/>
    <w:basedOn w:val="CTChapterTitle"/>
    <w:rsid w:val="00437D72"/>
  </w:style>
  <w:style w:type="paragraph" w:customStyle="1" w:styleId="LList">
    <w:name w:val="L List"/>
    <w:basedOn w:val="ULUnnumberedList"/>
    <w:qFormat/>
    <w:rsid w:val="00437D72"/>
  </w:style>
  <w:style w:type="paragraph" w:customStyle="1" w:styleId="L-EListinExtract">
    <w:name w:val="L-E List in Extract"/>
    <w:basedOn w:val="ULUnnumberedList"/>
    <w:qFormat/>
    <w:rsid w:val="00437D72"/>
    <w:pPr>
      <w:ind w:left="1080"/>
    </w:pPr>
  </w:style>
  <w:style w:type="paragraph" w:customStyle="1" w:styleId="E-MExtractMultiple">
    <w:name w:val="E-M Extract Multiple"/>
    <w:basedOn w:val="EExtract"/>
    <w:qFormat/>
    <w:rsid w:val="00437D72"/>
    <w:pPr>
      <w:spacing w:after="120"/>
    </w:pPr>
  </w:style>
  <w:style w:type="paragraph" w:customStyle="1" w:styleId="H-EHeadinExtract">
    <w:name w:val="H-E Head in Extract"/>
    <w:basedOn w:val="LH-EListHeadinExtract"/>
    <w:qFormat/>
    <w:rsid w:val="00437D72"/>
  </w:style>
  <w:style w:type="paragraph" w:customStyle="1" w:styleId="HAAHead">
    <w:name w:val="HA A Head"/>
    <w:basedOn w:val="SpH1SpecialHeading1"/>
    <w:qFormat/>
    <w:rsid w:val="00437D72"/>
    <w:pPr>
      <w:outlineLvl w:val="0"/>
    </w:pPr>
  </w:style>
  <w:style w:type="paragraph" w:customStyle="1" w:styleId="SBHSpaceBreakHalfLine">
    <w:name w:val="SBH Space Break HalfLine"/>
    <w:basedOn w:val="SBSpaceBreak"/>
    <w:qFormat/>
    <w:rsid w:val="00437D72"/>
    <w:pPr>
      <w:spacing w:line="280" w:lineRule="exact"/>
    </w:pPr>
  </w:style>
  <w:style w:type="paragraph" w:customStyle="1" w:styleId="NHNotesHead">
    <w:name w:val="NH Notes Head"/>
    <w:basedOn w:val="BaseHeading"/>
    <w:rsid w:val="00437D72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kTBookTitle">
    <w:name w:val="BkT Book Title"/>
    <w:basedOn w:val="BaseText"/>
    <w:rsid w:val="00437D72"/>
    <w:pPr>
      <w:spacing w:line="560" w:lineRule="exact"/>
      <w:jc w:val="right"/>
    </w:pPr>
    <w:rPr>
      <w:szCs w:val="24"/>
    </w:rPr>
  </w:style>
  <w:style w:type="paragraph" w:customStyle="1" w:styleId="SecTSectionTitle">
    <w:name w:val="SecT Section Title"/>
    <w:basedOn w:val="BaseText"/>
    <w:rsid w:val="00437D72"/>
    <w:pPr>
      <w:spacing w:line="560" w:lineRule="exact"/>
      <w:jc w:val="right"/>
    </w:pPr>
    <w:rPr>
      <w:szCs w:val="24"/>
    </w:rPr>
  </w:style>
  <w:style w:type="paragraph" w:customStyle="1" w:styleId="BibRefHeadBibRefHead">
    <w:name w:val="BibRefHead BibRef Head"/>
    <w:basedOn w:val="BaseHeading"/>
    <w:rsid w:val="00437D72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ibRefSubheadBibRefSubhead">
    <w:name w:val="BibRefSubhead BibRef Subhead"/>
    <w:basedOn w:val="BaseHeading"/>
    <w:rsid w:val="00437D72"/>
    <w:pPr>
      <w:autoSpaceDE w:val="0"/>
      <w:autoSpaceDN w:val="0"/>
      <w:adjustRightInd w:val="0"/>
      <w:spacing w:before="280" w:after="280"/>
    </w:pPr>
    <w:rPr>
      <w:b/>
      <w:sz w:val="28"/>
      <w:szCs w:val="24"/>
    </w:rPr>
  </w:style>
  <w:style w:type="paragraph" w:customStyle="1" w:styleId="EpCEpigraphContinuation">
    <w:name w:val="EpC Epigraph Continuation"/>
    <w:basedOn w:val="BaseText"/>
    <w:rsid w:val="00437D72"/>
    <w:pPr>
      <w:spacing w:before="280" w:line="560" w:lineRule="exact"/>
      <w:ind w:left="720" w:right="720"/>
    </w:pPr>
  </w:style>
  <w:style w:type="paragraph" w:customStyle="1" w:styleId="Algorithm">
    <w:name w:val="Algorithm"/>
    <w:basedOn w:val="DEDisplayEquation"/>
    <w:rsid w:val="00437D72"/>
  </w:style>
  <w:style w:type="paragraph" w:customStyle="1" w:styleId="Assumption">
    <w:name w:val="Assumption"/>
    <w:basedOn w:val="DEDisplayEquation"/>
    <w:rsid w:val="00437D72"/>
  </w:style>
  <w:style w:type="paragraph" w:customStyle="1" w:styleId="Axiom">
    <w:name w:val="Axiom"/>
    <w:basedOn w:val="DEDisplayEquation"/>
    <w:rsid w:val="00437D72"/>
  </w:style>
  <w:style w:type="paragraph" w:customStyle="1" w:styleId="Case">
    <w:name w:val="Case"/>
    <w:basedOn w:val="DEDisplayEquation"/>
    <w:rsid w:val="00437D72"/>
  </w:style>
  <w:style w:type="paragraph" w:customStyle="1" w:styleId="Claim">
    <w:name w:val="Claim"/>
    <w:basedOn w:val="DEDisplayEquation"/>
    <w:rsid w:val="00437D72"/>
  </w:style>
  <w:style w:type="paragraph" w:customStyle="1" w:styleId="Conjunction">
    <w:name w:val="Conjunction"/>
    <w:basedOn w:val="DEDisplayEquation"/>
    <w:rsid w:val="00437D72"/>
  </w:style>
  <w:style w:type="paragraph" w:customStyle="1" w:styleId="Corollary">
    <w:name w:val="Corollary"/>
    <w:basedOn w:val="DEDisplayEquation"/>
    <w:rsid w:val="00437D72"/>
  </w:style>
  <w:style w:type="paragraph" w:customStyle="1" w:styleId="Definition">
    <w:name w:val="Definition"/>
    <w:basedOn w:val="DEDisplayEquation"/>
    <w:rsid w:val="00437D72"/>
  </w:style>
  <w:style w:type="paragraph" w:customStyle="1" w:styleId="Hypothesis">
    <w:name w:val="Hypothesis"/>
    <w:basedOn w:val="DEDisplayEquation"/>
    <w:rsid w:val="00437D72"/>
  </w:style>
  <w:style w:type="paragraph" w:customStyle="1" w:styleId="Lemma">
    <w:name w:val="Lemma"/>
    <w:basedOn w:val="DEDisplayEquation"/>
    <w:rsid w:val="00437D72"/>
  </w:style>
  <w:style w:type="paragraph" w:customStyle="1" w:styleId="Note">
    <w:name w:val="Note"/>
    <w:basedOn w:val="DEDisplayEquation"/>
    <w:rsid w:val="00437D72"/>
  </w:style>
  <w:style w:type="paragraph" w:customStyle="1" w:styleId="Observation">
    <w:name w:val="Observation"/>
    <w:basedOn w:val="DEDisplayEquation"/>
    <w:rsid w:val="00437D72"/>
  </w:style>
  <w:style w:type="paragraph" w:customStyle="1" w:styleId="Proof">
    <w:name w:val="Proof"/>
    <w:basedOn w:val="DEDisplayEquation"/>
    <w:rsid w:val="00437D72"/>
  </w:style>
  <w:style w:type="paragraph" w:customStyle="1" w:styleId="Proposition">
    <w:name w:val="Proposition"/>
    <w:basedOn w:val="DEDisplayEquation"/>
    <w:rsid w:val="00437D72"/>
  </w:style>
  <w:style w:type="paragraph" w:customStyle="1" w:styleId="Remark">
    <w:name w:val="Remark"/>
    <w:basedOn w:val="DEDisplayEquation"/>
    <w:rsid w:val="00437D72"/>
  </w:style>
  <w:style w:type="paragraph" w:customStyle="1" w:styleId="Result">
    <w:name w:val="Result"/>
    <w:basedOn w:val="DEDisplayEquation"/>
    <w:rsid w:val="00437D72"/>
  </w:style>
  <w:style w:type="paragraph" w:customStyle="1" w:styleId="Rule">
    <w:name w:val="Rule"/>
    <w:basedOn w:val="DEDisplayEquation"/>
    <w:rsid w:val="00437D72"/>
  </w:style>
  <w:style w:type="paragraph" w:customStyle="1" w:styleId="SplCase">
    <w:name w:val="SplCase"/>
    <w:basedOn w:val="DEDisplayEquation"/>
    <w:rsid w:val="00437D72"/>
  </w:style>
  <w:style w:type="paragraph" w:customStyle="1" w:styleId="Theorem">
    <w:name w:val="Theorem"/>
    <w:basedOn w:val="DEDisplayEquation"/>
    <w:rsid w:val="00437D72"/>
  </w:style>
  <w:style w:type="paragraph" w:customStyle="1" w:styleId="AppTAppendixTitle">
    <w:name w:val="AppT Appendix Title"/>
    <w:basedOn w:val="H1HeadingLevel1"/>
    <w:qFormat/>
    <w:rsid w:val="00437D72"/>
  </w:style>
  <w:style w:type="paragraph" w:customStyle="1" w:styleId="DIASDialogueSpeaker">
    <w:name w:val="DIAS Dialogue Speaker"/>
    <w:basedOn w:val="DIADialogue"/>
    <w:next w:val="DIADialogue"/>
    <w:qFormat/>
    <w:rsid w:val="00437D72"/>
  </w:style>
  <w:style w:type="paragraph" w:customStyle="1" w:styleId="DIAS-EDialogueSpeakerinExtract">
    <w:name w:val="DIAS-E Dialogue Speaker in Extract"/>
    <w:basedOn w:val="DIA-EDialogueinExtract"/>
    <w:next w:val="DIA-EDialogueinExtract"/>
    <w:qFormat/>
    <w:rsid w:val="00437D72"/>
  </w:style>
  <w:style w:type="paragraph" w:customStyle="1" w:styleId="IntTxInterviewText">
    <w:name w:val="IntTx Interview Text"/>
    <w:basedOn w:val="BaseText"/>
    <w:autoRedefine/>
    <w:rsid w:val="00437D72"/>
    <w:pPr>
      <w:spacing w:line="560" w:lineRule="exact"/>
      <w:ind w:firstLine="720"/>
    </w:pPr>
    <w:rPr>
      <w:color w:val="000080"/>
    </w:rPr>
  </w:style>
  <w:style w:type="paragraph" w:customStyle="1" w:styleId="IntSInterviewSpeaker">
    <w:name w:val="IntS Interview Speaker"/>
    <w:basedOn w:val="IntTxInterviewText"/>
    <w:qFormat/>
    <w:rsid w:val="00437D72"/>
  </w:style>
  <w:style w:type="paragraph" w:customStyle="1" w:styleId="ITIndexTitle">
    <w:name w:val="IT Index Title"/>
    <w:basedOn w:val="BaseHeading"/>
    <w:next w:val="IABIndexAlphabeticalBreak"/>
    <w:rsid w:val="00437D72"/>
    <w:pPr>
      <w:autoSpaceDE w:val="0"/>
      <w:autoSpaceDN w:val="0"/>
      <w:adjustRightInd w:val="0"/>
      <w:spacing w:before="360" w:after="280"/>
    </w:pPr>
    <w:rPr>
      <w:b/>
      <w:szCs w:val="24"/>
    </w:rPr>
  </w:style>
  <w:style w:type="character" w:customStyle="1" w:styleId="EqCOEquationCallOut">
    <w:name w:val="EqCO Equation Call Out"/>
    <w:rsid w:val="00437D72"/>
    <w:rPr>
      <w:rFonts w:ascii="Times New Roman" w:hAnsi="Times New Roman"/>
      <w:b w:val="0"/>
      <w:sz w:val="24"/>
      <w:bdr w:val="none" w:sz="0" w:space="0" w:color="auto"/>
      <w:shd w:val="pct30" w:color="FF6600" w:fill="F3F3F3"/>
    </w:rPr>
  </w:style>
  <w:style w:type="paragraph" w:customStyle="1" w:styleId="STContStatementContinued">
    <w:name w:val="STCont Statement Continued"/>
    <w:basedOn w:val="DEDisplayEquation"/>
    <w:rsid w:val="00437D72"/>
  </w:style>
  <w:style w:type="paragraph" w:customStyle="1" w:styleId="IHIndexHead">
    <w:name w:val="IH Index Head"/>
    <w:basedOn w:val="BaseHeading"/>
    <w:next w:val="IABIndexAlphabeticalBreak"/>
    <w:rsid w:val="00437D72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ibRefAnBibRefAnnotation">
    <w:name w:val="BibRefAn BibRef Annotation"/>
    <w:basedOn w:val="BaseText"/>
    <w:rsid w:val="00437D72"/>
    <w:pPr>
      <w:autoSpaceDE w:val="0"/>
      <w:autoSpaceDN w:val="0"/>
      <w:adjustRightInd w:val="0"/>
    </w:pPr>
    <w:rPr>
      <w:szCs w:val="24"/>
    </w:rPr>
  </w:style>
  <w:style w:type="paragraph" w:customStyle="1" w:styleId="NCNoteTextContinuation">
    <w:name w:val="NC Note Text Continuation"/>
    <w:basedOn w:val="BaseText"/>
    <w:rsid w:val="00437D72"/>
    <w:pPr>
      <w:spacing w:after="280" w:line="560" w:lineRule="exact"/>
    </w:pPr>
  </w:style>
  <w:style w:type="paragraph" w:customStyle="1" w:styleId="BibRefNotesBibRefNotes">
    <w:name w:val="BibRefNotes BibRef Notes"/>
    <w:basedOn w:val="BaseText"/>
    <w:rsid w:val="00437D72"/>
    <w:pPr>
      <w:spacing w:after="140" w:line="560" w:lineRule="exact"/>
      <w:ind w:left="720" w:hanging="720"/>
    </w:pPr>
  </w:style>
  <w:style w:type="character" w:customStyle="1" w:styleId="monospace">
    <w:name w:val="monospace"/>
    <w:qFormat/>
    <w:rsid w:val="00437D72"/>
    <w:rPr>
      <w:rFonts w:ascii="Courier New" w:hAnsi="Courier New"/>
    </w:rPr>
  </w:style>
  <w:style w:type="character" w:customStyle="1" w:styleId="sansserif">
    <w:name w:val="sansserif"/>
    <w:qFormat/>
    <w:rsid w:val="00437D72"/>
    <w:rPr>
      <w:rFonts w:ascii="Arial" w:hAnsi="Arial"/>
    </w:rPr>
  </w:style>
  <w:style w:type="character" w:styleId="Hyperlink">
    <w:name w:val="Hyperlink"/>
    <w:rsid w:val="00437D72"/>
    <w:rPr>
      <w:color w:val="0000FF"/>
      <w:u w:val="none"/>
    </w:rPr>
  </w:style>
  <w:style w:type="character" w:customStyle="1" w:styleId="BaseTextChar">
    <w:name w:val="Base Text Char"/>
    <w:link w:val="BaseText"/>
    <w:rsid w:val="009D01CA"/>
    <w:rPr>
      <w:rFonts w:eastAsia="Times New Roman"/>
      <w:sz w:val="24"/>
    </w:rPr>
  </w:style>
  <w:style w:type="character" w:customStyle="1" w:styleId="PriDocBegPrimaryDocumentBeginChar">
    <w:name w:val="PriDocBeg Primary Document Begin Char"/>
    <w:link w:val="PriDocBegPrimaryDocumentBegin"/>
    <w:rsid w:val="009D01CA"/>
    <w:rPr>
      <w:rFonts w:eastAsia="Times New Roman"/>
      <w:b/>
      <w:sz w:val="28"/>
      <w:shd w:val="pct12" w:color="auto" w:fill="FFFFFF"/>
    </w:rPr>
  </w:style>
  <w:style w:type="character" w:customStyle="1" w:styleId="PriDocEndPrimaryDocumentEndChar">
    <w:name w:val="PriDocEnd Primary Document End Char"/>
    <w:basedOn w:val="PriDocBegPrimaryDocumentBeginChar"/>
    <w:link w:val="PriDocEndPrimaryDocumentEnd"/>
    <w:rsid w:val="009D01CA"/>
    <w:rPr>
      <w:rFonts w:eastAsia="Times New Roman"/>
      <w:b/>
      <w:sz w:val="28"/>
      <w:shd w:val="pct12" w:color="auto" w:fill="FFFFFF"/>
    </w:rPr>
  </w:style>
  <w:style w:type="character" w:customStyle="1" w:styleId="NotesEndNotesEndChar">
    <w:name w:val="NotesEnd Notes End Char"/>
    <w:basedOn w:val="PriDocEndPrimaryDocumentEndChar"/>
    <w:link w:val="NotesEndNotesEnd"/>
    <w:rsid w:val="009D01CA"/>
    <w:rPr>
      <w:rFonts w:eastAsia="Times New Roman"/>
      <w:b/>
      <w:sz w:val="28"/>
      <w:shd w:val="pct12" w:color="auto" w:fill="FFFFFF"/>
    </w:rPr>
  </w:style>
  <w:style w:type="character" w:styleId="FollowedHyperlink">
    <w:name w:val="FollowedHyperlink"/>
    <w:rsid w:val="009D01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D8A635A6.dotm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>Massachusetts Institute of Technology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creator>Michael Sims</dc:creator>
  <cp:lastModifiedBy>Kathleen A Caruso</cp:lastModifiedBy>
  <cp:revision>4</cp:revision>
  <dcterms:created xsi:type="dcterms:W3CDTF">2015-01-05T14:54:00Z</dcterms:created>
  <dcterms:modified xsi:type="dcterms:W3CDTF">2015-01-24T00:18:00Z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t">
    <vt:bool>true</vt:bool>
  </property>
</Properties>
</file>