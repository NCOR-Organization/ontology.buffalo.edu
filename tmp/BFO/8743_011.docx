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A18BE" w14:textId="77777777" w:rsidR="006E5A5C" w:rsidRDefault="006E5A5C" w:rsidP="001A163E">
      <w:pPr>
        <w:pStyle w:val="RHVRunningHeadVerso"/>
        <w:rPr>
          <w:szCs w:val="24"/>
        </w:rPr>
      </w:pPr>
      <w:bookmarkStart w:id="0" w:name="_GoBack"/>
      <w:bookmarkEnd w:id="0"/>
      <w:r>
        <w:rPr>
          <w:szCs w:val="24"/>
        </w:rPr>
        <w:t>Web-Links Mentioned in the Text</w:t>
      </w:r>
    </w:p>
    <w:p w14:paraId="6CF43F76" w14:textId="77777777" w:rsidR="006E5A5C" w:rsidRDefault="006E5A5C">
      <w:pPr>
        <w:pStyle w:val="RHRRunningHeadRecto"/>
        <w:autoSpaceDE w:val="0"/>
        <w:autoSpaceDN w:val="0"/>
        <w:adjustRightInd w:val="0"/>
        <w:rPr>
          <w:szCs w:val="24"/>
        </w:rPr>
      </w:pPr>
      <w:r>
        <w:rPr>
          <w:szCs w:val="24"/>
        </w:rPr>
        <w:t>Web-Links Mentioned in the Text</w:t>
      </w:r>
    </w:p>
    <w:p w14:paraId="7133773E" w14:textId="77777777" w:rsidR="006E5A5C" w:rsidRDefault="006E5A5C">
      <w:pPr>
        <w:pStyle w:val="FBHFrontmatterHead"/>
        <w:autoSpaceDE w:val="0"/>
        <w:autoSpaceDN w:val="0"/>
        <w:adjustRightInd w:val="0"/>
        <w:rPr>
          <w:szCs w:val="24"/>
        </w:rPr>
      </w:pPr>
      <w:r>
        <w:rPr>
          <w:szCs w:val="24"/>
        </w:rPr>
        <w:t>Web-Links Mentioned in the Text Including Ontologies, Research Groups, Software, and Reasoning Tools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6138"/>
      </w:tblGrid>
      <w:tr w:rsidR="006E5A5C" w:rsidRPr="005705CB" w14:paraId="73195962" w14:textId="77777777" w:rsidTr="00445B58">
        <w:tc>
          <w:tcPr>
            <w:tcW w:w="3325" w:type="dxa"/>
          </w:tcPr>
          <w:p w14:paraId="69225218" w14:textId="06391661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</w:p>
        </w:tc>
        <w:tc>
          <w:tcPr>
            <w:tcW w:w="6138" w:type="dxa"/>
          </w:tcPr>
          <w:p w14:paraId="64B4471F" w14:textId="571C30BF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</w:p>
        </w:tc>
      </w:tr>
      <w:tr w:rsidR="006E5A5C" w:rsidRPr="005705CB" w14:paraId="43CDE779" w14:textId="77777777" w:rsidTr="00445B58">
        <w:tc>
          <w:tcPr>
            <w:tcW w:w="3325" w:type="dxa"/>
          </w:tcPr>
          <w:p w14:paraId="2E86FEBC" w14:textId="2F0E6CF6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Basic Formal Ontology (BFO)</w:t>
            </w:r>
          </w:p>
        </w:tc>
        <w:tc>
          <w:tcPr>
            <w:tcW w:w="6138" w:type="dxa"/>
          </w:tcPr>
          <w:p w14:paraId="0BE74EFD" w14:textId="2FF57861" w:rsidR="006E5A5C" w:rsidRPr="006E5A5C" w:rsidRDefault="00D57218" w:rsidP="006E5A5C">
            <w:pPr>
              <w:pStyle w:val="ITBIn-textTableBody"/>
              <w:autoSpaceDE w:val="0"/>
              <w:autoSpaceDN w:val="0"/>
              <w:adjustRightInd w:val="0"/>
            </w:pPr>
            <w:hyperlink r:id="rId9" w:history="1">
              <w:r w:rsidR="006E5A5C" w:rsidRPr="006E5A5C">
                <w:rPr>
                  <w:rStyle w:val="Hyperlink"/>
                  <w:szCs w:val="24"/>
                </w:rPr>
                <w:t>http://www.ifomis.uni-saarland.de/bfo</w:t>
              </w:r>
            </w:hyperlink>
          </w:p>
        </w:tc>
      </w:tr>
      <w:tr w:rsidR="006E5A5C" w:rsidRPr="005705CB" w14:paraId="418B844B" w14:textId="77777777" w:rsidTr="00445B58">
        <w:tc>
          <w:tcPr>
            <w:tcW w:w="3325" w:type="dxa"/>
          </w:tcPr>
          <w:p w14:paraId="4D35E333" w14:textId="5EE95D26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Basic Formal Ontology Discussion Group</w:t>
            </w:r>
          </w:p>
        </w:tc>
        <w:tc>
          <w:tcPr>
            <w:tcW w:w="6138" w:type="dxa"/>
          </w:tcPr>
          <w:p w14:paraId="2759F7FE" w14:textId="0235EF3E" w:rsidR="006E5A5C" w:rsidRPr="006E5A5C" w:rsidRDefault="00127F05" w:rsidP="006E5A5C">
            <w:pPr>
              <w:pStyle w:val="ITBIn-textTableBody"/>
              <w:autoSpaceDE w:val="0"/>
              <w:autoSpaceDN w:val="0"/>
              <w:adjustRightInd w:val="0"/>
            </w:pPr>
            <w:hyperlink r:id="rId10" w:history="1">
              <w:r w:rsidR="006E5A5C" w:rsidRPr="00127F05">
                <w:rPr>
                  <w:rStyle w:val="Hyperlink"/>
                  <w:szCs w:val="24"/>
                </w:rPr>
                <w:t>http://groups.google.com/group/bfo-discuss</w:t>
              </w:r>
            </w:hyperlink>
          </w:p>
        </w:tc>
      </w:tr>
      <w:tr w:rsidR="006E5A5C" w:rsidRPr="005705CB" w14:paraId="053BE45C" w14:textId="77777777" w:rsidTr="00445B58">
        <w:tc>
          <w:tcPr>
            <w:tcW w:w="3325" w:type="dxa"/>
          </w:tcPr>
          <w:p w14:paraId="205F13DB" w14:textId="4EA00F66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Cell Ontology (CL)</w:t>
            </w:r>
          </w:p>
        </w:tc>
        <w:tc>
          <w:tcPr>
            <w:tcW w:w="6138" w:type="dxa"/>
          </w:tcPr>
          <w:p w14:paraId="7A896D88" w14:textId="3A0150E6" w:rsidR="006E5A5C" w:rsidRPr="006E5A5C" w:rsidRDefault="003C0ED8" w:rsidP="006E5A5C">
            <w:pPr>
              <w:pStyle w:val="ITBIn-textTableBody"/>
              <w:autoSpaceDE w:val="0"/>
              <w:autoSpaceDN w:val="0"/>
              <w:adjustRightInd w:val="0"/>
            </w:pPr>
            <w:hyperlink r:id="rId11" w:history="1">
              <w:r w:rsidR="006E5A5C" w:rsidRPr="003C0ED8">
                <w:rPr>
                  <w:rStyle w:val="Hyperlink"/>
                  <w:szCs w:val="24"/>
                </w:rPr>
                <w:t>http://obofoundry.org/cgi-bin/detail.cgi?id=cell</w:t>
              </w:r>
            </w:hyperlink>
          </w:p>
        </w:tc>
      </w:tr>
      <w:tr w:rsidR="006E5A5C" w:rsidRPr="005705CB" w14:paraId="572DF46D" w14:textId="77777777" w:rsidTr="00445B58">
        <w:tc>
          <w:tcPr>
            <w:tcW w:w="3325" w:type="dxa"/>
          </w:tcPr>
          <w:p w14:paraId="65B44AC0" w14:textId="3DB5FCCF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Chemical Entities of Biological Interest (</w:t>
            </w:r>
            <w:proofErr w:type="spellStart"/>
            <w:r w:rsidRPr="006E5A5C">
              <w:rPr>
                <w:szCs w:val="24"/>
              </w:rPr>
              <w:t>ChEBI</w:t>
            </w:r>
            <w:proofErr w:type="spellEnd"/>
            <w:r w:rsidRPr="006E5A5C">
              <w:rPr>
                <w:szCs w:val="24"/>
              </w:rPr>
              <w:t>)</w:t>
            </w:r>
          </w:p>
        </w:tc>
        <w:tc>
          <w:tcPr>
            <w:tcW w:w="6138" w:type="dxa"/>
          </w:tcPr>
          <w:p w14:paraId="50A4A3D5" w14:textId="56D949F7" w:rsidR="006E5A5C" w:rsidRPr="006E5A5C" w:rsidRDefault="003C0ED8" w:rsidP="006E5A5C">
            <w:pPr>
              <w:pStyle w:val="ITBIn-textTableBody"/>
              <w:autoSpaceDE w:val="0"/>
              <w:autoSpaceDN w:val="0"/>
              <w:adjustRightInd w:val="0"/>
            </w:pPr>
            <w:hyperlink r:id="rId12" w:history="1">
              <w:r w:rsidR="006E5A5C" w:rsidRPr="003C0ED8">
                <w:rPr>
                  <w:rStyle w:val="Hyperlink"/>
                  <w:szCs w:val="24"/>
                </w:rPr>
                <w:t>http://www.ebi.ac.uk/chebi/</w:t>
              </w:r>
            </w:hyperlink>
          </w:p>
        </w:tc>
      </w:tr>
      <w:tr w:rsidR="006E5A5C" w:rsidRPr="005705CB" w14:paraId="2246539C" w14:textId="77777777" w:rsidTr="00445B58">
        <w:tc>
          <w:tcPr>
            <w:tcW w:w="3325" w:type="dxa"/>
          </w:tcPr>
          <w:p w14:paraId="1906CF78" w14:textId="6FE41039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Descriptive Ontology for Linguistic and Cognitive Engineering (DOLCE)</w:t>
            </w:r>
          </w:p>
        </w:tc>
        <w:tc>
          <w:tcPr>
            <w:tcW w:w="6138" w:type="dxa"/>
          </w:tcPr>
          <w:p w14:paraId="3551E837" w14:textId="4611245B" w:rsidR="006E5A5C" w:rsidRPr="006E5A5C" w:rsidRDefault="003C0ED8" w:rsidP="006E5A5C">
            <w:pPr>
              <w:pStyle w:val="ITBIn-textTableBody"/>
              <w:autoSpaceDE w:val="0"/>
              <w:autoSpaceDN w:val="0"/>
              <w:adjustRightInd w:val="0"/>
            </w:pPr>
            <w:hyperlink r:id="rId13" w:history="1">
              <w:r w:rsidR="006E5A5C" w:rsidRPr="003C0ED8">
                <w:rPr>
                  <w:rStyle w:val="Hyperlink"/>
                  <w:szCs w:val="24"/>
                </w:rPr>
                <w:t>http://www.loa.istc.cnr.it/old/DOLCE.html</w:t>
              </w:r>
            </w:hyperlink>
          </w:p>
        </w:tc>
      </w:tr>
      <w:tr w:rsidR="006E5A5C" w:rsidRPr="005705CB" w14:paraId="34E819A7" w14:textId="77777777" w:rsidTr="00445B58">
        <w:tc>
          <w:tcPr>
            <w:tcW w:w="3325" w:type="dxa"/>
          </w:tcPr>
          <w:p w14:paraId="7F02420A" w14:textId="5E0AA048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Disease Ontology (DO)</w:t>
            </w:r>
          </w:p>
        </w:tc>
        <w:tc>
          <w:tcPr>
            <w:tcW w:w="6138" w:type="dxa"/>
          </w:tcPr>
          <w:p w14:paraId="14AC6695" w14:textId="67BFCFBC" w:rsidR="006E5A5C" w:rsidRPr="006E5A5C" w:rsidRDefault="00F40228" w:rsidP="006E5A5C">
            <w:pPr>
              <w:pStyle w:val="ITBIn-textTableBody"/>
              <w:autoSpaceDE w:val="0"/>
              <w:autoSpaceDN w:val="0"/>
              <w:adjustRightInd w:val="0"/>
            </w:pPr>
            <w:hyperlink r:id="rId14" w:history="1">
              <w:r w:rsidR="006E5A5C" w:rsidRPr="00F40228">
                <w:rPr>
                  <w:rStyle w:val="Hyperlink"/>
                  <w:szCs w:val="24"/>
                </w:rPr>
                <w:t>http://disease-ontology.org</w:t>
              </w:r>
            </w:hyperlink>
          </w:p>
        </w:tc>
      </w:tr>
      <w:tr w:rsidR="006E5A5C" w:rsidRPr="005705CB" w14:paraId="7470AA93" w14:textId="77777777" w:rsidTr="00445B58">
        <w:tc>
          <w:tcPr>
            <w:tcW w:w="3325" w:type="dxa"/>
          </w:tcPr>
          <w:p w14:paraId="472CE5FF" w14:textId="0A96AB91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Emotion Ontology (EO)</w:t>
            </w:r>
          </w:p>
        </w:tc>
        <w:tc>
          <w:tcPr>
            <w:tcW w:w="6138" w:type="dxa"/>
          </w:tcPr>
          <w:p w14:paraId="208048AC" w14:textId="13362BCA" w:rsidR="006E5A5C" w:rsidRPr="006E5A5C" w:rsidRDefault="00923391" w:rsidP="006E5A5C">
            <w:pPr>
              <w:pStyle w:val="ITBIn-textTableBody"/>
              <w:autoSpaceDE w:val="0"/>
              <w:autoSpaceDN w:val="0"/>
              <w:adjustRightInd w:val="0"/>
            </w:pPr>
            <w:hyperlink r:id="rId15" w:history="1">
              <w:r w:rsidR="006E5A5C" w:rsidRPr="00923391">
                <w:rPr>
                  <w:rStyle w:val="Hyperlink"/>
                  <w:szCs w:val="24"/>
                </w:rPr>
                <w:t>https://code.google.com/p/emotion-ontology/</w:t>
              </w:r>
            </w:hyperlink>
          </w:p>
        </w:tc>
      </w:tr>
      <w:tr w:rsidR="006E5A5C" w:rsidRPr="005705CB" w14:paraId="1BF57C99" w14:textId="77777777" w:rsidTr="00445B58">
        <w:tc>
          <w:tcPr>
            <w:tcW w:w="3325" w:type="dxa"/>
          </w:tcPr>
          <w:p w14:paraId="214CBD2B" w14:textId="0E210E4D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Foundational Model of Anatomy (FMA)</w:t>
            </w:r>
          </w:p>
        </w:tc>
        <w:tc>
          <w:tcPr>
            <w:tcW w:w="6138" w:type="dxa"/>
          </w:tcPr>
          <w:p w14:paraId="1801E687" w14:textId="4339412B" w:rsidR="006E5A5C" w:rsidRPr="006E5A5C" w:rsidRDefault="003A031F" w:rsidP="006E5A5C">
            <w:pPr>
              <w:pStyle w:val="ITBIn-textTableBody"/>
              <w:autoSpaceDE w:val="0"/>
              <w:autoSpaceDN w:val="0"/>
              <w:adjustRightInd w:val="0"/>
            </w:pPr>
            <w:hyperlink r:id="rId16" w:history="1">
              <w:r w:rsidR="006E5A5C" w:rsidRPr="003A031F">
                <w:rPr>
                  <w:rStyle w:val="Hyperlink"/>
                  <w:szCs w:val="24"/>
                </w:rPr>
                <w:t>http://sig.biostr.washington.edu/projects/fm/</w:t>
              </w:r>
            </w:hyperlink>
          </w:p>
        </w:tc>
      </w:tr>
      <w:tr w:rsidR="006E5A5C" w:rsidRPr="005705CB" w14:paraId="0C2BE267" w14:textId="77777777" w:rsidTr="00445B58">
        <w:tc>
          <w:tcPr>
            <w:tcW w:w="3325" w:type="dxa"/>
          </w:tcPr>
          <w:p w14:paraId="33B9ABDC" w14:textId="09C87B72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Gene Ontology (GO) Consortium</w:t>
            </w:r>
          </w:p>
        </w:tc>
        <w:tc>
          <w:tcPr>
            <w:tcW w:w="6138" w:type="dxa"/>
          </w:tcPr>
          <w:p w14:paraId="7502EC30" w14:textId="2CDEF173" w:rsidR="006E5A5C" w:rsidRPr="006E5A5C" w:rsidRDefault="003A031F" w:rsidP="006E5A5C">
            <w:pPr>
              <w:pStyle w:val="ITBIn-textTableBody"/>
              <w:autoSpaceDE w:val="0"/>
              <w:autoSpaceDN w:val="0"/>
              <w:adjustRightInd w:val="0"/>
            </w:pPr>
            <w:hyperlink r:id="rId17" w:history="1">
              <w:r w:rsidR="006E5A5C" w:rsidRPr="003A031F">
                <w:rPr>
                  <w:rStyle w:val="Hyperlink"/>
                  <w:szCs w:val="24"/>
                </w:rPr>
                <w:t>http://www.geneontology.org/</w:t>
              </w:r>
            </w:hyperlink>
          </w:p>
        </w:tc>
      </w:tr>
      <w:tr w:rsidR="006E5A5C" w:rsidRPr="005705CB" w14:paraId="726C6B47" w14:textId="77777777" w:rsidTr="00445B58">
        <w:tc>
          <w:tcPr>
            <w:tcW w:w="3325" w:type="dxa"/>
          </w:tcPr>
          <w:p w14:paraId="0A9951BA" w14:textId="6F87015A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proofErr w:type="spellStart"/>
            <w:r w:rsidRPr="006E5A5C">
              <w:rPr>
                <w:szCs w:val="24"/>
              </w:rPr>
              <w:t>Gramene</w:t>
            </w:r>
            <w:proofErr w:type="spellEnd"/>
            <w:r w:rsidRPr="006E5A5C">
              <w:rPr>
                <w:szCs w:val="24"/>
              </w:rPr>
              <w:t xml:space="preserve"> Plant Environment Ontology</w:t>
            </w:r>
          </w:p>
        </w:tc>
        <w:tc>
          <w:tcPr>
            <w:tcW w:w="6138" w:type="dxa"/>
          </w:tcPr>
          <w:p w14:paraId="36E10AE9" w14:textId="047ACAE4" w:rsidR="006E5A5C" w:rsidRPr="004559A2" w:rsidRDefault="004559A2" w:rsidP="006E5A5C">
            <w:pPr>
              <w:pStyle w:val="ITBIn-textTableBody"/>
              <w:autoSpaceDE w:val="0"/>
              <w:autoSpaceDN w:val="0"/>
              <w:adjustRightInd w:val="0"/>
              <w:rPr>
                <w:rStyle w:val="Hyperlink"/>
              </w:rPr>
            </w:pPr>
            <w:r w:rsidRPr="004559A2">
              <w:rPr>
                <w:rStyle w:val="Hyperlink"/>
              </w:rPr>
              <w:t>http://archive.gramene.org/db/ontology/search?id=EO:0007359</w:t>
            </w:r>
          </w:p>
        </w:tc>
      </w:tr>
      <w:tr w:rsidR="006E5A5C" w:rsidRPr="005705CB" w14:paraId="5DA428FF" w14:textId="77777777" w:rsidTr="00445B58">
        <w:tc>
          <w:tcPr>
            <w:tcW w:w="3325" w:type="dxa"/>
          </w:tcPr>
          <w:p w14:paraId="445C6C71" w14:textId="42930531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Health Level 7 (HL7)</w:t>
            </w:r>
          </w:p>
        </w:tc>
        <w:tc>
          <w:tcPr>
            <w:tcW w:w="6138" w:type="dxa"/>
          </w:tcPr>
          <w:p w14:paraId="28B9093D" w14:textId="3128A39F" w:rsidR="006E5A5C" w:rsidRPr="006E5A5C" w:rsidRDefault="006C3FB9" w:rsidP="006E5A5C">
            <w:pPr>
              <w:pStyle w:val="ITBIn-textTableBody"/>
              <w:autoSpaceDE w:val="0"/>
              <w:autoSpaceDN w:val="0"/>
              <w:adjustRightInd w:val="0"/>
            </w:pPr>
            <w:hyperlink r:id="rId18" w:history="1">
              <w:r w:rsidR="006E5A5C" w:rsidRPr="006C3FB9">
                <w:rPr>
                  <w:rStyle w:val="Hyperlink"/>
                  <w:szCs w:val="24"/>
                </w:rPr>
                <w:t>http://www.hl7.org/</w:t>
              </w:r>
            </w:hyperlink>
          </w:p>
        </w:tc>
      </w:tr>
      <w:tr w:rsidR="006E5A5C" w:rsidRPr="005705CB" w14:paraId="3F49D43E" w14:textId="77777777" w:rsidTr="00445B58">
        <w:tc>
          <w:tcPr>
            <w:tcW w:w="3325" w:type="dxa"/>
          </w:tcPr>
          <w:p w14:paraId="7DC5B58B" w14:textId="4D4CDA4B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proofErr w:type="spellStart"/>
            <w:r w:rsidRPr="006E5A5C">
              <w:rPr>
                <w:szCs w:val="24"/>
              </w:rPr>
              <w:t>HermiT</w:t>
            </w:r>
            <w:proofErr w:type="spellEnd"/>
            <w:r w:rsidRPr="006E5A5C">
              <w:rPr>
                <w:szCs w:val="24"/>
              </w:rPr>
              <w:t xml:space="preserve"> OWL </w:t>
            </w:r>
            <w:proofErr w:type="spellStart"/>
            <w:r w:rsidRPr="006E5A5C">
              <w:rPr>
                <w:szCs w:val="24"/>
              </w:rPr>
              <w:t>Reasoner</w:t>
            </w:r>
            <w:proofErr w:type="spellEnd"/>
          </w:p>
        </w:tc>
        <w:tc>
          <w:tcPr>
            <w:tcW w:w="6138" w:type="dxa"/>
          </w:tcPr>
          <w:p w14:paraId="24D29FD1" w14:textId="6122FC91" w:rsidR="006E5A5C" w:rsidRPr="006E5A5C" w:rsidRDefault="006C3FB9" w:rsidP="006E5A5C">
            <w:pPr>
              <w:pStyle w:val="ITBIn-textTableBody"/>
              <w:autoSpaceDE w:val="0"/>
              <w:autoSpaceDN w:val="0"/>
              <w:adjustRightInd w:val="0"/>
            </w:pPr>
            <w:hyperlink r:id="rId19" w:history="1">
              <w:r w:rsidR="006E5A5C" w:rsidRPr="006C3FB9">
                <w:rPr>
                  <w:rStyle w:val="Hyperlink"/>
                  <w:szCs w:val="24"/>
                </w:rPr>
                <w:t>http://hermit-reasoner.com/</w:t>
              </w:r>
            </w:hyperlink>
          </w:p>
        </w:tc>
      </w:tr>
      <w:tr w:rsidR="006E5A5C" w:rsidRPr="005705CB" w14:paraId="412D1DA6" w14:textId="77777777" w:rsidTr="00445B58">
        <w:tc>
          <w:tcPr>
            <w:tcW w:w="3325" w:type="dxa"/>
          </w:tcPr>
          <w:p w14:paraId="0E6014A9" w14:textId="0349C4FC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The Human Phenotype Ontology (HPO)</w:t>
            </w:r>
          </w:p>
        </w:tc>
        <w:tc>
          <w:tcPr>
            <w:tcW w:w="6138" w:type="dxa"/>
          </w:tcPr>
          <w:p w14:paraId="17054B79" w14:textId="58B4950E" w:rsidR="006E5A5C" w:rsidRPr="006E5A5C" w:rsidRDefault="003F34EF" w:rsidP="006E5A5C">
            <w:pPr>
              <w:pStyle w:val="ITBIn-textTableBody"/>
              <w:autoSpaceDE w:val="0"/>
              <w:autoSpaceDN w:val="0"/>
              <w:adjustRightInd w:val="0"/>
            </w:pPr>
            <w:hyperlink r:id="rId20" w:history="1">
              <w:r w:rsidR="006E5A5C" w:rsidRPr="003F34EF">
                <w:rPr>
                  <w:rStyle w:val="Hyperlink"/>
                  <w:szCs w:val="24"/>
                </w:rPr>
                <w:t>http://www.human-phenotype-ontology.org</w:t>
              </w:r>
            </w:hyperlink>
          </w:p>
        </w:tc>
      </w:tr>
      <w:tr w:rsidR="006E5A5C" w:rsidRPr="005705CB" w14:paraId="752CE2B5" w14:textId="77777777" w:rsidTr="00445B58">
        <w:tc>
          <w:tcPr>
            <w:tcW w:w="3325" w:type="dxa"/>
          </w:tcPr>
          <w:p w14:paraId="7AD74816" w14:textId="2BC24641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Infectious Disease Ontology (IDO)</w:t>
            </w:r>
          </w:p>
        </w:tc>
        <w:tc>
          <w:tcPr>
            <w:tcW w:w="6138" w:type="dxa"/>
          </w:tcPr>
          <w:p w14:paraId="2FF56B94" w14:textId="028EC688" w:rsidR="006E5A5C" w:rsidRPr="006E5A5C" w:rsidRDefault="003F34EF" w:rsidP="006E5A5C">
            <w:pPr>
              <w:pStyle w:val="ITBIn-textTableBody"/>
              <w:autoSpaceDE w:val="0"/>
              <w:autoSpaceDN w:val="0"/>
              <w:adjustRightInd w:val="0"/>
            </w:pPr>
            <w:hyperlink r:id="rId21" w:history="1">
              <w:r w:rsidR="006E5A5C" w:rsidRPr="003F34EF">
                <w:rPr>
                  <w:rStyle w:val="Hyperlink"/>
                  <w:szCs w:val="24"/>
                </w:rPr>
                <w:t>https://code.google.com/p/infectious-disease-ontology/</w:t>
              </w:r>
            </w:hyperlink>
          </w:p>
        </w:tc>
      </w:tr>
      <w:tr w:rsidR="006E5A5C" w:rsidRPr="005705CB" w14:paraId="5E778A15" w14:textId="77777777" w:rsidTr="00445B58">
        <w:tc>
          <w:tcPr>
            <w:tcW w:w="3325" w:type="dxa"/>
          </w:tcPr>
          <w:p w14:paraId="560220B4" w14:textId="72E9465F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Information Artifact Ontology (IAO)</w:t>
            </w:r>
          </w:p>
        </w:tc>
        <w:tc>
          <w:tcPr>
            <w:tcW w:w="6138" w:type="dxa"/>
          </w:tcPr>
          <w:p w14:paraId="2AAD8943" w14:textId="7C59BB0D" w:rsidR="006E5A5C" w:rsidRPr="006E5A5C" w:rsidRDefault="003F34EF" w:rsidP="006E5A5C">
            <w:pPr>
              <w:pStyle w:val="ITBIn-textTableBody"/>
              <w:autoSpaceDE w:val="0"/>
              <w:autoSpaceDN w:val="0"/>
              <w:adjustRightInd w:val="0"/>
            </w:pPr>
            <w:hyperlink r:id="rId22" w:history="1">
              <w:r w:rsidR="006E5A5C" w:rsidRPr="003F34EF">
                <w:rPr>
                  <w:rStyle w:val="Hyperlink"/>
                  <w:szCs w:val="24"/>
                </w:rPr>
                <w:t>https://code.google.com/p/information-artifact-ontology/</w:t>
              </w:r>
            </w:hyperlink>
          </w:p>
        </w:tc>
      </w:tr>
      <w:tr w:rsidR="006E5A5C" w:rsidRPr="005705CB" w14:paraId="6AE37559" w14:textId="77777777" w:rsidTr="00445B58">
        <w:tc>
          <w:tcPr>
            <w:tcW w:w="3325" w:type="dxa"/>
          </w:tcPr>
          <w:p w14:paraId="2AF9310E" w14:textId="71013FDB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Mental Functioning Ontology (MFO)</w:t>
            </w:r>
          </w:p>
        </w:tc>
        <w:tc>
          <w:tcPr>
            <w:tcW w:w="6138" w:type="dxa"/>
          </w:tcPr>
          <w:p w14:paraId="34DBAF5E" w14:textId="63FE94EB" w:rsidR="006E5A5C" w:rsidRPr="006E5A5C" w:rsidRDefault="003F34EF" w:rsidP="006E5A5C">
            <w:pPr>
              <w:pStyle w:val="ITBIn-textTableBody"/>
              <w:autoSpaceDE w:val="0"/>
              <w:autoSpaceDN w:val="0"/>
              <w:adjustRightInd w:val="0"/>
            </w:pPr>
            <w:hyperlink r:id="rId23" w:history="1">
              <w:r w:rsidR="006E5A5C" w:rsidRPr="003F34EF">
                <w:rPr>
                  <w:rStyle w:val="Hyperlink"/>
                  <w:szCs w:val="24"/>
                </w:rPr>
                <w:t>https://code.google.com/p/mental-functioning-ontology/</w:t>
              </w:r>
            </w:hyperlink>
          </w:p>
        </w:tc>
      </w:tr>
      <w:tr w:rsidR="006E5A5C" w:rsidRPr="005705CB" w14:paraId="253A6DA4" w14:textId="77777777" w:rsidTr="00445B58">
        <w:tc>
          <w:tcPr>
            <w:tcW w:w="3325" w:type="dxa"/>
          </w:tcPr>
          <w:p w14:paraId="3319CD1F" w14:textId="75F72E3A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lastRenderedPageBreak/>
              <w:t xml:space="preserve">The </w:t>
            </w:r>
            <w:proofErr w:type="spellStart"/>
            <w:r w:rsidRPr="006E5A5C">
              <w:rPr>
                <w:szCs w:val="24"/>
              </w:rPr>
              <w:t>ImmuneXpresso</w:t>
            </w:r>
            <w:proofErr w:type="spellEnd"/>
            <w:r w:rsidRPr="006E5A5C">
              <w:rPr>
                <w:szCs w:val="24"/>
              </w:rPr>
              <w:t xml:space="preserve"> project</w:t>
            </w:r>
          </w:p>
        </w:tc>
        <w:tc>
          <w:tcPr>
            <w:tcW w:w="6138" w:type="dxa"/>
          </w:tcPr>
          <w:p w14:paraId="7FDEE66A" w14:textId="5120FD3E" w:rsidR="006E5A5C" w:rsidRPr="006E5A5C" w:rsidRDefault="003F34EF" w:rsidP="006E5A5C">
            <w:pPr>
              <w:pStyle w:val="ITBIn-textTableBody"/>
              <w:autoSpaceDE w:val="0"/>
              <w:autoSpaceDN w:val="0"/>
              <w:adjustRightInd w:val="0"/>
            </w:pPr>
            <w:hyperlink r:id="rId24" w:history="1">
              <w:r w:rsidR="006E5A5C" w:rsidRPr="003F34EF">
                <w:rPr>
                  <w:rStyle w:val="Hyperlink"/>
                  <w:szCs w:val="24"/>
                </w:rPr>
                <w:t>http://www.immport-labs.org/</w:t>
              </w:r>
            </w:hyperlink>
          </w:p>
        </w:tc>
      </w:tr>
      <w:tr w:rsidR="006E5A5C" w:rsidRPr="005705CB" w14:paraId="1F28C6D8" w14:textId="77777777" w:rsidTr="00445B58">
        <w:tc>
          <w:tcPr>
            <w:tcW w:w="3325" w:type="dxa"/>
          </w:tcPr>
          <w:p w14:paraId="4D8CED17" w14:textId="0061F400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International Classification of Diseases from the World Health Organization</w:t>
            </w:r>
          </w:p>
        </w:tc>
        <w:tc>
          <w:tcPr>
            <w:tcW w:w="6138" w:type="dxa"/>
          </w:tcPr>
          <w:p w14:paraId="32707442" w14:textId="6ACB7439" w:rsidR="006E5A5C" w:rsidRPr="006E5A5C" w:rsidRDefault="003F34EF" w:rsidP="006E5A5C">
            <w:pPr>
              <w:pStyle w:val="ITBIn-textTableBody"/>
              <w:autoSpaceDE w:val="0"/>
              <w:autoSpaceDN w:val="0"/>
              <w:adjustRightInd w:val="0"/>
            </w:pPr>
            <w:hyperlink r:id="rId25" w:history="1">
              <w:r w:rsidR="006E5A5C" w:rsidRPr="003F34EF">
                <w:rPr>
                  <w:rStyle w:val="Hyperlink"/>
                  <w:szCs w:val="24"/>
                </w:rPr>
                <w:t>http://www.who.int/classifications/icd/en/</w:t>
              </w:r>
            </w:hyperlink>
          </w:p>
        </w:tc>
      </w:tr>
      <w:tr w:rsidR="006E5A5C" w:rsidRPr="005705CB" w14:paraId="2A5723C3" w14:textId="77777777" w:rsidTr="00445B58">
        <w:tc>
          <w:tcPr>
            <w:tcW w:w="3325" w:type="dxa"/>
          </w:tcPr>
          <w:p w14:paraId="7A610F27" w14:textId="098C5829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Laboratory for Applied Ontology</w:t>
            </w:r>
          </w:p>
        </w:tc>
        <w:tc>
          <w:tcPr>
            <w:tcW w:w="6138" w:type="dxa"/>
          </w:tcPr>
          <w:p w14:paraId="788F3E54" w14:textId="37C1AE0E" w:rsidR="006E5A5C" w:rsidRPr="006E5A5C" w:rsidRDefault="003F34EF" w:rsidP="00BC54AF">
            <w:pPr>
              <w:pStyle w:val="ITBIn-textTableBody"/>
              <w:autoSpaceDE w:val="0"/>
              <w:autoSpaceDN w:val="0"/>
              <w:adjustRightInd w:val="0"/>
            </w:pPr>
            <w:hyperlink r:id="rId26" w:history="1">
              <w:r w:rsidR="006E5A5C" w:rsidRPr="003F34EF">
                <w:rPr>
                  <w:rStyle w:val="Hyperlink"/>
                  <w:szCs w:val="24"/>
                </w:rPr>
                <w:t>http://www. loa-cnr.it/Location.html</w:t>
              </w:r>
            </w:hyperlink>
          </w:p>
        </w:tc>
      </w:tr>
      <w:tr w:rsidR="006E5A5C" w:rsidRPr="005705CB" w14:paraId="28446825" w14:textId="77777777" w:rsidTr="00445B58">
        <w:tc>
          <w:tcPr>
            <w:tcW w:w="3325" w:type="dxa"/>
          </w:tcPr>
          <w:p w14:paraId="6C03C46E" w14:textId="513D6318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Medical Subject Headings (</w:t>
            </w:r>
            <w:proofErr w:type="spellStart"/>
            <w:r w:rsidRPr="006E5A5C">
              <w:rPr>
                <w:szCs w:val="24"/>
              </w:rPr>
              <w:t>MeSH</w:t>
            </w:r>
            <w:proofErr w:type="spellEnd"/>
            <w:r w:rsidRPr="006E5A5C">
              <w:rPr>
                <w:szCs w:val="24"/>
              </w:rPr>
              <w:t>) Database</w:t>
            </w:r>
          </w:p>
        </w:tc>
        <w:tc>
          <w:tcPr>
            <w:tcW w:w="6138" w:type="dxa"/>
          </w:tcPr>
          <w:p w14:paraId="6793B2EF" w14:textId="3EC46E8B" w:rsidR="006E5A5C" w:rsidRPr="006E5A5C" w:rsidRDefault="00BC54AF" w:rsidP="006E5A5C">
            <w:pPr>
              <w:pStyle w:val="ITBIn-textTableBody"/>
              <w:autoSpaceDE w:val="0"/>
              <w:autoSpaceDN w:val="0"/>
              <w:adjustRightInd w:val="0"/>
            </w:pPr>
            <w:hyperlink r:id="rId27" w:history="1">
              <w:r w:rsidR="006E5A5C" w:rsidRPr="00BC54AF">
                <w:rPr>
                  <w:rStyle w:val="Hyperlink"/>
                  <w:szCs w:val="24"/>
                </w:rPr>
                <w:t>http://umlsks.nlm.nih.gov/</w:t>
              </w:r>
            </w:hyperlink>
          </w:p>
        </w:tc>
      </w:tr>
      <w:tr w:rsidR="006E5A5C" w:rsidRPr="005705CB" w14:paraId="1B4727A4" w14:textId="77777777" w:rsidTr="00445B58">
        <w:tc>
          <w:tcPr>
            <w:tcW w:w="3325" w:type="dxa"/>
          </w:tcPr>
          <w:p w14:paraId="635C2DCE" w14:textId="5AAD0009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National Cancer Institute Thesaurus (NCIT)</w:t>
            </w:r>
          </w:p>
        </w:tc>
        <w:tc>
          <w:tcPr>
            <w:tcW w:w="6138" w:type="dxa"/>
          </w:tcPr>
          <w:p w14:paraId="625613EC" w14:textId="5D5BCD43" w:rsidR="006E5A5C" w:rsidRPr="006E5A5C" w:rsidRDefault="00BC54AF" w:rsidP="006E5A5C">
            <w:pPr>
              <w:pStyle w:val="ITBIn-textTableBody"/>
              <w:autoSpaceDE w:val="0"/>
              <w:autoSpaceDN w:val="0"/>
              <w:adjustRightInd w:val="0"/>
            </w:pPr>
            <w:hyperlink r:id="rId28" w:history="1">
              <w:r w:rsidR="006E5A5C" w:rsidRPr="00BC54AF">
                <w:rPr>
                  <w:rStyle w:val="Hyperlink"/>
                  <w:szCs w:val="24"/>
                </w:rPr>
                <w:t xml:space="preserve">http://www.nci.nih.gov/cancerinfo/ </w:t>
              </w:r>
              <w:proofErr w:type="spellStart"/>
              <w:r w:rsidR="006E5A5C" w:rsidRPr="00BC54AF">
                <w:rPr>
                  <w:rStyle w:val="Hyperlink"/>
                  <w:szCs w:val="24"/>
                </w:rPr>
                <w:t>terminologyresources</w:t>
              </w:r>
              <w:proofErr w:type="spellEnd"/>
            </w:hyperlink>
          </w:p>
        </w:tc>
      </w:tr>
      <w:tr w:rsidR="006E5A5C" w:rsidRPr="005705CB" w14:paraId="14AE9502" w14:textId="77777777" w:rsidTr="00445B58">
        <w:tc>
          <w:tcPr>
            <w:tcW w:w="3325" w:type="dxa"/>
          </w:tcPr>
          <w:p w14:paraId="13C88F6E" w14:textId="22C7E032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National Center for Biotechnology Information (NCBI)</w:t>
            </w:r>
          </w:p>
        </w:tc>
        <w:tc>
          <w:tcPr>
            <w:tcW w:w="6138" w:type="dxa"/>
          </w:tcPr>
          <w:p w14:paraId="10332211" w14:textId="7616EB78" w:rsidR="006E5A5C" w:rsidRPr="006E5A5C" w:rsidRDefault="00BC54AF" w:rsidP="006E5A5C">
            <w:pPr>
              <w:pStyle w:val="ITBIn-textTableBody"/>
              <w:autoSpaceDE w:val="0"/>
              <w:autoSpaceDN w:val="0"/>
              <w:adjustRightInd w:val="0"/>
            </w:pPr>
            <w:hyperlink r:id="rId29" w:history="1">
              <w:r w:rsidR="006E5A5C" w:rsidRPr="00BC54AF">
                <w:rPr>
                  <w:rStyle w:val="Hyperlink"/>
                  <w:szCs w:val="24"/>
                </w:rPr>
                <w:t>http://www.ncbi.nlm.nih.gov/</w:t>
              </w:r>
            </w:hyperlink>
          </w:p>
        </w:tc>
      </w:tr>
      <w:tr w:rsidR="006E5A5C" w:rsidRPr="005705CB" w14:paraId="51CA474A" w14:textId="77777777" w:rsidTr="00445B58">
        <w:tc>
          <w:tcPr>
            <w:tcW w:w="3325" w:type="dxa"/>
          </w:tcPr>
          <w:p w14:paraId="0897355D" w14:textId="1AEBB202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NIH Neuroscience Information Framework</w:t>
            </w:r>
          </w:p>
        </w:tc>
        <w:tc>
          <w:tcPr>
            <w:tcW w:w="6138" w:type="dxa"/>
          </w:tcPr>
          <w:p w14:paraId="2BE6D6C6" w14:textId="755CBA17" w:rsidR="006E5A5C" w:rsidRPr="006E5A5C" w:rsidRDefault="00BC54AF" w:rsidP="006E5A5C">
            <w:pPr>
              <w:pStyle w:val="ITBIn-textTableBody"/>
              <w:autoSpaceDE w:val="0"/>
              <w:autoSpaceDN w:val="0"/>
              <w:adjustRightInd w:val="0"/>
            </w:pPr>
            <w:hyperlink r:id="rId30" w:history="1">
              <w:r w:rsidR="006E5A5C" w:rsidRPr="00BC54AF">
                <w:rPr>
                  <w:rStyle w:val="Hyperlink"/>
                  <w:szCs w:val="24"/>
                </w:rPr>
                <w:t>http://www.neuinfo.org/</w:t>
              </w:r>
            </w:hyperlink>
          </w:p>
        </w:tc>
      </w:tr>
      <w:tr w:rsidR="006E5A5C" w:rsidRPr="005705CB" w14:paraId="26742FFB" w14:textId="77777777" w:rsidTr="00445B58">
        <w:tc>
          <w:tcPr>
            <w:tcW w:w="3325" w:type="dxa"/>
          </w:tcPr>
          <w:p w14:paraId="581DC829" w14:textId="0E8C8D39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OBO Relations Ontology (RO)</w:t>
            </w:r>
          </w:p>
        </w:tc>
        <w:tc>
          <w:tcPr>
            <w:tcW w:w="6138" w:type="dxa"/>
          </w:tcPr>
          <w:p w14:paraId="0994A46A" w14:textId="7B384278" w:rsidR="006E5A5C" w:rsidRPr="006E5A5C" w:rsidRDefault="00BC54AF" w:rsidP="006E5A5C">
            <w:pPr>
              <w:pStyle w:val="ITBIn-textTableBody"/>
              <w:autoSpaceDE w:val="0"/>
              <w:autoSpaceDN w:val="0"/>
              <w:adjustRightInd w:val="0"/>
            </w:pPr>
            <w:hyperlink r:id="rId31" w:history="1">
              <w:r w:rsidR="006E5A5C" w:rsidRPr="00BC54AF">
                <w:rPr>
                  <w:rStyle w:val="Hyperlink"/>
                  <w:szCs w:val="24"/>
                </w:rPr>
                <w:t>https://code.google.com/p/obo-relations/</w:t>
              </w:r>
            </w:hyperlink>
          </w:p>
        </w:tc>
      </w:tr>
      <w:tr w:rsidR="006E5A5C" w:rsidRPr="005705CB" w14:paraId="49CBFDBE" w14:textId="77777777" w:rsidTr="00445B58">
        <w:tc>
          <w:tcPr>
            <w:tcW w:w="3325" w:type="dxa"/>
          </w:tcPr>
          <w:p w14:paraId="52616FDF" w14:textId="6A51EA2B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proofErr w:type="spellStart"/>
            <w:r w:rsidRPr="006E5A5C">
              <w:rPr>
                <w:szCs w:val="24"/>
              </w:rPr>
              <w:t>OntoFox</w:t>
            </w:r>
            <w:proofErr w:type="spellEnd"/>
            <w:r w:rsidRPr="006E5A5C">
              <w:rPr>
                <w:szCs w:val="24"/>
              </w:rPr>
              <w:t xml:space="preserve"> Introduction</w:t>
            </w:r>
          </w:p>
        </w:tc>
        <w:tc>
          <w:tcPr>
            <w:tcW w:w="6138" w:type="dxa"/>
          </w:tcPr>
          <w:p w14:paraId="7F0DA6FC" w14:textId="0DA8063F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rStyle w:val="Hyperlink"/>
                <w:szCs w:val="24"/>
              </w:rPr>
              <w:t>http://ontofox.hegroup.org/introduction.php</w:t>
            </w:r>
          </w:p>
        </w:tc>
      </w:tr>
      <w:tr w:rsidR="006E5A5C" w:rsidRPr="005705CB" w14:paraId="65AFEE36" w14:textId="77777777" w:rsidTr="00445B58">
        <w:tc>
          <w:tcPr>
            <w:tcW w:w="3325" w:type="dxa"/>
          </w:tcPr>
          <w:p w14:paraId="31D246F4" w14:textId="158C208C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Ontology for Biomedical Investigations (OBI)</w:t>
            </w:r>
          </w:p>
        </w:tc>
        <w:tc>
          <w:tcPr>
            <w:tcW w:w="6138" w:type="dxa"/>
          </w:tcPr>
          <w:p w14:paraId="6AF8CBD1" w14:textId="426B1950" w:rsidR="006E5A5C" w:rsidRPr="006E5A5C" w:rsidRDefault="00FC7AF5" w:rsidP="006E5A5C">
            <w:pPr>
              <w:pStyle w:val="ITBIn-textTableBody"/>
              <w:autoSpaceDE w:val="0"/>
              <w:autoSpaceDN w:val="0"/>
              <w:adjustRightInd w:val="0"/>
            </w:pPr>
            <w:hyperlink r:id="rId32" w:history="1">
              <w:r w:rsidR="006E5A5C" w:rsidRPr="00FC7AF5">
                <w:rPr>
                  <w:rStyle w:val="Hyperlink"/>
                  <w:szCs w:val="24"/>
                </w:rPr>
                <w:t>http://obi.sourceforge.net/</w:t>
              </w:r>
            </w:hyperlink>
          </w:p>
        </w:tc>
      </w:tr>
      <w:tr w:rsidR="006E5A5C" w:rsidRPr="005705CB" w14:paraId="778EC4A5" w14:textId="77777777" w:rsidTr="00445B58">
        <w:tc>
          <w:tcPr>
            <w:tcW w:w="3325" w:type="dxa"/>
          </w:tcPr>
          <w:p w14:paraId="29526D01" w14:textId="5309B43F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Ontology for General Medical Science (OGMS)</w:t>
            </w:r>
          </w:p>
        </w:tc>
        <w:tc>
          <w:tcPr>
            <w:tcW w:w="6138" w:type="dxa"/>
          </w:tcPr>
          <w:p w14:paraId="5A2C7B9B" w14:textId="2CF09F70" w:rsidR="006E5A5C" w:rsidRPr="006E5A5C" w:rsidRDefault="00FC7AF5" w:rsidP="006E5A5C">
            <w:pPr>
              <w:pStyle w:val="ITBIn-textTableBody"/>
              <w:autoSpaceDE w:val="0"/>
              <w:autoSpaceDN w:val="0"/>
              <w:adjustRightInd w:val="0"/>
            </w:pPr>
            <w:hyperlink r:id="rId33" w:history="1">
              <w:r w:rsidR="006E5A5C" w:rsidRPr="00FC7AF5">
                <w:rPr>
                  <w:rStyle w:val="Hyperlink"/>
                  <w:szCs w:val="24"/>
                </w:rPr>
                <w:t>https://code.google.com/p/ogms/</w:t>
              </w:r>
            </w:hyperlink>
          </w:p>
        </w:tc>
      </w:tr>
      <w:tr w:rsidR="006E5A5C" w:rsidRPr="005705CB" w14:paraId="16B4FF67" w14:textId="77777777" w:rsidTr="00445B58">
        <w:tc>
          <w:tcPr>
            <w:tcW w:w="3325" w:type="dxa"/>
          </w:tcPr>
          <w:p w14:paraId="3B1AD7E4" w14:textId="18A911E5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Open Biomedical Ontologies (OBO) Consortium</w:t>
            </w:r>
          </w:p>
        </w:tc>
        <w:tc>
          <w:tcPr>
            <w:tcW w:w="6138" w:type="dxa"/>
          </w:tcPr>
          <w:p w14:paraId="0FD91987" w14:textId="7BBFAD23" w:rsidR="006E5A5C" w:rsidRPr="006E5A5C" w:rsidRDefault="00FC7AF5" w:rsidP="006E5A5C">
            <w:pPr>
              <w:pStyle w:val="ITBIn-textTableBody"/>
              <w:autoSpaceDE w:val="0"/>
              <w:autoSpaceDN w:val="0"/>
              <w:adjustRightInd w:val="0"/>
            </w:pPr>
            <w:hyperlink r:id="rId34" w:history="1">
              <w:r w:rsidR="006E5A5C" w:rsidRPr="00FC7AF5">
                <w:rPr>
                  <w:rStyle w:val="Hyperlink"/>
                  <w:szCs w:val="24"/>
                </w:rPr>
                <w:t>http://www.obofoundry.org/</w:t>
              </w:r>
            </w:hyperlink>
          </w:p>
        </w:tc>
      </w:tr>
      <w:tr w:rsidR="006E5A5C" w:rsidRPr="005705CB" w14:paraId="1FAFFA0C" w14:textId="77777777" w:rsidTr="00445B58">
        <w:tc>
          <w:tcPr>
            <w:tcW w:w="3325" w:type="dxa"/>
          </w:tcPr>
          <w:p w14:paraId="38B6BE1A" w14:textId="248CA9BE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 xml:space="preserve">Pellet </w:t>
            </w:r>
            <w:proofErr w:type="spellStart"/>
            <w:r w:rsidRPr="006E5A5C">
              <w:rPr>
                <w:szCs w:val="24"/>
              </w:rPr>
              <w:t>Reasoner</w:t>
            </w:r>
            <w:proofErr w:type="spellEnd"/>
          </w:p>
        </w:tc>
        <w:tc>
          <w:tcPr>
            <w:tcW w:w="6138" w:type="dxa"/>
          </w:tcPr>
          <w:p w14:paraId="55A7C150" w14:textId="1A14A1C9" w:rsidR="006E5A5C" w:rsidRPr="006E5A5C" w:rsidRDefault="00FC7AF5" w:rsidP="006E5A5C">
            <w:pPr>
              <w:pStyle w:val="ITBIn-textTableBody"/>
              <w:autoSpaceDE w:val="0"/>
              <w:autoSpaceDN w:val="0"/>
              <w:adjustRightInd w:val="0"/>
            </w:pPr>
            <w:hyperlink r:id="rId35" w:history="1">
              <w:r w:rsidR="006E5A5C" w:rsidRPr="00FC7AF5">
                <w:rPr>
                  <w:rStyle w:val="Hyperlink"/>
                  <w:szCs w:val="24"/>
                </w:rPr>
                <w:t>http://clarkparsia.com/pellet/protege/</w:t>
              </w:r>
            </w:hyperlink>
          </w:p>
        </w:tc>
      </w:tr>
      <w:tr w:rsidR="006E5A5C" w:rsidRPr="005705CB" w14:paraId="550027BD" w14:textId="77777777" w:rsidTr="00445B58">
        <w:tc>
          <w:tcPr>
            <w:tcW w:w="3325" w:type="dxa"/>
          </w:tcPr>
          <w:p w14:paraId="3D186BFC" w14:textId="294BBE1A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Phenotypic Quality Ontology (PATO)</w:t>
            </w:r>
          </w:p>
        </w:tc>
        <w:tc>
          <w:tcPr>
            <w:tcW w:w="6138" w:type="dxa"/>
          </w:tcPr>
          <w:p w14:paraId="6CF38347" w14:textId="577E9686" w:rsidR="006E5A5C" w:rsidRPr="006E5A5C" w:rsidRDefault="00FC7AF5" w:rsidP="006E5A5C">
            <w:pPr>
              <w:pStyle w:val="ITBIn-textTableBody"/>
              <w:autoSpaceDE w:val="0"/>
              <w:autoSpaceDN w:val="0"/>
              <w:adjustRightInd w:val="0"/>
            </w:pPr>
            <w:hyperlink r:id="rId36" w:history="1">
              <w:r w:rsidR="006E5A5C" w:rsidRPr="00FC7AF5">
                <w:rPr>
                  <w:rStyle w:val="Hyperlink"/>
                  <w:szCs w:val="24"/>
                </w:rPr>
                <w:t>http://www.obofoundry.org/cgi-bin/detail.cgi?id=quality</w:t>
              </w:r>
            </w:hyperlink>
          </w:p>
        </w:tc>
      </w:tr>
      <w:tr w:rsidR="006E5A5C" w:rsidRPr="005705CB" w14:paraId="71D61678" w14:textId="77777777" w:rsidTr="00445B58">
        <w:tc>
          <w:tcPr>
            <w:tcW w:w="3325" w:type="dxa"/>
          </w:tcPr>
          <w:p w14:paraId="02015B8D" w14:textId="0956D420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Protein Ontology (PRO)</w:t>
            </w:r>
          </w:p>
        </w:tc>
        <w:tc>
          <w:tcPr>
            <w:tcW w:w="6138" w:type="dxa"/>
          </w:tcPr>
          <w:p w14:paraId="0921D431" w14:textId="389BB162" w:rsidR="006E5A5C" w:rsidRPr="006E5A5C" w:rsidRDefault="00FC7AF5" w:rsidP="006E5A5C">
            <w:pPr>
              <w:pStyle w:val="ITBIn-textTableBody"/>
              <w:autoSpaceDE w:val="0"/>
              <w:autoSpaceDN w:val="0"/>
              <w:adjustRightInd w:val="0"/>
            </w:pPr>
            <w:hyperlink r:id="rId37" w:history="1">
              <w:r w:rsidR="006E5A5C" w:rsidRPr="00FC7AF5">
                <w:rPr>
                  <w:rStyle w:val="Hyperlink"/>
                  <w:szCs w:val="24"/>
                </w:rPr>
                <w:t>http://proteinontology.info/</w:t>
              </w:r>
            </w:hyperlink>
          </w:p>
        </w:tc>
      </w:tr>
      <w:tr w:rsidR="006E5A5C" w:rsidRPr="005705CB" w14:paraId="24180E92" w14:textId="77777777" w:rsidTr="00445B58">
        <w:tc>
          <w:tcPr>
            <w:tcW w:w="3325" w:type="dxa"/>
          </w:tcPr>
          <w:p w14:paraId="3D28F30B" w14:textId="1CE552B3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Protégé Ontology Editor</w:t>
            </w:r>
          </w:p>
        </w:tc>
        <w:tc>
          <w:tcPr>
            <w:tcW w:w="6138" w:type="dxa"/>
          </w:tcPr>
          <w:p w14:paraId="6700C87B" w14:textId="1FA0DAC9" w:rsidR="006E5A5C" w:rsidRPr="006E5A5C" w:rsidRDefault="00FC7AF5" w:rsidP="006E5A5C">
            <w:pPr>
              <w:pStyle w:val="ITBIn-textTableBody"/>
              <w:autoSpaceDE w:val="0"/>
              <w:autoSpaceDN w:val="0"/>
              <w:adjustRightInd w:val="0"/>
            </w:pPr>
            <w:hyperlink r:id="rId38" w:history="1">
              <w:r w:rsidR="006E5A5C" w:rsidRPr="00FC7AF5">
                <w:rPr>
                  <w:rStyle w:val="Hyperlink"/>
                  <w:szCs w:val="24"/>
                </w:rPr>
                <w:t>http://protege.stanford.edu/</w:t>
              </w:r>
            </w:hyperlink>
          </w:p>
        </w:tc>
      </w:tr>
      <w:tr w:rsidR="006E5A5C" w:rsidRPr="005705CB" w14:paraId="6F893F86" w14:textId="77777777" w:rsidTr="00445B58">
        <w:tc>
          <w:tcPr>
            <w:tcW w:w="3325" w:type="dxa"/>
          </w:tcPr>
          <w:p w14:paraId="49F3C27E" w14:textId="7414856D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proofErr w:type="spellStart"/>
            <w:r w:rsidRPr="006E5A5C">
              <w:rPr>
                <w:szCs w:val="24"/>
              </w:rPr>
              <w:t>RacerPro</w:t>
            </w:r>
            <w:proofErr w:type="spellEnd"/>
            <w:r w:rsidRPr="006E5A5C">
              <w:rPr>
                <w:szCs w:val="24"/>
              </w:rPr>
              <w:t xml:space="preserve"> </w:t>
            </w:r>
            <w:proofErr w:type="spellStart"/>
            <w:r w:rsidRPr="006E5A5C">
              <w:rPr>
                <w:szCs w:val="24"/>
              </w:rPr>
              <w:t>Reasoner</w:t>
            </w:r>
            <w:proofErr w:type="spellEnd"/>
          </w:p>
        </w:tc>
        <w:tc>
          <w:tcPr>
            <w:tcW w:w="6138" w:type="dxa"/>
          </w:tcPr>
          <w:p w14:paraId="2779323E" w14:textId="6B4F6CEA" w:rsidR="006E5A5C" w:rsidRPr="006E5A5C" w:rsidRDefault="00FC7AF5" w:rsidP="006E5A5C">
            <w:pPr>
              <w:pStyle w:val="ITBIn-textTableBody"/>
              <w:autoSpaceDE w:val="0"/>
              <w:autoSpaceDN w:val="0"/>
              <w:adjustRightInd w:val="0"/>
            </w:pPr>
            <w:hyperlink r:id="rId39" w:history="1">
              <w:r w:rsidR="006E5A5C" w:rsidRPr="00FC7AF5">
                <w:rPr>
                  <w:rStyle w:val="Hyperlink"/>
                  <w:szCs w:val="24"/>
                </w:rPr>
                <w:t>http://franz.com/agraph/racer/</w:t>
              </w:r>
            </w:hyperlink>
          </w:p>
        </w:tc>
      </w:tr>
      <w:tr w:rsidR="006E5A5C" w:rsidRPr="005705CB" w14:paraId="2EB56358" w14:textId="77777777" w:rsidTr="00445B58">
        <w:tc>
          <w:tcPr>
            <w:tcW w:w="3325" w:type="dxa"/>
          </w:tcPr>
          <w:p w14:paraId="7F56F10F" w14:textId="11EEB7FD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Sequence Ontology (SO)</w:t>
            </w:r>
          </w:p>
        </w:tc>
        <w:tc>
          <w:tcPr>
            <w:tcW w:w="6138" w:type="dxa"/>
          </w:tcPr>
          <w:p w14:paraId="456AD68B" w14:textId="53CB37A2" w:rsidR="006E5A5C" w:rsidRPr="006E5A5C" w:rsidRDefault="00FC7AF5" w:rsidP="006E5A5C">
            <w:pPr>
              <w:pStyle w:val="ITBIn-textTableBody"/>
              <w:autoSpaceDE w:val="0"/>
              <w:autoSpaceDN w:val="0"/>
              <w:adjustRightInd w:val="0"/>
            </w:pPr>
            <w:hyperlink r:id="rId40" w:history="1">
              <w:r w:rsidR="006E5A5C" w:rsidRPr="00FC7AF5">
                <w:rPr>
                  <w:rStyle w:val="Hyperlink"/>
                  <w:szCs w:val="24"/>
                </w:rPr>
                <w:t>http://www.sequenceontology.org/</w:t>
              </w:r>
            </w:hyperlink>
          </w:p>
        </w:tc>
      </w:tr>
      <w:tr w:rsidR="006E5A5C" w:rsidRPr="005705CB" w14:paraId="4377F106" w14:textId="77777777" w:rsidTr="00445B58">
        <w:tc>
          <w:tcPr>
            <w:tcW w:w="3325" w:type="dxa"/>
          </w:tcPr>
          <w:p w14:paraId="7FB1006E" w14:textId="10E084D4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Situational Awareness and Preparedness for Public Health Incidents Using Reasoning Engines (SAPPHIRE)</w:t>
            </w:r>
          </w:p>
        </w:tc>
        <w:tc>
          <w:tcPr>
            <w:tcW w:w="6138" w:type="dxa"/>
          </w:tcPr>
          <w:p w14:paraId="446A7785" w14:textId="4CC4AF21" w:rsidR="006E5A5C" w:rsidRPr="006E5A5C" w:rsidRDefault="00FC7AF5" w:rsidP="006E5A5C">
            <w:pPr>
              <w:pStyle w:val="ITBIn-textTableBody"/>
              <w:autoSpaceDE w:val="0"/>
              <w:autoSpaceDN w:val="0"/>
              <w:adjustRightInd w:val="0"/>
            </w:pPr>
            <w:hyperlink r:id="rId41" w:history="1">
              <w:r w:rsidR="006E5A5C" w:rsidRPr="00FC7AF5">
                <w:rPr>
                  <w:rStyle w:val="Hyperlink"/>
                  <w:szCs w:val="24"/>
                </w:rPr>
                <w:t>http://www.w3.org/2001/sw/sweo/public/UseCases/UniTexas/</w:t>
              </w:r>
            </w:hyperlink>
          </w:p>
        </w:tc>
      </w:tr>
      <w:tr w:rsidR="006E5A5C" w:rsidRPr="005705CB" w14:paraId="45D0BA63" w14:textId="77777777" w:rsidTr="00445B58">
        <w:tc>
          <w:tcPr>
            <w:tcW w:w="3325" w:type="dxa"/>
          </w:tcPr>
          <w:p w14:paraId="6B66467F" w14:textId="4BCAAEF8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Standard Upper Merged Ontology (SUMO)</w:t>
            </w:r>
          </w:p>
        </w:tc>
        <w:tc>
          <w:tcPr>
            <w:tcW w:w="6138" w:type="dxa"/>
          </w:tcPr>
          <w:p w14:paraId="4DAB75BD" w14:textId="1E7A4ED0" w:rsidR="006E5A5C" w:rsidRPr="006E5A5C" w:rsidRDefault="00FC7AF5" w:rsidP="006E5A5C">
            <w:pPr>
              <w:pStyle w:val="ITBIn-textTableBody"/>
              <w:autoSpaceDE w:val="0"/>
              <w:autoSpaceDN w:val="0"/>
              <w:adjustRightInd w:val="0"/>
            </w:pPr>
            <w:hyperlink r:id="rId42" w:history="1">
              <w:r w:rsidR="006E5A5C" w:rsidRPr="00FC7AF5">
                <w:rPr>
                  <w:rStyle w:val="Hyperlink"/>
                  <w:szCs w:val="24"/>
                </w:rPr>
                <w:t>http://suo.ieee.org/</w:t>
              </w:r>
            </w:hyperlink>
          </w:p>
        </w:tc>
      </w:tr>
      <w:tr w:rsidR="006E5A5C" w:rsidRPr="005705CB" w14:paraId="7292820C" w14:textId="77777777" w:rsidTr="00445B58">
        <w:tc>
          <w:tcPr>
            <w:tcW w:w="3325" w:type="dxa"/>
          </w:tcPr>
          <w:p w14:paraId="738B42ED" w14:textId="213260A2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lastRenderedPageBreak/>
              <w:t>Unified Medical Language System (UMLS)</w:t>
            </w:r>
          </w:p>
        </w:tc>
        <w:tc>
          <w:tcPr>
            <w:tcW w:w="6138" w:type="dxa"/>
          </w:tcPr>
          <w:p w14:paraId="40936B91" w14:textId="4186FFA3" w:rsidR="006E5A5C" w:rsidRPr="006E5A5C" w:rsidRDefault="00FC7AF5" w:rsidP="006E5A5C">
            <w:pPr>
              <w:pStyle w:val="ITBIn-textTableBody"/>
              <w:autoSpaceDE w:val="0"/>
              <w:autoSpaceDN w:val="0"/>
              <w:adjustRightInd w:val="0"/>
            </w:pPr>
            <w:hyperlink r:id="rId43" w:history="1">
              <w:r w:rsidR="006E5A5C" w:rsidRPr="00FC7AF5">
                <w:rPr>
                  <w:rStyle w:val="Hyperlink"/>
                  <w:szCs w:val="24"/>
                </w:rPr>
                <w:t>http://www.nlm.nih.gov/research/umls/</w:t>
              </w:r>
            </w:hyperlink>
          </w:p>
        </w:tc>
      </w:tr>
      <w:tr w:rsidR="006E5A5C" w:rsidRPr="005705CB" w14:paraId="62E96497" w14:textId="77777777" w:rsidTr="00445B58">
        <w:tc>
          <w:tcPr>
            <w:tcW w:w="3325" w:type="dxa"/>
          </w:tcPr>
          <w:p w14:paraId="79940788" w14:textId="7C556D61" w:rsidR="006E5A5C" w:rsidRPr="006E5A5C" w:rsidRDefault="006E5A5C" w:rsidP="006E5A5C">
            <w:pPr>
              <w:pStyle w:val="ITBIn-textTableBody"/>
              <w:autoSpaceDE w:val="0"/>
              <w:autoSpaceDN w:val="0"/>
              <w:adjustRightInd w:val="0"/>
            </w:pPr>
            <w:r w:rsidRPr="006E5A5C">
              <w:rPr>
                <w:szCs w:val="24"/>
              </w:rPr>
              <w:t>W3C Web Ontology Language (OWL)</w:t>
            </w:r>
          </w:p>
        </w:tc>
        <w:tc>
          <w:tcPr>
            <w:tcW w:w="6138" w:type="dxa"/>
          </w:tcPr>
          <w:p w14:paraId="3EF1F24E" w14:textId="582AF1BB" w:rsidR="006E5A5C" w:rsidRPr="006E5A5C" w:rsidRDefault="00FC7AF5" w:rsidP="006E5A5C">
            <w:pPr>
              <w:pStyle w:val="ITBIn-textTableBody"/>
              <w:autoSpaceDE w:val="0"/>
              <w:autoSpaceDN w:val="0"/>
              <w:adjustRightInd w:val="0"/>
            </w:pPr>
            <w:hyperlink r:id="rId44" w:history="1">
              <w:r w:rsidR="006E5A5C" w:rsidRPr="00FC7AF5">
                <w:rPr>
                  <w:rStyle w:val="Hyperlink"/>
                  <w:szCs w:val="24"/>
                </w:rPr>
                <w:t>http://www.w3.org/TR/owl2-overview/</w:t>
              </w:r>
            </w:hyperlink>
          </w:p>
        </w:tc>
      </w:tr>
    </w:tbl>
    <w:p w14:paraId="1A9A4F09" w14:textId="77777777" w:rsidR="006E5A5C" w:rsidRDefault="006E5A5C">
      <w:pPr>
        <w:autoSpaceDE w:val="0"/>
        <w:autoSpaceDN w:val="0"/>
        <w:adjustRightInd w:val="0"/>
        <w:rPr>
          <w:szCs w:val="24"/>
        </w:rPr>
      </w:pPr>
    </w:p>
    <w:sectPr w:rsidR="006E5A5C" w:rsidSect="00D57218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2240" w:h="15840"/>
      <w:pgMar w:top="1440" w:right="1440" w:bottom="1440" w:left="1440" w:header="720" w:footer="720" w:gutter="0"/>
      <w:pgNumType w:start="27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5F2D0" w14:textId="77777777" w:rsidR="00DF0830" w:rsidRDefault="00DF0830" w:rsidP="00130007">
      <w:r>
        <w:separator/>
      </w:r>
    </w:p>
  </w:endnote>
  <w:endnote w:type="continuationSeparator" w:id="0">
    <w:p w14:paraId="1A8FFE5E" w14:textId="77777777" w:rsidR="00DF0830" w:rsidRDefault="00DF0830" w:rsidP="0013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2E119" w14:textId="17D7F536" w:rsidR="00B7031C" w:rsidRPr="00321837" w:rsidRDefault="00B7031C" w:rsidP="00321837">
    <w:pPr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282</w:t>
    </w:r>
    <w:r>
      <w:fldChar w:fldCharType="end"/>
    </w:r>
    <w:r>
      <w:t xml:space="preserve"> of </w:t>
    </w:r>
    <w:fldSimple w:instr=" NUMPAGES  \* MERGEFORMAT ">
      <w:r>
        <w:rPr>
          <w:noProof/>
        </w:rPr>
        <w:t>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7108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139E1" w14:textId="6D617D24" w:rsidR="00B7031C" w:rsidRDefault="00B703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7218">
          <w:rPr>
            <w:noProof/>
          </w:rPr>
          <w:t>273</w:t>
        </w:r>
        <w:r>
          <w:rPr>
            <w:noProof/>
          </w:rPr>
          <w:fldChar w:fldCharType="end"/>
        </w:r>
      </w:p>
    </w:sdtContent>
  </w:sdt>
  <w:p w14:paraId="12FB9AC5" w14:textId="74DA2D85" w:rsidR="00B7031C" w:rsidRPr="00321837" w:rsidRDefault="00B7031C" w:rsidP="00321837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8F05F" w14:textId="1901F18C" w:rsidR="00B7031C" w:rsidRPr="00321837" w:rsidRDefault="00B7031C" w:rsidP="00321837">
    <w:pPr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282</w:t>
    </w:r>
    <w:r>
      <w:fldChar w:fldCharType="end"/>
    </w:r>
    <w:r>
      <w:t xml:space="preserve"> of </w:t>
    </w:r>
    <w:fldSimple w:instr=" NUMPAGES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88BD7C" w14:textId="77777777" w:rsidR="00DF0830" w:rsidRDefault="00DF0830" w:rsidP="00130007">
      <w:r>
        <w:separator/>
      </w:r>
    </w:p>
  </w:footnote>
  <w:footnote w:type="continuationSeparator" w:id="0">
    <w:p w14:paraId="77406C38" w14:textId="77777777" w:rsidR="00DF0830" w:rsidRDefault="00DF0830" w:rsidP="001300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5B619" w14:textId="48BA2B48" w:rsidR="00B7031C" w:rsidRPr="00321837" w:rsidRDefault="00B7031C" w:rsidP="00321837">
    <w:pPr>
      <w:jc w:val="center"/>
    </w:pPr>
    <w:r w:rsidRPr="00321837">
      <w:t>Authors: This is your final opportunity to revise. The MIT Press does not allow revision of content in page proofs.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3BD34" w14:textId="52E6CC64" w:rsidR="00B7031C" w:rsidRPr="00321837" w:rsidRDefault="00B7031C" w:rsidP="00321837">
    <w:pPr>
      <w:jc w:val="center"/>
    </w:pPr>
    <w:r w:rsidRPr="00321837">
      <w:t>Authors: This is your final opportunity to revise. The MIT Press does not allow revision of content in page proofs.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667C2" w14:textId="7B3C05DF" w:rsidR="00B7031C" w:rsidRPr="00321837" w:rsidRDefault="00B7031C" w:rsidP="00321837">
    <w:pPr>
      <w:jc w:val="center"/>
    </w:pPr>
    <w:r w:rsidRPr="00321837">
      <w:t>Authors: This is your final opportunity to revise. The MIT Press does not allow revision of content in page proofs.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1E61E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B412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66B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1E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18ED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9E6C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D7C71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282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D04C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0A4A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9B074DC"/>
    <w:multiLevelType w:val="hybridMultilevel"/>
    <w:tmpl w:val="8E329356"/>
    <w:lvl w:ilvl="0" w:tplc="EBB6320E">
      <w:start w:val="1"/>
      <w:numFmt w:val="upperLetter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1">
    <w:nsid w:val="6C170793"/>
    <w:multiLevelType w:val="hybridMultilevel"/>
    <w:tmpl w:val="8F449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E6561"/>
    <w:multiLevelType w:val="hybridMultilevel"/>
    <w:tmpl w:val="32A4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DC7434"/>
    <w:multiLevelType w:val="hybridMultilevel"/>
    <w:tmpl w:val="14928B1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4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cumentProtection w:edit="trackedChange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Redact State" w:val="ready"/>
    <w:docVar w:name="AUWarn" w:val="This is your final opportunity to revise. The MIT Press does not allow revision of content in page proofs."/>
    <w:docVar w:name="BookID" w:val="8743"/>
    <w:docVar w:name="ChapterNum" w:val="011"/>
    <w:docVar w:name="CheckHeader" w:val="T"/>
    <w:docVar w:name="ex_AddedHTMLPreformat" w:val="Consolas"/>
    <w:docVar w:name="ex_AutoRedact" w:val="APComplete"/>
    <w:docVar w:name="ex_CleanUp" w:val="CleanUpComplete"/>
    <w:docVar w:name="ex_eXtylesBuild" w:val="2870"/>
    <w:docVar w:name="ex_FontAudit" w:val="APComplete"/>
    <w:docVar w:name="EX_LAST_PALETTE_TAB" w:val="5"/>
    <w:docVar w:name="ex_StyleRefs" w:val="APComplete"/>
    <w:docVar w:name="ex_URLCheck" w:val="APComplete"/>
    <w:docVar w:name="ex_WordVersion" w:val="14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Inline Graphic|graphic|Box Type|box-type|Figure Type|fig-type|Table Type|tab-type|Section Type|sec-type|List Type|list-type|Extract Type|ext-type|Specific Use|su|List Item Specific Use|litem-su|List Continued|list-cont|"/>
    <w:docVar w:name="iceFileDir" w:val="Z:\eXtyles_In_Process\Arp_8743\eXtyled"/>
    <w:docVar w:name="iceFileName" w:val="8743_011.docx"/>
    <w:docVar w:name="iceJABR" w:val="BooksChicago"/>
    <w:docVar w:name="iceJournal" w:val="BooksChicago:Books Chicago"/>
    <w:docVar w:name="iceJournalName" w:val="Books Chicago"/>
    <w:docVar w:name="icePublisher" w:val="MITBooks"/>
    <w:docVar w:name="PreEdit Baseline Path" w:val="Z:\eXtyles_In_Process\Arp_8743\eXtyled\8743_011$base.docx"/>
    <w:docVar w:name="PreEdit Baseline Timestamp" w:val="10/24/2014 10:18:04 AM"/>
    <w:docVar w:name="PreEdit Up-Front Loss" w:val="complete"/>
  </w:docVars>
  <w:rsids>
    <w:rsidRoot w:val="0055670C"/>
    <w:rsid w:val="00020626"/>
    <w:rsid w:val="00074DC5"/>
    <w:rsid w:val="00093EDE"/>
    <w:rsid w:val="000A11ED"/>
    <w:rsid w:val="000B5737"/>
    <w:rsid w:val="000E4735"/>
    <w:rsid w:val="00127F05"/>
    <w:rsid w:val="00130007"/>
    <w:rsid w:val="00132DA7"/>
    <w:rsid w:val="00143A53"/>
    <w:rsid w:val="001519E3"/>
    <w:rsid w:val="001A163E"/>
    <w:rsid w:val="001F6CA4"/>
    <w:rsid w:val="0020220F"/>
    <w:rsid w:val="0027668A"/>
    <w:rsid w:val="002A173A"/>
    <w:rsid w:val="002B596E"/>
    <w:rsid w:val="002D7539"/>
    <w:rsid w:val="00321837"/>
    <w:rsid w:val="003A031F"/>
    <w:rsid w:val="003C0ED8"/>
    <w:rsid w:val="003D2F2F"/>
    <w:rsid w:val="003E3ABE"/>
    <w:rsid w:val="003F34EF"/>
    <w:rsid w:val="003F4FD1"/>
    <w:rsid w:val="004034A6"/>
    <w:rsid w:val="00445B58"/>
    <w:rsid w:val="004559A2"/>
    <w:rsid w:val="004901F2"/>
    <w:rsid w:val="004A2606"/>
    <w:rsid w:val="004E6FD9"/>
    <w:rsid w:val="00502DD2"/>
    <w:rsid w:val="005549AF"/>
    <w:rsid w:val="0055670C"/>
    <w:rsid w:val="005655B5"/>
    <w:rsid w:val="005705CB"/>
    <w:rsid w:val="00592780"/>
    <w:rsid w:val="005E5A40"/>
    <w:rsid w:val="00600D25"/>
    <w:rsid w:val="00611AC6"/>
    <w:rsid w:val="0064765C"/>
    <w:rsid w:val="00675921"/>
    <w:rsid w:val="00676E8E"/>
    <w:rsid w:val="006C3FB9"/>
    <w:rsid w:val="006D2BCB"/>
    <w:rsid w:val="006E5A5C"/>
    <w:rsid w:val="007042C0"/>
    <w:rsid w:val="00747DEC"/>
    <w:rsid w:val="00766460"/>
    <w:rsid w:val="007B0501"/>
    <w:rsid w:val="007E51B8"/>
    <w:rsid w:val="007F5953"/>
    <w:rsid w:val="008144A1"/>
    <w:rsid w:val="008C6D66"/>
    <w:rsid w:val="008D34F3"/>
    <w:rsid w:val="008D52CC"/>
    <w:rsid w:val="008F3959"/>
    <w:rsid w:val="009077AA"/>
    <w:rsid w:val="00923391"/>
    <w:rsid w:val="00987A53"/>
    <w:rsid w:val="00995843"/>
    <w:rsid w:val="009D3372"/>
    <w:rsid w:val="00A1311A"/>
    <w:rsid w:val="00A32F29"/>
    <w:rsid w:val="00A403F1"/>
    <w:rsid w:val="00A748A5"/>
    <w:rsid w:val="00A841C2"/>
    <w:rsid w:val="00B22A02"/>
    <w:rsid w:val="00B23A6C"/>
    <w:rsid w:val="00B54E78"/>
    <w:rsid w:val="00B7031C"/>
    <w:rsid w:val="00B975C5"/>
    <w:rsid w:val="00BC54AF"/>
    <w:rsid w:val="00BD125D"/>
    <w:rsid w:val="00BF7AF4"/>
    <w:rsid w:val="00C064C2"/>
    <w:rsid w:val="00C30097"/>
    <w:rsid w:val="00C354DD"/>
    <w:rsid w:val="00C45198"/>
    <w:rsid w:val="00C64AC7"/>
    <w:rsid w:val="00C70110"/>
    <w:rsid w:val="00C7034F"/>
    <w:rsid w:val="00C76907"/>
    <w:rsid w:val="00D0284A"/>
    <w:rsid w:val="00D57218"/>
    <w:rsid w:val="00D62E75"/>
    <w:rsid w:val="00D95812"/>
    <w:rsid w:val="00DB4524"/>
    <w:rsid w:val="00DF0830"/>
    <w:rsid w:val="00E23713"/>
    <w:rsid w:val="00E4108E"/>
    <w:rsid w:val="00E47D90"/>
    <w:rsid w:val="00E64CFF"/>
    <w:rsid w:val="00E731E4"/>
    <w:rsid w:val="00EA3D92"/>
    <w:rsid w:val="00F03FE3"/>
    <w:rsid w:val="00F1401A"/>
    <w:rsid w:val="00F22866"/>
    <w:rsid w:val="00F23E1B"/>
    <w:rsid w:val="00F400A9"/>
    <w:rsid w:val="00F40228"/>
    <w:rsid w:val="00FA7A84"/>
    <w:rsid w:val="00FB7A4F"/>
    <w:rsid w:val="00FC7AF5"/>
    <w:rsid w:val="00FD301D"/>
    <w:rsid w:val="00FD7B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3B227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footnote text" w:uiPriority="0"/>
    <w:lsdException w:name="caption" w:uiPriority="35" w:qFormat="1"/>
    <w:lsdException w:name="table of figures" w:uiPriority="0"/>
    <w:lsdException w:name="footnote reference" w:uiPriority="0"/>
    <w:lsdException w:name="annotation reference" w:uiPriority="0"/>
    <w:lsdException w:name="table of authorities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37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21837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183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21837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5">
    <w:name w:val="heading 5"/>
    <w:basedOn w:val="Normal"/>
    <w:next w:val="Normal"/>
    <w:link w:val="Heading5Char"/>
    <w:qFormat/>
    <w:rsid w:val="00321837"/>
    <w:pPr>
      <w:spacing w:before="240" w:after="60"/>
      <w:outlineLvl w:val="4"/>
    </w:pPr>
    <w:rPr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21837"/>
    <w:rPr>
      <w:color w:val="0000FF"/>
      <w:u w:val="none"/>
    </w:rPr>
  </w:style>
  <w:style w:type="character" w:styleId="Emphasis">
    <w:name w:val="Emphasis"/>
    <w:basedOn w:val="DefaultParagraphFont"/>
    <w:uiPriority w:val="20"/>
    <w:qFormat/>
    <w:rsid w:val="0055670C"/>
    <w:rPr>
      <w:i/>
      <w:iCs/>
    </w:rPr>
  </w:style>
  <w:style w:type="paragraph" w:styleId="FootnoteText">
    <w:name w:val="footnote text"/>
    <w:basedOn w:val="Normal"/>
    <w:link w:val="FootnoteTextChar"/>
    <w:rsid w:val="00987A53"/>
  </w:style>
  <w:style w:type="character" w:customStyle="1" w:styleId="FootnoteTextChar">
    <w:name w:val="Footnote Text Char"/>
    <w:basedOn w:val="DefaultParagraphFont"/>
    <w:link w:val="FootnoteText"/>
    <w:rsid w:val="00987A5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87A53"/>
    <w:pPr>
      <w:ind w:left="720"/>
      <w:contextualSpacing/>
    </w:pPr>
  </w:style>
  <w:style w:type="table" w:styleId="TableGrid">
    <w:name w:val="Table Grid"/>
    <w:basedOn w:val="TableNormal"/>
    <w:uiPriority w:val="59"/>
    <w:rsid w:val="00A403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unhideWhenUsed/>
    <w:rsid w:val="00B975C5"/>
    <w:rPr>
      <w:color w:val="800080" w:themeColor="followedHyperlink"/>
      <w:u w:val="single"/>
    </w:rPr>
  </w:style>
  <w:style w:type="character" w:styleId="FootnoteReference">
    <w:name w:val="footnote reference"/>
    <w:rsid w:val="00130007"/>
    <w:rPr>
      <w:vertAlign w:val="superscript"/>
    </w:rPr>
  </w:style>
  <w:style w:type="paragraph" w:styleId="BalloonText">
    <w:name w:val="Balloon Text"/>
    <w:basedOn w:val="Normal"/>
    <w:link w:val="BalloonTextChar"/>
    <w:semiHidden/>
    <w:rsid w:val="00321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A3D9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A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A8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7A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A84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837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837"/>
    <w:rPr>
      <w:rFonts w:ascii="Consolas" w:eastAsia="Times New Roman" w:hAnsi="Consolas" w:cs="Consolas"/>
      <w:sz w:val="20"/>
      <w:szCs w:val="20"/>
    </w:rPr>
  </w:style>
  <w:style w:type="character" w:customStyle="1" w:styleId="aubase">
    <w:name w:val="au_base"/>
    <w:rsid w:val="00321837"/>
    <w:rPr>
      <w:sz w:val="24"/>
    </w:rPr>
  </w:style>
  <w:style w:type="character" w:customStyle="1" w:styleId="aucollab">
    <w:name w:val="au_collab"/>
    <w:basedOn w:val="aubase"/>
    <w:rsid w:val="00321837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aubase"/>
    <w:rsid w:val="00321837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321837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basedOn w:val="aubase"/>
    <w:rsid w:val="00321837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321837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321837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321837"/>
    <w:rPr>
      <w:sz w:val="24"/>
    </w:rPr>
  </w:style>
  <w:style w:type="character" w:customStyle="1" w:styleId="bibarticle">
    <w:name w:val="bib_article"/>
    <w:basedOn w:val="bibbase"/>
    <w:rsid w:val="00321837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basedOn w:val="bibbase"/>
    <w:rsid w:val="00321837"/>
    <w:rPr>
      <w:sz w:val="24"/>
    </w:rPr>
  </w:style>
  <w:style w:type="character" w:customStyle="1" w:styleId="bibdeg">
    <w:name w:val="bib_deg"/>
    <w:basedOn w:val="bibbase"/>
    <w:rsid w:val="00321837"/>
    <w:rPr>
      <w:sz w:val="24"/>
    </w:rPr>
  </w:style>
  <w:style w:type="character" w:customStyle="1" w:styleId="bibdoi">
    <w:name w:val="bib_doi"/>
    <w:basedOn w:val="bibbase"/>
    <w:rsid w:val="00321837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basedOn w:val="bibbase"/>
    <w:rsid w:val="00321837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basedOn w:val="bibbase"/>
    <w:rsid w:val="00321837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basedOn w:val="bibbase"/>
    <w:rsid w:val="00321837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basedOn w:val="bibbase"/>
    <w:rsid w:val="00321837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basedOn w:val="bibbase"/>
    <w:rsid w:val="00321837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basedOn w:val="bibbase"/>
    <w:rsid w:val="00321837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basedOn w:val="bibbase"/>
    <w:rsid w:val="00321837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basedOn w:val="bibbase"/>
    <w:rsid w:val="00321837"/>
    <w:rPr>
      <w:sz w:val="24"/>
      <w:bdr w:val="none" w:sz="0" w:space="0" w:color="auto"/>
      <w:shd w:val="clear" w:color="auto" w:fill="CCFF99"/>
    </w:rPr>
  </w:style>
  <w:style w:type="character" w:customStyle="1" w:styleId="bibsuffix">
    <w:name w:val="bib_suffix"/>
    <w:basedOn w:val="bibbase"/>
    <w:rsid w:val="00321837"/>
    <w:rPr>
      <w:sz w:val="24"/>
    </w:rPr>
  </w:style>
  <w:style w:type="character" w:customStyle="1" w:styleId="bibsuppl">
    <w:name w:val="bib_suppl"/>
    <w:basedOn w:val="bibbase"/>
    <w:rsid w:val="00321837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basedOn w:val="bibbase"/>
    <w:rsid w:val="00321837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basedOn w:val="bibbase"/>
    <w:rsid w:val="00321837"/>
    <w:rPr>
      <w:sz w:val="24"/>
    </w:rPr>
  </w:style>
  <w:style w:type="character" w:customStyle="1" w:styleId="biburl">
    <w:name w:val="bib_url"/>
    <w:basedOn w:val="bibbase"/>
    <w:rsid w:val="00321837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basedOn w:val="bibbase"/>
    <w:rsid w:val="00321837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basedOn w:val="bibbase"/>
    <w:rsid w:val="00321837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321837"/>
    <w:rPr>
      <w:sz w:val="24"/>
    </w:rPr>
  </w:style>
  <w:style w:type="character" w:customStyle="1" w:styleId="citebib">
    <w:name w:val="cite_bib"/>
    <w:basedOn w:val="citebase"/>
    <w:rsid w:val="00321837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basedOn w:val="citebase"/>
    <w:rsid w:val="00321837"/>
    <w:rPr>
      <w:sz w:val="24"/>
    </w:rPr>
  </w:style>
  <w:style w:type="character" w:customStyle="1" w:styleId="citeen">
    <w:name w:val="cite_en"/>
    <w:basedOn w:val="citebase"/>
    <w:rsid w:val="00321837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basedOn w:val="citebase"/>
    <w:rsid w:val="00321837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basedOn w:val="citebase"/>
    <w:rsid w:val="00321837"/>
    <w:rPr>
      <w:color w:val="auto"/>
      <w:sz w:val="24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basedOn w:val="citebase"/>
    <w:rsid w:val="00321837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extlink">
    <w:name w:val="bib_extlink"/>
    <w:basedOn w:val="bibbase"/>
    <w:rsid w:val="00321837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basedOn w:val="citebase"/>
    <w:rsid w:val="00321837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basedOn w:val="bibbase"/>
    <w:rsid w:val="00321837"/>
    <w:rPr>
      <w:sz w:val="24"/>
    </w:rPr>
  </w:style>
  <w:style w:type="character" w:customStyle="1" w:styleId="citetfn">
    <w:name w:val="cite_tfn"/>
    <w:basedOn w:val="citebase"/>
    <w:rsid w:val="00321837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basedOn w:val="aubase"/>
    <w:rsid w:val="00321837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basedOn w:val="citebase"/>
    <w:rsid w:val="00321837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basedOn w:val="citebase"/>
    <w:rsid w:val="00321837"/>
    <w:rPr>
      <w:sz w:val="24"/>
      <w:bdr w:val="none" w:sz="0" w:space="0" w:color="auto"/>
      <w:shd w:val="clear" w:color="auto" w:fill="FFCCCC"/>
    </w:rPr>
  </w:style>
  <w:style w:type="character" w:customStyle="1" w:styleId="aumember">
    <w:name w:val="au_member"/>
    <w:basedOn w:val="aubase"/>
    <w:rsid w:val="00321837"/>
    <w:rPr>
      <w:sz w:val="24"/>
      <w:bdr w:val="none" w:sz="0" w:space="0" w:color="auto"/>
      <w:shd w:val="clear" w:color="auto" w:fill="FF99CC"/>
    </w:rPr>
  </w:style>
  <w:style w:type="character" w:customStyle="1" w:styleId="bibbook">
    <w:name w:val="bib_book"/>
    <w:rsid w:val="00321837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321837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321837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321837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321837"/>
    <w:rPr>
      <w:sz w:val="24"/>
      <w:bdr w:val="none" w:sz="0" w:space="0" w:color="auto"/>
      <w:shd w:val="clear" w:color="auto" w:fill="FFFFB7"/>
    </w:rPr>
  </w:style>
  <w:style w:type="character" w:customStyle="1" w:styleId="bibeditionno">
    <w:name w:val="bib_editionno"/>
    <w:rsid w:val="00321837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321837"/>
    <w:rPr>
      <w:sz w:val="24"/>
      <w:bdr w:val="none" w:sz="0" w:space="0" w:color="auto"/>
      <w:shd w:val="clear" w:color="auto" w:fill="FCAAC3"/>
    </w:rPr>
  </w:style>
  <w:style w:type="character" w:customStyle="1" w:styleId="bibed-suffix">
    <w:name w:val="bib_ed-suffix"/>
    <w:rsid w:val="00321837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321837"/>
    <w:rPr>
      <w:sz w:val="24"/>
      <w:bdr w:val="none" w:sz="0" w:space="0" w:color="auto"/>
      <w:shd w:val="clear" w:color="auto" w:fill="FFFF00"/>
    </w:rPr>
  </w:style>
  <w:style w:type="character" w:customStyle="1" w:styleId="bibisbn">
    <w:name w:val="bib_isbn"/>
    <w:rsid w:val="00321837"/>
    <w:rPr>
      <w:sz w:val="24"/>
      <w:shd w:val="clear" w:color="auto" w:fill="D9D9D9"/>
    </w:rPr>
  </w:style>
  <w:style w:type="character" w:customStyle="1" w:styleId="biblocation">
    <w:name w:val="bib_location"/>
    <w:rsid w:val="00321837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321837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321837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321837"/>
    <w:rPr>
      <w:sz w:val="24"/>
      <w:shd w:val="clear" w:color="auto" w:fill="FFCC99"/>
    </w:rPr>
  </w:style>
  <w:style w:type="character" w:customStyle="1" w:styleId="bibseriesno">
    <w:name w:val="bib_seriesno"/>
    <w:rsid w:val="00321837"/>
    <w:rPr>
      <w:sz w:val="24"/>
      <w:shd w:val="clear" w:color="auto" w:fill="FFFF99"/>
    </w:rPr>
  </w:style>
  <w:style w:type="character" w:customStyle="1" w:styleId="bibtrans">
    <w:name w:val="bib_trans"/>
    <w:rsid w:val="00321837"/>
    <w:rPr>
      <w:sz w:val="24"/>
      <w:shd w:val="clear" w:color="auto" w:fill="99CC00"/>
    </w:rPr>
  </w:style>
  <w:style w:type="character" w:customStyle="1" w:styleId="bibinstitution">
    <w:name w:val="bib_institution"/>
    <w:rsid w:val="00321837"/>
    <w:rPr>
      <w:sz w:val="24"/>
      <w:bdr w:val="none" w:sz="0" w:space="0" w:color="auto"/>
      <w:shd w:val="clear" w:color="auto" w:fill="CCFFCC"/>
    </w:rPr>
  </w:style>
  <w:style w:type="character" w:customStyle="1" w:styleId="bibpatent">
    <w:name w:val="bib_patent"/>
    <w:rsid w:val="00321837"/>
    <w:rPr>
      <w:sz w:val="24"/>
      <w:bdr w:val="none" w:sz="0" w:space="0" w:color="auto"/>
      <w:shd w:val="clear" w:color="auto" w:fill="66FFCC"/>
    </w:rPr>
  </w:style>
  <w:style w:type="character" w:customStyle="1" w:styleId="bibreportnum">
    <w:name w:val="bib_reportnum"/>
    <w:rsid w:val="00321837"/>
    <w:rPr>
      <w:sz w:val="24"/>
      <w:bdr w:val="none" w:sz="0" w:space="0" w:color="auto"/>
      <w:shd w:val="clear" w:color="auto" w:fill="CCCCFF"/>
    </w:rPr>
  </w:style>
  <w:style w:type="character" w:customStyle="1" w:styleId="bibschool">
    <w:name w:val="bib_school"/>
    <w:rsid w:val="00321837"/>
    <w:rPr>
      <w:sz w:val="24"/>
      <w:bdr w:val="none" w:sz="0" w:space="0" w:color="auto"/>
      <w:shd w:val="clear" w:color="auto" w:fill="FFCC66"/>
    </w:rPr>
  </w:style>
  <w:style w:type="character" w:customStyle="1" w:styleId="bibalt-year">
    <w:name w:val="bib_alt-year"/>
    <w:rsid w:val="00321837"/>
    <w:rPr>
      <w:sz w:val="24"/>
      <w:szCs w:val="24"/>
      <w:bdr w:val="none" w:sz="0" w:space="0" w:color="auto"/>
      <w:shd w:val="clear" w:color="auto" w:fill="CC99FF"/>
    </w:rPr>
  </w:style>
  <w:style w:type="character" w:customStyle="1" w:styleId="bibvolcount">
    <w:name w:val="bib_volcount"/>
    <w:rsid w:val="00321837"/>
    <w:rPr>
      <w:rFonts w:ascii="Times New Roman" w:hAnsi="Times New Roman"/>
      <w:sz w:val="24"/>
      <w:bdr w:val="none" w:sz="0" w:space="0" w:color="auto"/>
      <w:shd w:val="clear" w:color="auto" w:fill="00FF00"/>
    </w:rPr>
  </w:style>
  <w:style w:type="character" w:customStyle="1" w:styleId="Heading1Char">
    <w:name w:val="Heading 1 Char"/>
    <w:basedOn w:val="DefaultParagraphFont"/>
    <w:link w:val="Heading1"/>
    <w:rsid w:val="00321837"/>
    <w:rPr>
      <w:rFonts w:ascii="Arial" w:eastAsia="Times New Roman" w:hAnsi="Arial" w:cs="Times New Roman"/>
      <w:b/>
      <w:kern w:val="32"/>
      <w:sz w:val="32"/>
      <w:szCs w:val="20"/>
    </w:rPr>
  </w:style>
  <w:style w:type="character" w:customStyle="1" w:styleId="Heading2Char">
    <w:name w:val="Heading 2 Char"/>
    <w:link w:val="Heading2"/>
    <w:semiHidden/>
    <w:rsid w:val="0032183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21837"/>
    <w:rPr>
      <w:rFonts w:ascii="Arial" w:eastAsia="Times New Roman" w:hAnsi="Arial" w:cs="Times New Roman"/>
      <w:b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321837"/>
    <w:rPr>
      <w:rFonts w:ascii="Times New Roman" w:eastAsia="Times New Roman" w:hAnsi="Times New Roman" w:cs="Times New Roman"/>
      <w:b/>
      <w:i/>
      <w:sz w:val="26"/>
      <w:szCs w:val="20"/>
    </w:rPr>
  </w:style>
  <w:style w:type="paragraph" w:customStyle="1" w:styleId="ESExtractSource">
    <w:name w:val="ES Extract Source"/>
    <w:basedOn w:val="EExtract"/>
    <w:qFormat/>
    <w:rsid w:val="00321837"/>
  </w:style>
  <w:style w:type="paragraph" w:customStyle="1" w:styleId="EExtract">
    <w:name w:val="E Extract"/>
    <w:basedOn w:val="BaseText"/>
    <w:rsid w:val="00321837"/>
    <w:pPr>
      <w:spacing w:before="240" w:after="240" w:line="480" w:lineRule="exact"/>
      <w:ind w:left="720" w:right="720"/>
    </w:pPr>
  </w:style>
  <w:style w:type="character" w:customStyle="1" w:styleId="SbarTxSidebarTextChar">
    <w:name w:val="SbarTx Sidebar Text Char"/>
    <w:link w:val="SbarTxSidebarText"/>
    <w:rsid w:val="00321837"/>
    <w:rPr>
      <w:shd w:val="clear" w:color="auto" w:fill="E6E6E6"/>
    </w:rPr>
  </w:style>
  <w:style w:type="paragraph" w:customStyle="1" w:styleId="SbarTxSidebarText">
    <w:name w:val="SbarTx Sidebar Text"/>
    <w:basedOn w:val="BaseText"/>
    <w:link w:val="SbarTxSidebarTextChar"/>
    <w:rsid w:val="00321837"/>
    <w:pPr>
      <w:shd w:val="clear" w:color="auto" w:fill="E6E6E6"/>
      <w:spacing w:line="560" w:lineRule="exact"/>
      <w:ind w:left="360" w:right="360"/>
    </w:pPr>
    <w:rPr>
      <w:rFonts w:asciiTheme="minorHAnsi" w:eastAsiaTheme="minorHAnsi" w:hAnsiTheme="minorHAnsi" w:cstheme="minorBidi"/>
      <w:szCs w:val="24"/>
    </w:rPr>
  </w:style>
  <w:style w:type="paragraph" w:customStyle="1" w:styleId="TxText">
    <w:name w:val="Tx Text"/>
    <w:link w:val="TxTextChar"/>
    <w:rsid w:val="00321837"/>
    <w:pPr>
      <w:spacing w:after="0" w:line="560" w:lineRule="exact"/>
      <w:ind w:firstLine="720"/>
    </w:pPr>
    <w:rPr>
      <w:rFonts w:ascii="Times New Roman" w:eastAsia="Times New Roman" w:hAnsi="Times New Roman" w:cs="Times New Roman"/>
      <w:szCs w:val="20"/>
    </w:rPr>
  </w:style>
  <w:style w:type="character" w:customStyle="1" w:styleId="TxTextChar">
    <w:name w:val="Tx Text Char"/>
    <w:link w:val="TxText"/>
    <w:rsid w:val="00321837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semiHidden/>
    <w:rsid w:val="00321837"/>
    <w:rPr>
      <w:rFonts w:ascii="Helvetica" w:hAnsi="Helvetica"/>
      <w:b/>
      <w:sz w:val="28"/>
      <w:bdr w:val="none" w:sz="0" w:space="0" w:color="auto"/>
      <w:shd w:val="clear" w:color="auto" w:fill="FFFF00"/>
    </w:rPr>
  </w:style>
  <w:style w:type="paragraph" w:customStyle="1" w:styleId="CNChapterNumber">
    <w:name w:val="CN Chapter Number"/>
    <w:basedOn w:val="BaseHeading"/>
    <w:rsid w:val="00321837"/>
    <w:pPr>
      <w:keepNext/>
      <w:keepLines/>
      <w:widowControl w:val="0"/>
      <w:spacing w:before="560"/>
    </w:pPr>
    <w:rPr>
      <w:b/>
      <w:sz w:val="32"/>
    </w:rPr>
  </w:style>
  <w:style w:type="character" w:customStyle="1" w:styleId="LetTxLetterTextChar">
    <w:name w:val="LetTx Letter Text Char"/>
    <w:link w:val="LetTxLetterText"/>
    <w:rsid w:val="00321837"/>
  </w:style>
  <w:style w:type="paragraph" w:customStyle="1" w:styleId="LetTxLetterText">
    <w:name w:val="LetTx Letter Text"/>
    <w:basedOn w:val="BaseText"/>
    <w:link w:val="LetTxLetterTextChar"/>
    <w:rsid w:val="00321837"/>
    <w:pPr>
      <w:spacing w:before="280" w:line="560" w:lineRule="exact"/>
    </w:pPr>
    <w:rPr>
      <w:rFonts w:asciiTheme="minorHAnsi" w:eastAsiaTheme="minorHAnsi" w:hAnsiTheme="minorHAnsi" w:cstheme="minorBidi"/>
      <w:szCs w:val="24"/>
    </w:rPr>
  </w:style>
  <w:style w:type="paragraph" w:customStyle="1" w:styleId="CTChapterTitle">
    <w:name w:val="CT Chapter Title"/>
    <w:basedOn w:val="BaseHeading"/>
    <w:rsid w:val="00321837"/>
    <w:pPr>
      <w:spacing w:before="280" w:after="280"/>
    </w:pPr>
    <w:rPr>
      <w:b/>
      <w:sz w:val="32"/>
    </w:rPr>
  </w:style>
  <w:style w:type="paragraph" w:customStyle="1" w:styleId="CAuChapterAuthor">
    <w:name w:val="CAu Chapter Author"/>
    <w:basedOn w:val="BaseText"/>
    <w:rsid w:val="00321837"/>
    <w:pPr>
      <w:keepNext/>
      <w:keepLines/>
      <w:widowControl w:val="0"/>
      <w:spacing w:before="280" w:line="560" w:lineRule="exact"/>
      <w:contextualSpacing/>
    </w:pPr>
  </w:style>
  <w:style w:type="paragraph" w:customStyle="1" w:styleId="H1HeadingLevel1">
    <w:name w:val="H1 Heading Level 1"/>
    <w:basedOn w:val="BaseHeading"/>
    <w:next w:val="TxText"/>
    <w:rsid w:val="00321837"/>
    <w:pPr>
      <w:keepNext/>
      <w:keepLines/>
      <w:widowControl w:val="0"/>
      <w:spacing w:before="360" w:after="280"/>
      <w:outlineLvl w:val="0"/>
    </w:pPr>
    <w:rPr>
      <w:b/>
      <w:sz w:val="32"/>
    </w:rPr>
  </w:style>
  <w:style w:type="paragraph" w:customStyle="1" w:styleId="H2HeadingLevel2">
    <w:name w:val="H2 Heading Level 2"/>
    <w:basedOn w:val="H1HeadingLevel1"/>
    <w:next w:val="TxText"/>
    <w:rsid w:val="00321837"/>
    <w:pPr>
      <w:spacing w:before="280"/>
      <w:outlineLvl w:val="1"/>
    </w:pPr>
    <w:rPr>
      <w:sz w:val="28"/>
    </w:rPr>
  </w:style>
  <w:style w:type="paragraph" w:customStyle="1" w:styleId="H3HeadingLevel3">
    <w:name w:val="H3 Heading Level 3"/>
    <w:basedOn w:val="H2HeadingLevel2"/>
    <w:next w:val="TxText"/>
    <w:rsid w:val="00321837"/>
    <w:pPr>
      <w:spacing w:after="0"/>
      <w:outlineLvl w:val="2"/>
    </w:pPr>
    <w:rPr>
      <w:sz w:val="24"/>
    </w:rPr>
  </w:style>
  <w:style w:type="paragraph" w:customStyle="1" w:styleId="H4HeadingLevel4">
    <w:name w:val="H4 Heading Level 4"/>
    <w:basedOn w:val="H3HeadingLevel3"/>
    <w:next w:val="TxText"/>
    <w:rsid w:val="00321837"/>
    <w:pPr>
      <w:outlineLvl w:val="3"/>
    </w:pPr>
    <w:rPr>
      <w:b w:val="0"/>
    </w:rPr>
  </w:style>
  <w:style w:type="paragraph" w:customStyle="1" w:styleId="H5HeadingLevel5">
    <w:name w:val="H5 Heading Level 5"/>
    <w:basedOn w:val="H4HeadingLevel4"/>
    <w:next w:val="TxText"/>
    <w:rsid w:val="00321837"/>
    <w:pPr>
      <w:spacing w:before="140"/>
      <w:outlineLvl w:val="4"/>
    </w:pPr>
  </w:style>
  <w:style w:type="paragraph" w:customStyle="1" w:styleId="UL-EUnnumberedListinExtract">
    <w:name w:val="UL-E Unnumbered List in Extract"/>
    <w:basedOn w:val="ULUnnumberedList"/>
    <w:qFormat/>
    <w:rsid w:val="00321837"/>
    <w:pPr>
      <w:ind w:left="1080" w:right="720"/>
    </w:pPr>
  </w:style>
  <w:style w:type="paragraph" w:customStyle="1" w:styleId="ULUnnumberedList">
    <w:name w:val="UL Unnumbered List"/>
    <w:basedOn w:val="LLLetteredList"/>
    <w:qFormat/>
    <w:rsid w:val="00321837"/>
    <w:pPr>
      <w:tabs>
        <w:tab w:val="clear" w:pos="480"/>
      </w:tabs>
    </w:pPr>
  </w:style>
  <w:style w:type="paragraph" w:customStyle="1" w:styleId="LLLetteredList">
    <w:name w:val="LL Lettered List"/>
    <w:basedOn w:val="NLNumberedList"/>
    <w:qFormat/>
    <w:rsid w:val="00321837"/>
  </w:style>
  <w:style w:type="paragraph" w:customStyle="1" w:styleId="NLNumberedList">
    <w:name w:val="NL Numbered List"/>
    <w:basedOn w:val="BLBulletList"/>
    <w:qFormat/>
    <w:rsid w:val="00321837"/>
    <w:pPr>
      <w:tabs>
        <w:tab w:val="clear" w:pos="240"/>
        <w:tab w:val="clear" w:pos="960"/>
        <w:tab w:val="left" w:pos="480"/>
      </w:tabs>
      <w:ind w:left="360" w:hanging="360"/>
    </w:pPr>
  </w:style>
  <w:style w:type="paragraph" w:customStyle="1" w:styleId="BLBulletList">
    <w:name w:val="BL Bullet List"/>
    <w:basedOn w:val="BaseText"/>
    <w:rsid w:val="00321837"/>
    <w:pPr>
      <w:tabs>
        <w:tab w:val="left" w:pos="240"/>
        <w:tab w:val="left" w:pos="960"/>
      </w:tabs>
      <w:spacing w:line="560" w:lineRule="exact"/>
      <w:ind w:left="245" w:hanging="245"/>
    </w:pPr>
  </w:style>
  <w:style w:type="paragraph" w:customStyle="1" w:styleId="LH-EListHeadinExtract">
    <w:name w:val="LH-E List Head in Extract"/>
    <w:basedOn w:val="LHListHead"/>
    <w:qFormat/>
    <w:rsid w:val="00321837"/>
    <w:pPr>
      <w:ind w:left="720" w:right="720"/>
    </w:pPr>
  </w:style>
  <w:style w:type="paragraph" w:customStyle="1" w:styleId="LHListHead">
    <w:name w:val="LH List Head"/>
    <w:basedOn w:val="BaseText"/>
    <w:rsid w:val="00321837"/>
    <w:pPr>
      <w:keepNext/>
      <w:keepLines/>
      <w:spacing w:before="280" w:line="560" w:lineRule="exact"/>
    </w:pPr>
    <w:rPr>
      <w:b/>
    </w:rPr>
  </w:style>
  <w:style w:type="paragraph" w:customStyle="1" w:styleId="BL-EBulletListinExtract">
    <w:name w:val="BL-E Bullet List in Extract"/>
    <w:basedOn w:val="BLBulletList"/>
    <w:qFormat/>
    <w:rsid w:val="00321837"/>
    <w:pPr>
      <w:ind w:left="965"/>
    </w:pPr>
  </w:style>
  <w:style w:type="paragraph" w:customStyle="1" w:styleId="SSLSubsublist">
    <w:name w:val="SSL Subsublist"/>
    <w:basedOn w:val="SLSublist"/>
    <w:qFormat/>
    <w:rsid w:val="00321837"/>
    <w:pPr>
      <w:ind w:left="1685"/>
    </w:pPr>
  </w:style>
  <w:style w:type="paragraph" w:customStyle="1" w:styleId="SLSublist">
    <w:name w:val="SL Sublist"/>
    <w:basedOn w:val="BLBulletList"/>
    <w:rsid w:val="00321837"/>
    <w:pPr>
      <w:tabs>
        <w:tab w:val="clear" w:pos="960"/>
      </w:tabs>
      <w:ind w:left="965"/>
    </w:pPr>
  </w:style>
  <w:style w:type="paragraph" w:customStyle="1" w:styleId="DLDescriptiveList">
    <w:name w:val="DL Descriptive List"/>
    <w:basedOn w:val="BaseText"/>
    <w:qFormat/>
    <w:rsid w:val="00321837"/>
    <w:pPr>
      <w:widowControl w:val="0"/>
      <w:spacing w:line="560" w:lineRule="exact"/>
    </w:pPr>
  </w:style>
  <w:style w:type="character" w:customStyle="1" w:styleId="IntRInterviewer">
    <w:name w:val="IntR Interviewer"/>
    <w:qFormat/>
    <w:rsid w:val="00321837"/>
    <w:rPr>
      <w:u w:val="dash"/>
    </w:rPr>
  </w:style>
  <w:style w:type="character" w:customStyle="1" w:styleId="IntEInterviewee">
    <w:name w:val="IntE Interviewee"/>
    <w:qFormat/>
    <w:rsid w:val="00321837"/>
    <w:rPr>
      <w:u w:val="dotted"/>
    </w:rPr>
  </w:style>
  <w:style w:type="paragraph" w:customStyle="1" w:styleId="CAbsChapterAbstract">
    <w:name w:val="CAbs Chapter Abstract"/>
    <w:basedOn w:val="BaseText"/>
    <w:rsid w:val="00321837"/>
    <w:pPr>
      <w:spacing w:before="360" w:after="360" w:line="560" w:lineRule="exact"/>
      <w:ind w:firstLine="720"/>
    </w:pPr>
    <w:rPr>
      <w:color w:val="0000FF"/>
    </w:rPr>
  </w:style>
  <w:style w:type="paragraph" w:customStyle="1" w:styleId="OL1OutlineListLevel1">
    <w:name w:val="OL1 Outline List Level 1"/>
    <w:basedOn w:val="BaseText"/>
    <w:rsid w:val="00321837"/>
    <w:pPr>
      <w:tabs>
        <w:tab w:val="right" w:pos="547"/>
      </w:tabs>
      <w:spacing w:before="140" w:after="140" w:line="560" w:lineRule="exact"/>
      <w:ind w:left="720" w:hanging="720"/>
    </w:pPr>
  </w:style>
  <w:style w:type="character" w:customStyle="1" w:styleId="FgCOFigureCallOut">
    <w:name w:val="FgCO Figure Call Out"/>
    <w:rsid w:val="00321837"/>
    <w:rPr>
      <w:rFonts w:ascii="Times New Roman" w:hAnsi="Times New Roman"/>
      <w:color w:val="auto"/>
      <w:sz w:val="24"/>
      <w:bdr w:val="none" w:sz="0" w:space="0" w:color="auto"/>
      <w:shd w:val="pct25" w:color="0000FF" w:fill="FFFFFF"/>
    </w:rPr>
  </w:style>
  <w:style w:type="paragraph" w:customStyle="1" w:styleId="TxNITextNoIndent">
    <w:name w:val="TxNI Text No Indent"/>
    <w:basedOn w:val="BaseText"/>
    <w:rsid w:val="00321837"/>
    <w:pPr>
      <w:spacing w:before="140" w:line="560" w:lineRule="exact"/>
    </w:pPr>
  </w:style>
  <w:style w:type="character" w:customStyle="1" w:styleId="TCOTableCallOut">
    <w:name w:val="TCO Table Call Out"/>
    <w:rsid w:val="00321837"/>
    <w:rPr>
      <w:rFonts w:ascii="Times New Roman" w:hAnsi="Times New Roman"/>
      <w:sz w:val="24"/>
      <w:bdr w:val="none" w:sz="0" w:space="0" w:color="auto"/>
      <w:shd w:val="pct30" w:color="FF6600" w:fill="F3F3F3"/>
    </w:rPr>
  </w:style>
  <w:style w:type="paragraph" w:customStyle="1" w:styleId="SBSpaceBreak">
    <w:name w:val="SB Space Break"/>
    <w:basedOn w:val="BaseText"/>
    <w:rsid w:val="00321837"/>
    <w:pPr>
      <w:shd w:val="pct20" w:color="auto" w:fill="FFFFFF"/>
      <w:spacing w:line="560" w:lineRule="exact"/>
      <w:jc w:val="center"/>
    </w:pPr>
  </w:style>
  <w:style w:type="character" w:customStyle="1" w:styleId="BxCOBoxCallOut">
    <w:name w:val="BxCO Box Call Out"/>
    <w:rsid w:val="00321837"/>
    <w:rPr>
      <w:rFonts w:ascii="Times New Roman" w:hAnsi="Times New Roman"/>
      <w:sz w:val="24"/>
      <w:bdr w:val="none" w:sz="0" w:space="0" w:color="auto"/>
      <w:shd w:val="pct20" w:color="FF00FF" w:fill="auto"/>
    </w:rPr>
  </w:style>
  <w:style w:type="paragraph" w:customStyle="1" w:styleId="NtCNotetoComp">
    <w:name w:val="NtC Note to Comp"/>
    <w:basedOn w:val="BaseText"/>
    <w:rsid w:val="00321837"/>
    <w:pPr>
      <w:spacing w:before="360" w:after="360" w:line="360" w:lineRule="exact"/>
    </w:pPr>
    <w:rPr>
      <w:color w:val="FF0000"/>
      <w:sz w:val="28"/>
    </w:rPr>
  </w:style>
  <w:style w:type="paragraph" w:customStyle="1" w:styleId="NtENotetoEditor">
    <w:name w:val="NtE Note to Editor"/>
    <w:basedOn w:val="NtCNotetoComp"/>
    <w:rsid w:val="00321837"/>
    <w:rPr>
      <w:color w:val="008000"/>
    </w:rPr>
  </w:style>
  <w:style w:type="paragraph" w:customStyle="1" w:styleId="BNBoxNumber">
    <w:name w:val="BN Box Number"/>
    <w:basedOn w:val="BaseText"/>
    <w:rsid w:val="00321837"/>
    <w:pPr>
      <w:spacing w:before="280" w:line="560" w:lineRule="exact"/>
    </w:pPr>
    <w:rPr>
      <w:b/>
    </w:rPr>
  </w:style>
  <w:style w:type="paragraph" w:customStyle="1" w:styleId="BTBoxTitle">
    <w:name w:val="BT Box Title"/>
    <w:basedOn w:val="BNBoxNumber"/>
    <w:rsid w:val="00321837"/>
    <w:pPr>
      <w:spacing w:before="0" w:after="280"/>
    </w:pPr>
    <w:rPr>
      <w:b w:val="0"/>
    </w:rPr>
  </w:style>
  <w:style w:type="paragraph" w:customStyle="1" w:styleId="TStbHTableStubHead">
    <w:name w:val="TStbH Table Stub Head"/>
    <w:basedOn w:val="BaseText"/>
    <w:rsid w:val="00321837"/>
    <w:pPr>
      <w:spacing w:line="360" w:lineRule="exact"/>
    </w:pPr>
    <w:rPr>
      <w:b/>
    </w:rPr>
  </w:style>
  <w:style w:type="paragraph" w:customStyle="1" w:styleId="TBTableBody">
    <w:name w:val="TB Table Body"/>
    <w:basedOn w:val="BaseText"/>
    <w:link w:val="TBTableBodyChar"/>
    <w:rsid w:val="00321837"/>
    <w:pPr>
      <w:spacing w:line="360" w:lineRule="exact"/>
    </w:pPr>
  </w:style>
  <w:style w:type="paragraph" w:customStyle="1" w:styleId="TCHTableColumnHead">
    <w:name w:val="TCH Table Column Head"/>
    <w:basedOn w:val="TTTableTitle"/>
    <w:rsid w:val="00321837"/>
    <w:rPr>
      <w:b/>
    </w:rPr>
  </w:style>
  <w:style w:type="paragraph" w:customStyle="1" w:styleId="TTTableTitle">
    <w:name w:val="TT Table Title"/>
    <w:basedOn w:val="BaseText"/>
    <w:rsid w:val="00321837"/>
    <w:pPr>
      <w:spacing w:line="360" w:lineRule="exact"/>
    </w:pPr>
  </w:style>
  <w:style w:type="paragraph" w:customStyle="1" w:styleId="GLDefGlossaryDefinition">
    <w:name w:val="GLDef Glossary Definition"/>
    <w:basedOn w:val="BaseText"/>
    <w:rsid w:val="00321837"/>
    <w:pPr>
      <w:spacing w:line="560" w:lineRule="exact"/>
    </w:pPr>
  </w:style>
  <w:style w:type="paragraph" w:customStyle="1" w:styleId="OL2OutlineListLevel2">
    <w:name w:val="OL2 Outline List Level 2"/>
    <w:basedOn w:val="OL1OutlineListLevel1"/>
    <w:rsid w:val="00321837"/>
    <w:pPr>
      <w:tabs>
        <w:tab w:val="clear" w:pos="547"/>
        <w:tab w:val="right" w:pos="1267"/>
      </w:tabs>
      <w:spacing w:before="0"/>
      <w:ind w:left="1440"/>
    </w:pPr>
  </w:style>
  <w:style w:type="paragraph" w:customStyle="1" w:styleId="OL3OutlineListLevel3">
    <w:name w:val="OL3 Outline List Level 3"/>
    <w:basedOn w:val="OL2OutlineListLevel2"/>
    <w:rsid w:val="00321837"/>
    <w:pPr>
      <w:tabs>
        <w:tab w:val="right" w:pos="1872"/>
      </w:tabs>
      <w:ind w:left="2160"/>
    </w:pPr>
  </w:style>
  <w:style w:type="paragraph" w:customStyle="1" w:styleId="OL4OutlineListLevel4">
    <w:name w:val="OL4 Outline List Level 4"/>
    <w:basedOn w:val="OL3OutlineListLevel3"/>
    <w:rsid w:val="00321837"/>
    <w:pPr>
      <w:tabs>
        <w:tab w:val="right" w:pos="2592"/>
      </w:tabs>
      <w:ind w:left="2880"/>
    </w:pPr>
  </w:style>
  <w:style w:type="paragraph" w:customStyle="1" w:styleId="SpExSpecialExtract">
    <w:name w:val="SpEx Special Extract"/>
    <w:basedOn w:val="EExtract"/>
    <w:rsid w:val="00321837"/>
    <w:pPr>
      <w:spacing w:before="360" w:after="360" w:line="400" w:lineRule="exact"/>
      <w:contextualSpacing/>
    </w:pPr>
    <w:rPr>
      <w:color w:val="00B050"/>
    </w:rPr>
  </w:style>
  <w:style w:type="character" w:customStyle="1" w:styleId="FgMenFigureMention">
    <w:name w:val="FgMen Figure Mention"/>
    <w:rsid w:val="00321837"/>
    <w:rPr>
      <w:color w:val="0000FF"/>
    </w:rPr>
  </w:style>
  <w:style w:type="paragraph" w:customStyle="1" w:styleId="CAuAfChapterAuthorAffiliation">
    <w:name w:val="CAuAf Chapter Author Affiliation"/>
    <w:basedOn w:val="CAuChapterAuthor"/>
    <w:rsid w:val="00321837"/>
    <w:pPr>
      <w:spacing w:before="0" w:after="280"/>
    </w:pPr>
    <w:rPr>
      <w:b/>
    </w:rPr>
  </w:style>
  <w:style w:type="paragraph" w:customStyle="1" w:styleId="DEDisplayEquation">
    <w:name w:val="DE Display Equation"/>
    <w:basedOn w:val="BaseText"/>
    <w:rsid w:val="00321837"/>
    <w:pPr>
      <w:tabs>
        <w:tab w:val="right" w:pos="8640"/>
      </w:tabs>
      <w:spacing w:before="360" w:after="360" w:line="560" w:lineRule="atLeast"/>
      <w:ind w:left="720" w:hanging="720"/>
    </w:pPr>
  </w:style>
  <w:style w:type="paragraph" w:customStyle="1" w:styleId="H6HeadingLevel6">
    <w:name w:val="H6 Heading Level 6"/>
    <w:basedOn w:val="H5HeadingLevel5"/>
    <w:rsid w:val="00321837"/>
    <w:pPr>
      <w:outlineLvl w:val="5"/>
    </w:pPr>
    <w:rPr>
      <w:sz w:val="22"/>
    </w:rPr>
  </w:style>
  <w:style w:type="paragraph" w:customStyle="1" w:styleId="TIHTableInternalHead">
    <w:name w:val="TIH Table Internal Head"/>
    <w:basedOn w:val="TTTableTitle"/>
    <w:rsid w:val="00321837"/>
    <w:pPr>
      <w:spacing w:before="280"/>
    </w:pPr>
  </w:style>
  <w:style w:type="paragraph" w:styleId="TOC8">
    <w:name w:val="toc 8"/>
    <w:basedOn w:val="Normal"/>
    <w:next w:val="Normal"/>
    <w:autoRedefine/>
    <w:semiHidden/>
    <w:rsid w:val="00321837"/>
    <w:pPr>
      <w:ind w:left="1400"/>
    </w:pPr>
  </w:style>
  <w:style w:type="character" w:customStyle="1" w:styleId="DENDisplayEquationNumber">
    <w:name w:val="DEN Display Equation Number"/>
    <w:rsid w:val="00321837"/>
    <w:rPr>
      <w:bdr w:val="none" w:sz="0" w:space="0" w:color="auto"/>
      <w:shd w:val="pct15" w:color="auto" w:fill="FFFFFF"/>
    </w:rPr>
  </w:style>
  <w:style w:type="paragraph" w:customStyle="1" w:styleId="TFNTableFootnote">
    <w:name w:val="TFN Table Footnote"/>
    <w:basedOn w:val="TBTableBody"/>
    <w:rsid w:val="00321837"/>
    <w:pPr>
      <w:spacing w:before="280" w:after="280"/>
    </w:pPr>
  </w:style>
  <w:style w:type="character" w:customStyle="1" w:styleId="LetDateLetterDateChar">
    <w:name w:val="LetDate Letter Date Char"/>
    <w:basedOn w:val="LetTxLetterTextChar"/>
    <w:link w:val="LetDateLetterDate"/>
    <w:rsid w:val="00321837"/>
  </w:style>
  <w:style w:type="paragraph" w:customStyle="1" w:styleId="LetDateLetterDate">
    <w:name w:val="LetDate Letter Date"/>
    <w:basedOn w:val="LetTxLetterText"/>
    <w:link w:val="LetDateLetterDateChar"/>
    <w:rsid w:val="00321837"/>
  </w:style>
  <w:style w:type="paragraph" w:customStyle="1" w:styleId="CONChapterOpeningNote">
    <w:name w:val="CON Chapter Opening Note"/>
    <w:basedOn w:val="BaseText"/>
    <w:rsid w:val="00321837"/>
    <w:pPr>
      <w:pBdr>
        <w:top w:val="dotted" w:sz="4" w:space="12" w:color="auto"/>
        <w:left w:val="dotted" w:sz="4" w:space="12" w:color="auto"/>
        <w:bottom w:val="dotted" w:sz="4" w:space="12" w:color="auto"/>
        <w:right w:val="dotted" w:sz="4" w:space="12" w:color="auto"/>
      </w:pBdr>
      <w:spacing w:after="280" w:line="560" w:lineRule="exact"/>
      <w:ind w:left="720" w:right="720"/>
    </w:pPr>
  </w:style>
  <w:style w:type="paragraph" w:customStyle="1" w:styleId="DIADialogue">
    <w:name w:val="DIA Dialogue"/>
    <w:basedOn w:val="BaseText"/>
    <w:rsid w:val="00321837"/>
    <w:pPr>
      <w:tabs>
        <w:tab w:val="left" w:pos="2880"/>
      </w:tabs>
      <w:spacing w:before="280" w:after="280" w:line="560" w:lineRule="exact"/>
      <w:ind w:left="720" w:hanging="720"/>
      <w:contextualSpacing/>
    </w:pPr>
  </w:style>
  <w:style w:type="paragraph" w:customStyle="1" w:styleId="IntQInterviewQuestion">
    <w:name w:val="IntQ Interview Question"/>
    <w:basedOn w:val="BlockText"/>
    <w:autoRedefine/>
    <w:rsid w:val="00321837"/>
    <w:pPr>
      <w:spacing w:line="560" w:lineRule="exact"/>
      <w:ind w:firstLine="720"/>
    </w:pPr>
    <w:rPr>
      <w:color w:val="000080"/>
      <w:sz w:val="24"/>
    </w:rPr>
  </w:style>
  <w:style w:type="paragraph" w:customStyle="1" w:styleId="IntAInterviewAnswer">
    <w:name w:val="IntA Interview Answer"/>
    <w:basedOn w:val="BaseText"/>
    <w:autoRedefine/>
    <w:rsid w:val="00321837"/>
    <w:pPr>
      <w:spacing w:line="560" w:lineRule="exact"/>
      <w:ind w:firstLine="720"/>
    </w:pPr>
    <w:rPr>
      <w:color w:val="008000"/>
      <w:szCs w:val="24"/>
    </w:rPr>
  </w:style>
  <w:style w:type="paragraph" w:customStyle="1" w:styleId="DE-EDisplayEquationinExtract">
    <w:name w:val="DE-E Display Equation in Extract"/>
    <w:basedOn w:val="DEDisplayEquation"/>
    <w:rsid w:val="00321837"/>
    <w:pPr>
      <w:spacing w:before="0" w:after="0"/>
      <w:ind w:firstLine="0"/>
    </w:pPr>
  </w:style>
  <w:style w:type="paragraph" w:customStyle="1" w:styleId="PNPartNumber">
    <w:name w:val="PN Part Number"/>
    <w:basedOn w:val="BaseHeading"/>
    <w:next w:val="PTPartTitle"/>
    <w:rsid w:val="00321837"/>
    <w:pPr>
      <w:keepNext/>
      <w:keepLines/>
      <w:spacing w:before="560"/>
      <w:jc w:val="center"/>
    </w:pPr>
    <w:rPr>
      <w:b/>
      <w:sz w:val="28"/>
    </w:rPr>
  </w:style>
  <w:style w:type="paragraph" w:customStyle="1" w:styleId="PTPartTitle">
    <w:name w:val="PT Part Title"/>
    <w:basedOn w:val="PNPartNumber"/>
    <w:rsid w:val="00321837"/>
    <w:pPr>
      <w:spacing w:before="1200"/>
    </w:pPr>
  </w:style>
  <w:style w:type="paragraph" w:customStyle="1" w:styleId="PSTPartSubtitle">
    <w:name w:val="PST Part Subtitle"/>
    <w:basedOn w:val="PTPartTitle"/>
    <w:rsid w:val="00321837"/>
    <w:pPr>
      <w:keepNext w:val="0"/>
      <w:spacing w:before="360"/>
    </w:pPr>
    <w:rPr>
      <w:b w:val="0"/>
    </w:rPr>
  </w:style>
  <w:style w:type="paragraph" w:customStyle="1" w:styleId="EpEpigraph">
    <w:name w:val="Ep Epigraph"/>
    <w:basedOn w:val="BaseText"/>
    <w:rsid w:val="00321837"/>
    <w:pPr>
      <w:spacing w:before="280" w:line="560" w:lineRule="exact"/>
      <w:ind w:left="720" w:right="720"/>
    </w:pPr>
  </w:style>
  <w:style w:type="paragraph" w:customStyle="1" w:styleId="EpSEpigraphSource">
    <w:name w:val="EpS Epigraph Source"/>
    <w:basedOn w:val="EpEpigraph"/>
    <w:rsid w:val="00321837"/>
    <w:pPr>
      <w:spacing w:before="140" w:after="280"/>
      <w:ind w:right="0"/>
    </w:pPr>
  </w:style>
  <w:style w:type="paragraph" w:customStyle="1" w:styleId="PITxPartIntroductionText">
    <w:name w:val="PITx Part Introduction Text"/>
    <w:basedOn w:val="BaseText"/>
    <w:rsid w:val="00321837"/>
    <w:pPr>
      <w:spacing w:before="280" w:after="280" w:line="560" w:lineRule="exact"/>
      <w:ind w:firstLine="720"/>
      <w:contextualSpacing/>
    </w:pPr>
  </w:style>
  <w:style w:type="paragraph" w:customStyle="1" w:styleId="SpH1SpecialHeading1">
    <w:name w:val="SpH1 Special Heading 1"/>
    <w:basedOn w:val="SpTxSpecialText"/>
    <w:rsid w:val="00321837"/>
    <w:pPr>
      <w:spacing w:before="280" w:after="280"/>
      <w:ind w:firstLine="0"/>
    </w:pPr>
    <w:rPr>
      <w:b/>
      <w:sz w:val="36"/>
    </w:rPr>
  </w:style>
  <w:style w:type="paragraph" w:customStyle="1" w:styleId="SpTxSpecialText">
    <w:name w:val="SpTx Special Text"/>
    <w:basedOn w:val="BaseText"/>
    <w:rsid w:val="00321837"/>
    <w:pPr>
      <w:spacing w:line="560" w:lineRule="exact"/>
      <w:ind w:firstLine="720"/>
    </w:pPr>
    <w:rPr>
      <w:color w:val="00B050"/>
    </w:rPr>
  </w:style>
  <w:style w:type="paragraph" w:styleId="TableofAuthorities">
    <w:name w:val="table of authorities"/>
    <w:basedOn w:val="Normal"/>
    <w:next w:val="Normal"/>
    <w:semiHidden/>
    <w:rsid w:val="0032183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321837"/>
    <w:pPr>
      <w:ind w:left="400" w:hanging="400"/>
    </w:pPr>
  </w:style>
  <w:style w:type="paragraph" w:customStyle="1" w:styleId="GLTrmGlossaryDefinitionTerm">
    <w:name w:val="GLTrm Glossary Definition Term"/>
    <w:basedOn w:val="GLDefGlossaryDefinition"/>
    <w:rsid w:val="00321837"/>
    <w:pPr>
      <w:spacing w:before="280"/>
    </w:pPr>
    <w:rPr>
      <w:b/>
    </w:rPr>
  </w:style>
  <w:style w:type="character" w:customStyle="1" w:styleId="TMenTableMention">
    <w:name w:val="TMen Table Mention"/>
    <w:rsid w:val="00321837"/>
    <w:rPr>
      <w:color w:val="FF6600"/>
    </w:rPr>
  </w:style>
  <w:style w:type="paragraph" w:customStyle="1" w:styleId="ChrChronology">
    <w:name w:val="Chr Chronology"/>
    <w:basedOn w:val="BaseText"/>
    <w:rsid w:val="00321837"/>
    <w:pPr>
      <w:tabs>
        <w:tab w:val="left" w:pos="1728"/>
      </w:tabs>
      <w:spacing w:before="140" w:line="560" w:lineRule="exact"/>
      <w:ind w:left="1728" w:hanging="1728"/>
    </w:pPr>
  </w:style>
  <w:style w:type="paragraph" w:customStyle="1" w:styleId="VSVerseSource">
    <w:name w:val="VS Verse Source"/>
    <w:basedOn w:val="BaseText"/>
    <w:rsid w:val="00321837"/>
    <w:pPr>
      <w:spacing w:before="140" w:after="280" w:line="560" w:lineRule="exact"/>
    </w:pPr>
  </w:style>
  <w:style w:type="character" w:customStyle="1" w:styleId="SbarMenSidebarMention">
    <w:name w:val="SbarMen Sidebar Mention"/>
    <w:rsid w:val="00321837"/>
    <w:rPr>
      <w:color w:val="008000"/>
    </w:rPr>
  </w:style>
  <w:style w:type="paragraph" w:customStyle="1" w:styleId="PriDocBegPrimaryDocumentBegin">
    <w:name w:val="PriDocBeg Primary Document Begin"/>
    <w:basedOn w:val="BaseText"/>
    <w:rsid w:val="00321837"/>
    <w:pPr>
      <w:shd w:val="pct12" w:color="auto" w:fill="FFFFFF"/>
      <w:spacing w:before="280" w:after="280" w:line="560" w:lineRule="exact"/>
    </w:pPr>
    <w:rPr>
      <w:b/>
      <w:sz w:val="28"/>
    </w:rPr>
  </w:style>
  <w:style w:type="paragraph" w:customStyle="1" w:styleId="PriDocEndPrimaryDocumentEnd">
    <w:name w:val="PriDocEnd Primary Document End"/>
    <w:basedOn w:val="PriDocBegPrimaryDocumentBegin"/>
    <w:rsid w:val="00321837"/>
  </w:style>
  <w:style w:type="paragraph" w:customStyle="1" w:styleId="TxCTextContinuation">
    <w:name w:val="TxC Text Continuation"/>
    <w:basedOn w:val="BaseText"/>
    <w:rsid w:val="00321837"/>
    <w:pPr>
      <w:spacing w:line="560" w:lineRule="exact"/>
    </w:pPr>
  </w:style>
  <w:style w:type="paragraph" w:customStyle="1" w:styleId="VHVerseHeading">
    <w:name w:val="VH Verse Heading"/>
    <w:basedOn w:val="BaseText"/>
    <w:next w:val="VVerse"/>
    <w:rsid w:val="00321837"/>
    <w:pPr>
      <w:keepNext/>
      <w:keepLines/>
      <w:spacing w:before="280" w:line="560" w:lineRule="exact"/>
    </w:pPr>
    <w:rPr>
      <w:b/>
    </w:rPr>
  </w:style>
  <w:style w:type="paragraph" w:customStyle="1" w:styleId="VVerse">
    <w:name w:val="V Verse"/>
    <w:basedOn w:val="BaseText"/>
    <w:rsid w:val="00321837"/>
    <w:pPr>
      <w:tabs>
        <w:tab w:val="left" w:pos="2880"/>
      </w:tabs>
      <w:spacing w:before="280" w:after="280" w:line="560" w:lineRule="exact"/>
      <w:ind w:left="245" w:hanging="245"/>
      <w:contextualSpacing/>
    </w:pPr>
  </w:style>
  <w:style w:type="character" w:customStyle="1" w:styleId="BxMenBoxMention">
    <w:name w:val="BxMen Box Mention"/>
    <w:rsid w:val="00321837"/>
    <w:rPr>
      <w:color w:val="FF00FF"/>
    </w:rPr>
  </w:style>
  <w:style w:type="character" w:customStyle="1" w:styleId="SbarCOSidebarCallOut">
    <w:name w:val="SbarCO Sidebar Call Out"/>
    <w:rsid w:val="00321837"/>
    <w:rPr>
      <w:rFonts w:ascii="Times New Roman" w:hAnsi="Times New Roman"/>
      <w:sz w:val="24"/>
      <w:bdr w:val="none" w:sz="0" w:space="0" w:color="auto"/>
      <w:shd w:val="pct30" w:color="008000" w:fill="auto"/>
    </w:rPr>
  </w:style>
  <w:style w:type="paragraph" w:customStyle="1" w:styleId="NL-ENumberedListinExtract">
    <w:name w:val="NL-E Numbered List in Extract"/>
    <w:basedOn w:val="NLNumberedList"/>
    <w:rsid w:val="00321837"/>
    <w:pPr>
      <w:tabs>
        <w:tab w:val="left" w:pos="1440"/>
        <w:tab w:val="left" w:pos="1800"/>
        <w:tab w:val="left" w:pos="2160"/>
      </w:tabs>
      <w:ind w:left="1080" w:right="720"/>
    </w:pPr>
  </w:style>
  <w:style w:type="paragraph" w:customStyle="1" w:styleId="LetAuLetterAuthor">
    <w:name w:val="LetAu Letter Author"/>
    <w:basedOn w:val="LetTxLetterText"/>
    <w:rsid w:val="00321837"/>
    <w:pPr>
      <w:spacing w:after="280"/>
    </w:pPr>
  </w:style>
  <w:style w:type="paragraph" w:customStyle="1" w:styleId="LetAuAddLetterAuthorAddress">
    <w:name w:val="LetAuAdd Letter Author Address"/>
    <w:basedOn w:val="LetTxLetterText"/>
    <w:rsid w:val="00321837"/>
    <w:pPr>
      <w:spacing w:after="280"/>
      <w:contextualSpacing/>
    </w:pPr>
  </w:style>
  <w:style w:type="paragraph" w:customStyle="1" w:styleId="LetAddLetterAddress">
    <w:name w:val="LetAdd Letter Address"/>
    <w:basedOn w:val="LetTxLetterText"/>
    <w:rsid w:val="00321837"/>
    <w:pPr>
      <w:spacing w:after="280"/>
      <w:contextualSpacing/>
    </w:pPr>
  </w:style>
  <w:style w:type="paragraph" w:customStyle="1" w:styleId="Let-ELetterinExtract">
    <w:name w:val="Let-E Letter in Extract"/>
    <w:basedOn w:val="LetTxLetterText"/>
    <w:rsid w:val="00321837"/>
    <w:pPr>
      <w:ind w:left="720" w:right="720"/>
    </w:pPr>
  </w:style>
  <w:style w:type="paragraph" w:customStyle="1" w:styleId="LetDate-ELetterDateinExtract">
    <w:name w:val="LetDate-E Letter Date in Extract"/>
    <w:basedOn w:val="Let-ELetterinExtract"/>
    <w:rsid w:val="00321837"/>
  </w:style>
  <w:style w:type="paragraph" w:customStyle="1" w:styleId="LetAdd-ELetterAddressinExtract">
    <w:name w:val="LetAdd-E Letter Address in Extract"/>
    <w:basedOn w:val="LetAddLetterAddress"/>
    <w:rsid w:val="00321837"/>
    <w:pPr>
      <w:spacing w:before="0" w:after="0"/>
      <w:ind w:left="720" w:right="720"/>
      <w:contextualSpacing w:val="0"/>
    </w:pPr>
  </w:style>
  <w:style w:type="paragraph" w:customStyle="1" w:styleId="LetAu-ELetterAuthorinExtract">
    <w:name w:val="LetAu-E Letter Author in Extract"/>
    <w:basedOn w:val="LetAuLetterAuthor"/>
    <w:rsid w:val="00321837"/>
    <w:pPr>
      <w:spacing w:before="0"/>
      <w:ind w:left="720" w:right="720"/>
    </w:pPr>
  </w:style>
  <w:style w:type="paragraph" w:customStyle="1" w:styleId="LetAuAdd-ELetterAuthorAddressinExtract">
    <w:name w:val="LetAuAdd-E Letter Author Address in Extract"/>
    <w:basedOn w:val="LetAuAddLetterAuthorAddress"/>
    <w:rsid w:val="00321837"/>
    <w:pPr>
      <w:spacing w:before="0"/>
      <w:ind w:left="720" w:right="720"/>
    </w:pPr>
  </w:style>
  <w:style w:type="paragraph" w:customStyle="1" w:styleId="CSTChapterSubtitle">
    <w:name w:val="CST Chapter Subtitle"/>
    <w:basedOn w:val="BaseHeading"/>
    <w:autoRedefine/>
    <w:rsid w:val="00321837"/>
    <w:rPr>
      <w:sz w:val="28"/>
    </w:rPr>
  </w:style>
  <w:style w:type="paragraph" w:customStyle="1" w:styleId="PITPartIntroductionTitle">
    <w:name w:val="PIT Part Introduction Title"/>
    <w:basedOn w:val="PSTPartSubtitle"/>
    <w:qFormat/>
    <w:rsid w:val="00321837"/>
    <w:pPr>
      <w:keepNext/>
      <w:spacing w:before="280"/>
    </w:pPr>
  </w:style>
  <w:style w:type="paragraph" w:customStyle="1" w:styleId="NNotation">
    <w:name w:val="N Notation"/>
    <w:basedOn w:val="BaseText"/>
    <w:qFormat/>
    <w:rsid w:val="00321837"/>
    <w:pPr>
      <w:tabs>
        <w:tab w:val="left" w:pos="480"/>
      </w:tabs>
      <w:spacing w:line="560" w:lineRule="exact"/>
    </w:pPr>
  </w:style>
  <w:style w:type="character" w:customStyle="1" w:styleId="CommentSubjectChar">
    <w:name w:val="Comment Subject Char"/>
    <w:rsid w:val="00321837"/>
    <w:rPr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321837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IA-EDialogueinExtract">
    <w:name w:val="DIA-E Dialogue in Extract"/>
    <w:basedOn w:val="DIADialogue"/>
    <w:qFormat/>
    <w:rsid w:val="00321837"/>
    <w:pPr>
      <w:tabs>
        <w:tab w:val="left" w:pos="4320"/>
      </w:tabs>
      <w:ind w:left="1440" w:right="720"/>
    </w:pPr>
  </w:style>
  <w:style w:type="paragraph" w:customStyle="1" w:styleId="VEVerseinExtract">
    <w:name w:val="VE Verse in Extract"/>
    <w:basedOn w:val="VVerse"/>
    <w:qFormat/>
    <w:rsid w:val="00321837"/>
    <w:pPr>
      <w:tabs>
        <w:tab w:val="left" w:pos="1440"/>
        <w:tab w:val="left" w:pos="3600"/>
        <w:tab w:val="left" w:pos="4320"/>
        <w:tab w:val="left" w:pos="5040"/>
        <w:tab w:val="left" w:pos="5760"/>
      </w:tabs>
      <w:ind w:left="965" w:right="720"/>
    </w:pPr>
  </w:style>
  <w:style w:type="paragraph" w:customStyle="1" w:styleId="VESVerseinExtractSource">
    <w:name w:val="VES Verse in Extract Source"/>
    <w:basedOn w:val="VSVerseSource"/>
    <w:qFormat/>
    <w:rsid w:val="00321837"/>
    <w:pPr>
      <w:spacing w:before="0"/>
      <w:ind w:left="720" w:right="720"/>
    </w:pPr>
  </w:style>
  <w:style w:type="paragraph" w:customStyle="1" w:styleId="AuQAuthorQuery">
    <w:name w:val="AuQ Author Query"/>
    <w:basedOn w:val="NtENotetoEditor"/>
    <w:qFormat/>
    <w:rsid w:val="00321837"/>
    <w:rPr>
      <w:color w:val="0070C0"/>
    </w:rPr>
  </w:style>
  <w:style w:type="paragraph" w:customStyle="1" w:styleId="AppBegAppendixBegin">
    <w:name w:val="AppBeg Appendix Begin"/>
    <w:basedOn w:val="PriDocBegPrimaryDocumentBegin"/>
    <w:qFormat/>
    <w:rsid w:val="00321837"/>
  </w:style>
  <w:style w:type="paragraph" w:customStyle="1" w:styleId="AppEndAppendixEnd">
    <w:name w:val="AppEnd Appendix End"/>
    <w:basedOn w:val="PriDocEndPrimaryDocumentEnd"/>
    <w:qFormat/>
    <w:rsid w:val="00321837"/>
  </w:style>
  <w:style w:type="paragraph" w:customStyle="1" w:styleId="BoxBegBoxBegin">
    <w:name w:val="BoxBeg Box Begin"/>
    <w:basedOn w:val="PriDocBegPrimaryDocumentBegin"/>
    <w:qFormat/>
    <w:rsid w:val="00321837"/>
  </w:style>
  <w:style w:type="paragraph" w:customStyle="1" w:styleId="BoxEndBoxEnd">
    <w:name w:val="BoxEnd Box End"/>
    <w:basedOn w:val="PriDocEndPrimaryDocumentEnd"/>
    <w:qFormat/>
    <w:rsid w:val="00321837"/>
  </w:style>
  <w:style w:type="paragraph" w:customStyle="1" w:styleId="ExrBegExerciseBegin">
    <w:name w:val="ExrBeg Exercise Begin"/>
    <w:basedOn w:val="PriDocBegPrimaryDocumentBegin"/>
    <w:qFormat/>
    <w:rsid w:val="00321837"/>
  </w:style>
  <w:style w:type="paragraph" w:customStyle="1" w:styleId="ExrEndExerciseEnd">
    <w:name w:val="ExrEnd Exercise End"/>
    <w:basedOn w:val="PriDocEndPrimaryDocumentEnd"/>
    <w:qFormat/>
    <w:rsid w:val="00321837"/>
  </w:style>
  <w:style w:type="paragraph" w:customStyle="1" w:styleId="NotesBegNotesBegin">
    <w:name w:val="NotesBeg Notes Begin"/>
    <w:basedOn w:val="PriDocBegPrimaryDocumentBegin"/>
    <w:qFormat/>
    <w:rsid w:val="00321837"/>
  </w:style>
  <w:style w:type="paragraph" w:customStyle="1" w:styleId="NotesEndNotesEnd">
    <w:name w:val="NotesEnd Notes End"/>
    <w:basedOn w:val="PriDocEndPrimaryDocumentEnd"/>
    <w:qFormat/>
    <w:rsid w:val="00321837"/>
  </w:style>
  <w:style w:type="paragraph" w:customStyle="1" w:styleId="TSTableSource">
    <w:name w:val="TS Table Source"/>
    <w:basedOn w:val="TFNTableFootnote"/>
    <w:rsid w:val="00321837"/>
    <w:pPr>
      <w:spacing w:before="0" w:after="560"/>
    </w:pPr>
  </w:style>
  <w:style w:type="paragraph" w:customStyle="1" w:styleId="TNTableNumber">
    <w:name w:val="TN Table Number"/>
    <w:basedOn w:val="TTTableTitle"/>
    <w:rsid w:val="00321837"/>
    <w:pPr>
      <w:spacing w:before="560"/>
    </w:pPr>
    <w:rPr>
      <w:b/>
    </w:rPr>
  </w:style>
  <w:style w:type="paragraph" w:customStyle="1" w:styleId="ITCHIn-textTableColumnHead">
    <w:name w:val="ITCH In-text Table Column Head"/>
    <w:basedOn w:val="TCHTableColumnHead"/>
    <w:rsid w:val="00321837"/>
  </w:style>
  <w:style w:type="paragraph" w:customStyle="1" w:styleId="ITBIn-textTableBody">
    <w:name w:val="ITB In-text Table Body"/>
    <w:basedOn w:val="TBTableBody"/>
    <w:link w:val="ITBIn-textTableBodyChar"/>
    <w:rsid w:val="00321837"/>
  </w:style>
  <w:style w:type="paragraph" w:customStyle="1" w:styleId="RefTxReferenceText">
    <w:name w:val="RefTx Reference Text"/>
    <w:basedOn w:val="BaseText"/>
    <w:rsid w:val="00321837"/>
    <w:pPr>
      <w:spacing w:after="140" w:line="560" w:lineRule="exact"/>
      <w:ind w:left="720" w:hanging="720"/>
    </w:pPr>
  </w:style>
  <w:style w:type="paragraph" w:customStyle="1" w:styleId="DL-EDescriptiveListinExtract">
    <w:name w:val="DL-E Descriptive List in Extract"/>
    <w:basedOn w:val="DLDescriptiveList"/>
    <w:rsid w:val="00321837"/>
    <w:pPr>
      <w:tabs>
        <w:tab w:val="left" w:pos="480"/>
      </w:tabs>
    </w:pPr>
  </w:style>
  <w:style w:type="paragraph" w:customStyle="1" w:styleId="N-ENotationinExtract">
    <w:name w:val="N-E Notation in Extract"/>
    <w:basedOn w:val="NNotation"/>
    <w:rsid w:val="00321837"/>
  </w:style>
  <w:style w:type="paragraph" w:customStyle="1" w:styleId="Dis-EDisplayinExtract">
    <w:name w:val="Dis-E Display in Extract"/>
    <w:basedOn w:val="DDisplay"/>
    <w:rsid w:val="00321837"/>
    <w:pPr>
      <w:ind w:left="720" w:right="720"/>
    </w:pPr>
  </w:style>
  <w:style w:type="paragraph" w:customStyle="1" w:styleId="DDisplay">
    <w:name w:val="D Display"/>
    <w:basedOn w:val="BaseText"/>
    <w:rsid w:val="00321837"/>
    <w:pPr>
      <w:spacing w:before="280" w:after="280" w:line="560" w:lineRule="exact"/>
    </w:pPr>
  </w:style>
  <w:style w:type="paragraph" w:customStyle="1" w:styleId="PProgram">
    <w:name w:val="P Program"/>
    <w:basedOn w:val="BaseText"/>
    <w:rsid w:val="00321837"/>
    <w:pPr>
      <w:spacing w:line="560" w:lineRule="exact"/>
    </w:pPr>
    <w:rPr>
      <w:rFonts w:ascii="Courier" w:hAnsi="Courier"/>
      <w:sz w:val="22"/>
    </w:rPr>
  </w:style>
  <w:style w:type="paragraph" w:customStyle="1" w:styleId="P-EPrograminExtract">
    <w:name w:val="P-E Program in Extract"/>
    <w:basedOn w:val="PProgram"/>
    <w:rsid w:val="00321837"/>
    <w:pPr>
      <w:spacing w:before="280" w:after="280"/>
      <w:ind w:left="720" w:right="720"/>
    </w:pPr>
  </w:style>
  <w:style w:type="paragraph" w:customStyle="1" w:styleId="NTrDNumberedTreeDisplay">
    <w:name w:val="NTrD Numbered Tree Display"/>
    <w:basedOn w:val="BaseText"/>
    <w:rsid w:val="00321837"/>
    <w:pPr>
      <w:spacing w:before="280" w:after="280" w:line="560" w:lineRule="exact"/>
    </w:pPr>
  </w:style>
  <w:style w:type="paragraph" w:customStyle="1" w:styleId="NTrD-ENumberedTreeDisplayinExtract">
    <w:name w:val="NTrD-E Numbered Tree Display in Extract"/>
    <w:basedOn w:val="NTrDNumberedTreeDisplay"/>
    <w:rsid w:val="00321837"/>
    <w:pPr>
      <w:ind w:left="720" w:right="720"/>
    </w:pPr>
  </w:style>
  <w:style w:type="paragraph" w:customStyle="1" w:styleId="IEIndexMainEntry">
    <w:name w:val="IE Index Main Entry"/>
    <w:basedOn w:val="BaseText"/>
    <w:rsid w:val="00321837"/>
    <w:pPr>
      <w:spacing w:line="560" w:lineRule="exact"/>
      <w:ind w:left="2160" w:hanging="2160"/>
    </w:pPr>
  </w:style>
  <w:style w:type="paragraph" w:customStyle="1" w:styleId="ISEIndexSubentry">
    <w:name w:val="ISE Index Subentry"/>
    <w:basedOn w:val="IEIndexMainEntry"/>
    <w:rsid w:val="00321837"/>
    <w:pPr>
      <w:ind w:left="2880"/>
    </w:pPr>
  </w:style>
  <w:style w:type="paragraph" w:customStyle="1" w:styleId="IABIndexAlphabeticalBreak">
    <w:name w:val="IAB Index Alphabetical Break"/>
    <w:basedOn w:val="IEIndexMainEntry"/>
    <w:rsid w:val="00321837"/>
    <w:pPr>
      <w:spacing w:before="560"/>
    </w:pPr>
  </w:style>
  <w:style w:type="paragraph" w:customStyle="1" w:styleId="ISSEIndexSubsubentry">
    <w:name w:val="ISSE Index Subsubentry"/>
    <w:basedOn w:val="ISEIndexSubentry"/>
    <w:rsid w:val="00321837"/>
    <w:pPr>
      <w:ind w:left="3600"/>
    </w:pPr>
  </w:style>
  <w:style w:type="paragraph" w:customStyle="1" w:styleId="SbarTSidebarTitle">
    <w:name w:val="SbarT Sidebar Title"/>
    <w:basedOn w:val="SbarTxSidebarText"/>
    <w:rsid w:val="00321837"/>
    <w:pPr>
      <w:spacing w:before="560"/>
    </w:pPr>
    <w:rPr>
      <w:b/>
      <w:sz w:val="28"/>
    </w:rPr>
  </w:style>
  <w:style w:type="paragraph" w:customStyle="1" w:styleId="SbarAuSidebarAuthor">
    <w:name w:val="SbarAu Sidebar Author"/>
    <w:basedOn w:val="SbarTxSidebarText"/>
    <w:rsid w:val="00321837"/>
    <w:pPr>
      <w:spacing w:before="280"/>
    </w:pPr>
    <w:rPr>
      <w:b/>
    </w:rPr>
  </w:style>
  <w:style w:type="paragraph" w:customStyle="1" w:styleId="SbarSNSidebarSourceNote">
    <w:name w:val="SbarSN Sidebar Source Note"/>
    <w:basedOn w:val="SbarTxSidebarText"/>
    <w:rsid w:val="00321837"/>
    <w:pPr>
      <w:spacing w:before="280"/>
    </w:pPr>
  </w:style>
  <w:style w:type="paragraph" w:customStyle="1" w:styleId="FgCFigureCaption">
    <w:name w:val="FgC Figure Caption"/>
    <w:basedOn w:val="BaseText"/>
    <w:link w:val="FgCFigureCaptionChar"/>
    <w:rsid w:val="00321837"/>
    <w:pPr>
      <w:spacing w:line="560" w:lineRule="exact"/>
    </w:pPr>
  </w:style>
  <w:style w:type="character" w:customStyle="1" w:styleId="FgCFigureCaptionChar">
    <w:name w:val="FgC Figure Caption Char"/>
    <w:link w:val="FgCFigureCaption"/>
    <w:rsid w:val="00321837"/>
    <w:rPr>
      <w:rFonts w:ascii="Times New Roman" w:eastAsia="Times New Roman" w:hAnsi="Times New Roman" w:cs="Times New Roman"/>
      <w:szCs w:val="20"/>
    </w:rPr>
  </w:style>
  <w:style w:type="paragraph" w:customStyle="1" w:styleId="FgTFigureTitle">
    <w:name w:val="FgT Figure Title"/>
    <w:basedOn w:val="FgCFigureCaption"/>
    <w:rsid w:val="00321837"/>
  </w:style>
  <w:style w:type="paragraph" w:customStyle="1" w:styleId="FgNFigureNumber">
    <w:name w:val="FgN Figure Number"/>
    <w:basedOn w:val="FgTFigureTitle"/>
    <w:rsid w:val="00321837"/>
    <w:pPr>
      <w:spacing w:before="560"/>
    </w:pPr>
  </w:style>
  <w:style w:type="paragraph" w:customStyle="1" w:styleId="FgSFigureSource">
    <w:name w:val="FgS Figure Source"/>
    <w:basedOn w:val="FgCFigureCaption"/>
    <w:rsid w:val="00321837"/>
    <w:pPr>
      <w:spacing w:after="560"/>
    </w:pPr>
  </w:style>
  <w:style w:type="paragraph" w:customStyle="1" w:styleId="NtDNotetoDesign">
    <w:name w:val="NtD Note to Design"/>
    <w:basedOn w:val="NtENotetoEditor"/>
    <w:rsid w:val="00321837"/>
    <w:rPr>
      <w:color w:val="FF00FF"/>
    </w:rPr>
  </w:style>
  <w:style w:type="paragraph" w:customStyle="1" w:styleId="DHDisplayHead">
    <w:name w:val="DH Display Head"/>
    <w:basedOn w:val="BaseText"/>
    <w:rsid w:val="00321837"/>
    <w:pPr>
      <w:spacing w:before="280" w:line="560" w:lineRule="exact"/>
    </w:pPr>
    <w:rPr>
      <w:b/>
    </w:rPr>
  </w:style>
  <w:style w:type="paragraph" w:customStyle="1" w:styleId="SDSubdisplay">
    <w:name w:val="SD Subdisplay"/>
    <w:basedOn w:val="DDisplay"/>
    <w:rsid w:val="00321837"/>
    <w:pPr>
      <w:spacing w:before="0" w:after="0"/>
      <w:ind w:left="720"/>
    </w:pPr>
  </w:style>
  <w:style w:type="paragraph" w:customStyle="1" w:styleId="SSDSubsubdisplay">
    <w:name w:val="SSD Subsubdisplay"/>
    <w:basedOn w:val="SDSubdisplay"/>
    <w:rsid w:val="00321837"/>
    <w:pPr>
      <w:ind w:left="1440"/>
    </w:pPr>
  </w:style>
  <w:style w:type="paragraph" w:customStyle="1" w:styleId="ExrLv1TxExerciseText">
    <w:name w:val="ExrLv1Tx Exercise Text"/>
    <w:basedOn w:val="BaseText"/>
    <w:rsid w:val="00321837"/>
    <w:pPr>
      <w:spacing w:before="280" w:after="280" w:line="560" w:lineRule="exact"/>
    </w:pPr>
  </w:style>
  <w:style w:type="paragraph" w:customStyle="1" w:styleId="ExrLv2TxSubexerciseText">
    <w:name w:val="ExrLv2Tx Subexercise Text"/>
    <w:basedOn w:val="ExrLv1TxExerciseText"/>
    <w:rsid w:val="00321837"/>
    <w:pPr>
      <w:spacing w:before="0"/>
      <w:ind w:left="720"/>
    </w:pPr>
  </w:style>
  <w:style w:type="paragraph" w:customStyle="1" w:styleId="ExrLv3TxSubsubexerciseText">
    <w:name w:val="ExrLv3Tx Subsubexercise Text"/>
    <w:basedOn w:val="ExrLv2TxSubexerciseText"/>
    <w:rsid w:val="00321837"/>
    <w:pPr>
      <w:ind w:left="1440"/>
    </w:pPr>
  </w:style>
  <w:style w:type="paragraph" w:customStyle="1" w:styleId="NTNoteText">
    <w:name w:val="NT Note Text"/>
    <w:basedOn w:val="BaseText"/>
    <w:rsid w:val="00321837"/>
    <w:pPr>
      <w:spacing w:after="280" w:line="560" w:lineRule="exact"/>
    </w:pPr>
  </w:style>
  <w:style w:type="paragraph" w:customStyle="1" w:styleId="FNFootnoteText">
    <w:name w:val="FN Footnote Text"/>
    <w:basedOn w:val="BaseText"/>
    <w:rsid w:val="00321837"/>
    <w:pPr>
      <w:spacing w:line="560" w:lineRule="exact"/>
    </w:pPr>
  </w:style>
  <w:style w:type="paragraph" w:customStyle="1" w:styleId="RHRRunningHeadRecto">
    <w:name w:val="RHR Running Head Recto"/>
    <w:basedOn w:val="BaseText"/>
    <w:rsid w:val="00321837"/>
    <w:pPr>
      <w:spacing w:line="560" w:lineRule="exact"/>
    </w:pPr>
  </w:style>
  <w:style w:type="paragraph" w:customStyle="1" w:styleId="RHVRunningHeadVerso">
    <w:name w:val="RHV Running Head Verso"/>
    <w:basedOn w:val="RHRRunningHeadRecto"/>
    <w:rsid w:val="00321837"/>
  </w:style>
  <w:style w:type="paragraph" w:customStyle="1" w:styleId="COContributorName">
    <w:name w:val="CO Contributor Name"/>
    <w:basedOn w:val="BaseText"/>
    <w:rsid w:val="00321837"/>
    <w:pPr>
      <w:spacing w:before="280" w:line="560" w:lineRule="exact"/>
    </w:pPr>
    <w:rPr>
      <w:b/>
    </w:rPr>
  </w:style>
  <w:style w:type="paragraph" w:customStyle="1" w:styleId="COBContributorBio">
    <w:name w:val="COB Contributor Bio"/>
    <w:basedOn w:val="BaseText"/>
    <w:rsid w:val="00321837"/>
    <w:pPr>
      <w:spacing w:after="280" w:line="560" w:lineRule="exact"/>
    </w:pPr>
  </w:style>
  <w:style w:type="paragraph" w:customStyle="1" w:styleId="FBHFrontmatterBackmatterHead">
    <w:name w:val="FBH Frontmatter/Backmatter Head"/>
    <w:basedOn w:val="CTChapterTitle"/>
    <w:rsid w:val="00321837"/>
  </w:style>
  <w:style w:type="paragraph" w:customStyle="1" w:styleId="BaseHeading">
    <w:name w:val="Base Heading"/>
    <w:qFormat/>
    <w:rsid w:val="00321837"/>
    <w:pPr>
      <w:spacing w:after="0" w:line="560" w:lineRule="exact"/>
    </w:pPr>
    <w:rPr>
      <w:rFonts w:ascii="Times New Roman" w:eastAsia="Times New Roman" w:hAnsi="Times New Roman" w:cs="Times New Roman"/>
      <w:sz w:val="36"/>
      <w:szCs w:val="20"/>
    </w:rPr>
  </w:style>
  <w:style w:type="paragraph" w:customStyle="1" w:styleId="BaseText">
    <w:name w:val="Base Text"/>
    <w:link w:val="BaseTextChar"/>
    <w:qFormat/>
    <w:rsid w:val="00321837"/>
    <w:pPr>
      <w:spacing w:after="0"/>
    </w:pPr>
    <w:rPr>
      <w:rFonts w:ascii="Times New Roman" w:eastAsia="Times New Roman" w:hAnsi="Times New Roman" w:cs="Times New Roman"/>
      <w:szCs w:val="20"/>
    </w:rPr>
  </w:style>
  <w:style w:type="paragraph" w:customStyle="1" w:styleId="BibTxBibliographyText">
    <w:name w:val="BibTx Bibliography Text"/>
    <w:basedOn w:val="BaseText"/>
    <w:rsid w:val="00321837"/>
    <w:pPr>
      <w:spacing w:after="140" w:line="560" w:lineRule="exact"/>
      <w:ind w:left="720" w:hanging="720"/>
    </w:pPr>
  </w:style>
  <w:style w:type="paragraph" w:customStyle="1" w:styleId="H4MHeadingLevel4Math">
    <w:name w:val="H4M Heading Level 4 Math"/>
    <w:basedOn w:val="H4HeadingLevel4"/>
    <w:rsid w:val="00321837"/>
    <w:pPr>
      <w:spacing w:after="360"/>
    </w:pPr>
  </w:style>
  <w:style w:type="paragraph" w:styleId="BlockText">
    <w:name w:val="Block Text"/>
    <w:basedOn w:val="Normal"/>
    <w:rsid w:val="00321837"/>
    <w:pPr>
      <w:spacing w:after="120"/>
      <w:ind w:left="1440" w:right="1440"/>
    </w:pPr>
  </w:style>
  <w:style w:type="paragraph" w:customStyle="1" w:styleId="H5MHeadingLevel5Math">
    <w:name w:val="H5M Heading Level 5 Math"/>
    <w:basedOn w:val="H5HeadingLevel5"/>
    <w:rsid w:val="00321837"/>
    <w:pPr>
      <w:spacing w:after="360"/>
    </w:pPr>
  </w:style>
  <w:style w:type="paragraph" w:customStyle="1" w:styleId="NoteCNotetoComp">
    <w:name w:val="NoteC Note to Comp"/>
    <w:basedOn w:val="BaseText"/>
    <w:rsid w:val="00321837"/>
    <w:pPr>
      <w:spacing w:before="360" w:after="360" w:line="360" w:lineRule="exact"/>
    </w:pPr>
    <w:rPr>
      <w:color w:val="FF0000"/>
      <w:sz w:val="28"/>
    </w:rPr>
  </w:style>
  <w:style w:type="paragraph" w:customStyle="1" w:styleId="NoteDNotetoDesign">
    <w:name w:val="NoteD Note to Design"/>
    <w:basedOn w:val="Normal"/>
    <w:rsid w:val="00321837"/>
    <w:pPr>
      <w:spacing w:before="360" w:after="360" w:line="360" w:lineRule="exact"/>
    </w:pPr>
    <w:rPr>
      <w:color w:val="FF00FF"/>
      <w:sz w:val="28"/>
    </w:rPr>
  </w:style>
  <w:style w:type="paragraph" w:customStyle="1" w:styleId="NoteENotetoEditor">
    <w:name w:val="NoteE Note to Editor"/>
    <w:basedOn w:val="NoteCNotetoComp"/>
    <w:rsid w:val="00321837"/>
    <w:rPr>
      <w:color w:val="008000"/>
    </w:rPr>
  </w:style>
  <w:style w:type="paragraph" w:customStyle="1" w:styleId="FBHFrontmatterHead">
    <w:name w:val="FBH Frontmatter Head"/>
    <w:basedOn w:val="CTChapterTitle"/>
    <w:rsid w:val="00321837"/>
  </w:style>
  <w:style w:type="paragraph" w:customStyle="1" w:styleId="LList">
    <w:name w:val="L List"/>
    <w:basedOn w:val="ULUnnumberedList"/>
    <w:qFormat/>
    <w:rsid w:val="00321837"/>
  </w:style>
  <w:style w:type="paragraph" w:customStyle="1" w:styleId="L-EListinExtract">
    <w:name w:val="L-E List in Extract"/>
    <w:basedOn w:val="ULUnnumberedList"/>
    <w:qFormat/>
    <w:rsid w:val="00321837"/>
    <w:pPr>
      <w:ind w:left="1080"/>
    </w:pPr>
  </w:style>
  <w:style w:type="paragraph" w:customStyle="1" w:styleId="E-MExtractMultiple">
    <w:name w:val="E-M Extract Multiple"/>
    <w:basedOn w:val="EExtract"/>
    <w:qFormat/>
    <w:rsid w:val="00321837"/>
    <w:pPr>
      <w:spacing w:after="120"/>
    </w:pPr>
  </w:style>
  <w:style w:type="paragraph" w:customStyle="1" w:styleId="H-EHeadinExtract">
    <w:name w:val="H-E Head in Extract"/>
    <w:basedOn w:val="LH-EListHeadinExtract"/>
    <w:qFormat/>
    <w:rsid w:val="00321837"/>
  </w:style>
  <w:style w:type="paragraph" w:customStyle="1" w:styleId="HAAHead">
    <w:name w:val="HA A Head"/>
    <w:basedOn w:val="SpH1SpecialHeading1"/>
    <w:qFormat/>
    <w:rsid w:val="00321837"/>
    <w:pPr>
      <w:outlineLvl w:val="0"/>
    </w:pPr>
  </w:style>
  <w:style w:type="paragraph" w:customStyle="1" w:styleId="SBHSpaceBreakHalfLine">
    <w:name w:val="SBH Space Break HalfLine"/>
    <w:basedOn w:val="SBSpaceBreak"/>
    <w:qFormat/>
    <w:rsid w:val="00321837"/>
    <w:pPr>
      <w:spacing w:line="280" w:lineRule="exact"/>
    </w:pPr>
  </w:style>
  <w:style w:type="paragraph" w:customStyle="1" w:styleId="NHNotesHead">
    <w:name w:val="NH Notes Head"/>
    <w:basedOn w:val="BaseHeading"/>
    <w:rsid w:val="00321837"/>
    <w:pPr>
      <w:autoSpaceDE w:val="0"/>
      <w:autoSpaceDN w:val="0"/>
      <w:adjustRightInd w:val="0"/>
      <w:spacing w:before="360" w:after="280"/>
    </w:pPr>
    <w:rPr>
      <w:b/>
      <w:sz w:val="32"/>
      <w:szCs w:val="24"/>
    </w:rPr>
  </w:style>
  <w:style w:type="paragraph" w:customStyle="1" w:styleId="BkTBookTitle">
    <w:name w:val="BkT Book Title"/>
    <w:basedOn w:val="BaseText"/>
    <w:rsid w:val="00321837"/>
    <w:pPr>
      <w:spacing w:line="560" w:lineRule="exact"/>
      <w:jc w:val="right"/>
    </w:pPr>
    <w:rPr>
      <w:szCs w:val="24"/>
    </w:rPr>
  </w:style>
  <w:style w:type="paragraph" w:customStyle="1" w:styleId="SecTSectionTitle">
    <w:name w:val="SecT Section Title"/>
    <w:basedOn w:val="BaseText"/>
    <w:rsid w:val="00321837"/>
    <w:pPr>
      <w:spacing w:line="560" w:lineRule="exact"/>
      <w:jc w:val="right"/>
    </w:pPr>
    <w:rPr>
      <w:szCs w:val="24"/>
    </w:rPr>
  </w:style>
  <w:style w:type="paragraph" w:customStyle="1" w:styleId="BibRefHeadBibRefHead">
    <w:name w:val="BibRefHead BibRef Head"/>
    <w:basedOn w:val="BaseHeading"/>
    <w:rsid w:val="00321837"/>
    <w:pPr>
      <w:autoSpaceDE w:val="0"/>
      <w:autoSpaceDN w:val="0"/>
      <w:adjustRightInd w:val="0"/>
      <w:spacing w:before="360" w:after="280"/>
    </w:pPr>
    <w:rPr>
      <w:b/>
      <w:sz w:val="32"/>
      <w:szCs w:val="24"/>
    </w:rPr>
  </w:style>
  <w:style w:type="paragraph" w:customStyle="1" w:styleId="BibRefSubheadBibRefSubhead">
    <w:name w:val="BibRefSubhead BibRef Subhead"/>
    <w:basedOn w:val="BaseHeading"/>
    <w:rsid w:val="00321837"/>
    <w:pPr>
      <w:autoSpaceDE w:val="0"/>
      <w:autoSpaceDN w:val="0"/>
      <w:adjustRightInd w:val="0"/>
      <w:spacing w:before="280" w:after="280"/>
    </w:pPr>
    <w:rPr>
      <w:b/>
      <w:sz w:val="28"/>
      <w:szCs w:val="24"/>
    </w:rPr>
  </w:style>
  <w:style w:type="paragraph" w:customStyle="1" w:styleId="EpCEpigraphContinuation">
    <w:name w:val="EpC Epigraph Continuation"/>
    <w:basedOn w:val="BaseText"/>
    <w:rsid w:val="00321837"/>
    <w:pPr>
      <w:spacing w:before="280" w:line="560" w:lineRule="exact"/>
      <w:ind w:left="720" w:right="720"/>
    </w:pPr>
  </w:style>
  <w:style w:type="paragraph" w:customStyle="1" w:styleId="Algorithm">
    <w:name w:val="Algorithm"/>
    <w:basedOn w:val="DEDisplayEquation"/>
    <w:rsid w:val="00321837"/>
  </w:style>
  <w:style w:type="paragraph" w:customStyle="1" w:styleId="Assumption">
    <w:name w:val="Assumption"/>
    <w:basedOn w:val="DEDisplayEquation"/>
    <w:rsid w:val="00321837"/>
  </w:style>
  <w:style w:type="paragraph" w:customStyle="1" w:styleId="Axiom">
    <w:name w:val="Axiom"/>
    <w:basedOn w:val="DEDisplayEquation"/>
    <w:rsid w:val="00321837"/>
  </w:style>
  <w:style w:type="paragraph" w:customStyle="1" w:styleId="Case">
    <w:name w:val="Case"/>
    <w:basedOn w:val="DEDisplayEquation"/>
    <w:rsid w:val="00321837"/>
  </w:style>
  <w:style w:type="paragraph" w:customStyle="1" w:styleId="Claim">
    <w:name w:val="Claim"/>
    <w:basedOn w:val="DEDisplayEquation"/>
    <w:rsid w:val="00321837"/>
  </w:style>
  <w:style w:type="paragraph" w:customStyle="1" w:styleId="Conjunction">
    <w:name w:val="Conjunction"/>
    <w:basedOn w:val="DEDisplayEquation"/>
    <w:rsid w:val="00321837"/>
  </w:style>
  <w:style w:type="paragraph" w:customStyle="1" w:styleId="Corollary">
    <w:name w:val="Corollary"/>
    <w:basedOn w:val="DEDisplayEquation"/>
    <w:rsid w:val="00321837"/>
  </w:style>
  <w:style w:type="paragraph" w:customStyle="1" w:styleId="Definition">
    <w:name w:val="Definition"/>
    <w:basedOn w:val="DEDisplayEquation"/>
    <w:rsid w:val="00321837"/>
  </w:style>
  <w:style w:type="paragraph" w:customStyle="1" w:styleId="Hypothesis">
    <w:name w:val="Hypothesis"/>
    <w:basedOn w:val="DEDisplayEquation"/>
    <w:rsid w:val="00321837"/>
  </w:style>
  <w:style w:type="paragraph" w:customStyle="1" w:styleId="Lemma">
    <w:name w:val="Lemma"/>
    <w:basedOn w:val="DEDisplayEquation"/>
    <w:rsid w:val="00321837"/>
  </w:style>
  <w:style w:type="paragraph" w:customStyle="1" w:styleId="Note">
    <w:name w:val="Note"/>
    <w:basedOn w:val="DEDisplayEquation"/>
    <w:rsid w:val="00321837"/>
  </w:style>
  <w:style w:type="paragraph" w:customStyle="1" w:styleId="Observation">
    <w:name w:val="Observation"/>
    <w:basedOn w:val="DEDisplayEquation"/>
    <w:rsid w:val="00321837"/>
  </w:style>
  <w:style w:type="paragraph" w:customStyle="1" w:styleId="Proof">
    <w:name w:val="Proof"/>
    <w:basedOn w:val="DEDisplayEquation"/>
    <w:rsid w:val="00321837"/>
  </w:style>
  <w:style w:type="paragraph" w:customStyle="1" w:styleId="Proposition">
    <w:name w:val="Proposition"/>
    <w:basedOn w:val="DEDisplayEquation"/>
    <w:rsid w:val="00321837"/>
  </w:style>
  <w:style w:type="paragraph" w:customStyle="1" w:styleId="Remark">
    <w:name w:val="Remark"/>
    <w:basedOn w:val="DEDisplayEquation"/>
    <w:rsid w:val="00321837"/>
  </w:style>
  <w:style w:type="paragraph" w:customStyle="1" w:styleId="Result">
    <w:name w:val="Result"/>
    <w:basedOn w:val="DEDisplayEquation"/>
    <w:rsid w:val="00321837"/>
  </w:style>
  <w:style w:type="paragraph" w:customStyle="1" w:styleId="Rule">
    <w:name w:val="Rule"/>
    <w:basedOn w:val="DEDisplayEquation"/>
    <w:rsid w:val="00321837"/>
  </w:style>
  <w:style w:type="paragraph" w:customStyle="1" w:styleId="SplCase">
    <w:name w:val="SplCase"/>
    <w:basedOn w:val="DEDisplayEquation"/>
    <w:rsid w:val="00321837"/>
  </w:style>
  <w:style w:type="paragraph" w:customStyle="1" w:styleId="Theorem">
    <w:name w:val="Theorem"/>
    <w:basedOn w:val="DEDisplayEquation"/>
    <w:rsid w:val="00321837"/>
  </w:style>
  <w:style w:type="paragraph" w:customStyle="1" w:styleId="AppTAppendixTitle">
    <w:name w:val="AppT Appendix Title"/>
    <w:basedOn w:val="H1HeadingLevel1"/>
    <w:qFormat/>
    <w:rsid w:val="00321837"/>
  </w:style>
  <w:style w:type="paragraph" w:customStyle="1" w:styleId="DIASDialogueSpeaker">
    <w:name w:val="DIAS Dialogue Speaker"/>
    <w:basedOn w:val="DIADialogue"/>
    <w:next w:val="DIADialogue"/>
    <w:qFormat/>
    <w:rsid w:val="00321837"/>
  </w:style>
  <w:style w:type="paragraph" w:customStyle="1" w:styleId="DIAS-EDialogueSpeakerinExtract">
    <w:name w:val="DIAS-E Dialogue Speaker in Extract"/>
    <w:basedOn w:val="DIA-EDialogueinExtract"/>
    <w:next w:val="DIA-EDialogueinExtract"/>
    <w:qFormat/>
    <w:rsid w:val="00321837"/>
  </w:style>
  <w:style w:type="paragraph" w:customStyle="1" w:styleId="IntTxInterviewText">
    <w:name w:val="IntTx Interview Text"/>
    <w:basedOn w:val="BaseText"/>
    <w:autoRedefine/>
    <w:rsid w:val="00321837"/>
    <w:pPr>
      <w:spacing w:line="560" w:lineRule="exact"/>
      <w:ind w:firstLine="720"/>
    </w:pPr>
    <w:rPr>
      <w:color w:val="000080"/>
    </w:rPr>
  </w:style>
  <w:style w:type="paragraph" w:customStyle="1" w:styleId="IntSInterviewSpeaker">
    <w:name w:val="IntS Interview Speaker"/>
    <w:basedOn w:val="IntTxInterviewText"/>
    <w:qFormat/>
    <w:rsid w:val="00321837"/>
  </w:style>
  <w:style w:type="paragraph" w:customStyle="1" w:styleId="ITIndexTitle">
    <w:name w:val="IT Index Title"/>
    <w:basedOn w:val="BaseHeading"/>
    <w:next w:val="IABIndexAlphabeticalBreak"/>
    <w:rsid w:val="00321837"/>
    <w:pPr>
      <w:autoSpaceDE w:val="0"/>
      <w:autoSpaceDN w:val="0"/>
      <w:adjustRightInd w:val="0"/>
      <w:spacing w:before="360" w:after="280"/>
    </w:pPr>
    <w:rPr>
      <w:b/>
      <w:szCs w:val="24"/>
    </w:rPr>
  </w:style>
  <w:style w:type="character" w:customStyle="1" w:styleId="EqCOEquationCallOut">
    <w:name w:val="EqCO Equation Call Out"/>
    <w:rsid w:val="00321837"/>
    <w:rPr>
      <w:rFonts w:ascii="Times New Roman" w:hAnsi="Times New Roman"/>
      <w:b w:val="0"/>
      <w:sz w:val="24"/>
      <w:bdr w:val="none" w:sz="0" w:space="0" w:color="auto"/>
      <w:shd w:val="pct30" w:color="FF6600" w:fill="F3F3F3"/>
    </w:rPr>
  </w:style>
  <w:style w:type="paragraph" w:customStyle="1" w:styleId="STContStatementContinued">
    <w:name w:val="STCont Statement Continued"/>
    <w:basedOn w:val="DEDisplayEquation"/>
    <w:rsid w:val="00321837"/>
  </w:style>
  <w:style w:type="paragraph" w:customStyle="1" w:styleId="IHIndexHead">
    <w:name w:val="IH Index Head"/>
    <w:basedOn w:val="BaseHeading"/>
    <w:next w:val="IABIndexAlphabeticalBreak"/>
    <w:rsid w:val="00321837"/>
    <w:pPr>
      <w:autoSpaceDE w:val="0"/>
      <w:autoSpaceDN w:val="0"/>
      <w:adjustRightInd w:val="0"/>
      <w:spacing w:before="360" w:after="280"/>
    </w:pPr>
    <w:rPr>
      <w:b/>
      <w:sz w:val="32"/>
      <w:szCs w:val="24"/>
    </w:rPr>
  </w:style>
  <w:style w:type="paragraph" w:customStyle="1" w:styleId="BibRefAnBibRefAnnotation">
    <w:name w:val="BibRefAn BibRef Annotation"/>
    <w:basedOn w:val="BaseText"/>
    <w:rsid w:val="00321837"/>
    <w:pPr>
      <w:autoSpaceDE w:val="0"/>
      <w:autoSpaceDN w:val="0"/>
      <w:adjustRightInd w:val="0"/>
    </w:pPr>
    <w:rPr>
      <w:szCs w:val="24"/>
    </w:rPr>
  </w:style>
  <w:style w:type="paragraph" w:customStyle="1" w:styleId="NCNoteTextContinuation">
    <w:name w:val="NC Note Text Continuation"/>
    <w:basedOn w:val="BaseText"/>
    <w:rsid w:val="00321837"/>
    <w:pPr>
      <w:spacing w:after="280" w:line="560" w:lineRule="exact"/>
    </w:pPr>
  </w:style>
  <w:style w:type="paragraph" w:customStyle="1" w:styleId="BibRefNotesBibRefNotes">
    <w:name w:val="BibRefNotes BibRef Notes"/>
    <w:basedOn w:val="BaseText"/>
    <w:rsid w:val="00321837"/>
    <w:pPr>
      <w:spacing w:after="140" w:line="560" w:lineRule="exact"/>
      <w:ind w:left="720" w:hanging="720"/>
    </w:pPr>
  </w:style>
  <w:style w:type="character" w:customStyle="1" w:styleId="monospace">
    <w:name w:val="monospace"/>
    <w:qFormat/>
    <w:rsid w:val="00321837"/>
    <w:rPr>
      <w:rFonts w:ascii="Courier New" w:hAnsi="Courier New"/>
    </w:rPr>
  </w:style>
  <w:style w:type="character" w:customStyle="1" w:styleId="sansserif">
    <w:name w:val="sansserif"/>
    <w:qFormat/>
    <w:rsid w:val="00321837"/>
    <w:rPr>
      <w:rFonts w:ascii="Arial" w:hAnsi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A5C"/>
  </w:style>
  <w:style w:type="character" w:customStyle="1" w:styleId="BaseTextChar">
    <w:name w:val="Base Text Char"/>
    <w:basedOn w:val="DefaultParagraphFont"/>
    <w:link w:val="BaseText"/>
    <w:rsid w:val="0064765C"/>
    <w:rPr>
      <w:rFonts w:ascii="Times New Roman" w:eastAsia="Times New Roman" w:hAnsi="Times New Roman" w:cs="Times New Roman"/>
      <w:szCs w:val="20"/>
    </w:rPr>
  </w:style>
  <w:style w:type="character" w:customStyle="1" w:styleId="TBTableBodyChar">
    <w:name w:val="TB Table Body Char"/>
    <w:basedOn w:val="BaseTextChar"/>
    <w:link w:val="TBTableBody"/>
    <w:rsid w:val="0064765C"/>
    <w:rPr>
      <w:rFonts w:ascii="Times New Roman" w:eastAsia="Times New Roman" w:hAnsi="Times New Roman" w:cs="Times New Roman"/>
      <w:szCs w:val="20"/>
    </w:rPr>
  </w:style>
  <w:style w:type="character" w:customStyle="1" w:styleId="ITBIn-textTableBodyChar">
    <w:name w:val="ITB In-text Table Body Char"/>
    <w:basedOn w:val="TBTableBodyChar"/>
    <w:link w:val="ITBIn-textTableBody"/>
    <w:rsid w:val="0064765C"/>
    <w:rPr>
      <w:rFonts w:ascii="Times New Roman" w:eastAsia="Times New Roman" w:hAnsi="Times New Roman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A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6E5A5C"/>
    <w:rPr>
      <w:b/>
      <w:bCs/>
    </w:rPr>
  </w:style>
  <w:style w:type="character" w:customStyle="1" w:styleId="CommentSubjectChar1">
    <w:name w:val="Comment Subject Char1"/>
    <w:basedOn w:val="CommentTextChar"/>
    <w:link w:val="CommentSubject"/>
    <w:uiPriority w:val="99"/>
    <w:semiHidden/>
    <w:rsid w:val="006E5A5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footnote text" w:uiPriority="0"/>
    <w:lsdException w:name="caption" w:uiPriority="35" w:qFormat="1"/>
    <w:lsdException w:name="table of figures" w:uiPriority="0"/>
    <w:lsdException w:name="footnote reference" w:uiPriority="0"/>
    <w:lsdException w:name="annotation reference" w:uiPriority="0"/>
    <w:lsdException w:name="table of authorities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37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21837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183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21837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5">
    <w:name w:val="heading 5"/>
    <w:basedOn w:val="Normal"/>
    <w:next w:val="Normal"/>
    <w:link w:val="Heading5Char"/>
    <w:qFormat/>
    <w:rsid w:val="00321837"/>
    <w:pPr>
      <w:spacing w:before="240" w:after="60"/>
      <w:outlineLvl w:val="4"/>
    </w:pPr>
    <w:rPr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21837"/>
    <w:rPr>
      <w:color w:val="0000FF"/>
      <w:u w:val="none"/>
    </w:rPr>
  </w:style>
  <w:style w:type="character" w:styleId="Emphasis">
    <w:name w:val="Emphasis"/>
    <w:basedOn w:val="DefaultParagraphFont"/>
    <w:uiPriority w:val="20"/>
    <w:qFormat/>
    <w:rsid w:val="0055670C"/>
    <w:rPr>
      <w:i/>
      <w:iCs/>
    </w:rPr>
  </w:style>
  <w:style w:type="paragraph" w:styleId="FootnoteText">
    <w:name w:val="footnote text"/>
    <w:basedOn w:val="Normal"/>
    <w:link w:val="FootnoteTextChar"/>
    <w:rsid w:val="00987A53"/>
  </w:style>
  <w:style w:type="character" w:customStyle="1" w:styleId="FootnoteTextChar">
    <w:name w:val="Footnote Text Char"/>
    <w:basedOn w:val="DefaultParagraphFont"/>
    <w:link w:val="FootnoteText"/>
    <w:rsid w:val="00987A5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87A53"/>
    <w:pPr>
      <w:ind w:left="720"/>
      <w:contextualSpacing/>
    </w:pPr>
  </w:style>
  <w:style w:type="table" w:styleId="TableGrid">
    <w:name w:val="Table Grid"/>
    <w:basedOn w:val="TableNormal"/>
    <w:uiPriority w:val="59"/>
    <w:rsid w:val="00A403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unhideWhenUsed/>
    <w:rsid w:val="00B975C5"/>
    <w:rPr>
      <w:color w:val="800080" w:themeColor="followedHyperlink"/>
      <w:u w:val="single"/>
    </w:rPr>
  </w:style>
  <w:style w:type="character" w:styleId="FootnoteReference">
    <w:name w:val="footnote reference"/>
    <w:rsid w:val="00130007"/>
    <w:rPr>
      <w:vertAlign w:val="superscript"/>
    </w:rPr>
  </w:style>
  <w:style w:type="paragraph" w:styleId="BalloonText">
    <w:name w:val="Balloon Text"/>
    <w:basedOn w:val="Normal"/>
    <w:link w:val="BalloonTextChar"/>
    <w:semiHidden/>
    <w:rsid w:val="00321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A3D9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A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A8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7A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A84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837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837"/>
    <w:rPr>
      <w:rFonts w:ascii="Consolas" w:eastAsia="Times New Roman" w:hAnsi="Consolas" w:cs="Consolas"/>
      <w:sz w:val="20"/>
      <w:szCs w:val="20"/>
    </w:rPr>
  </w:style>
  <w:style w:type="character" w:customStyle="1" w:styleId="aubase">
    <w:name w:val="au_base"/>
    <w:rsid w:val="00321837"/>
    <w:rPr>
      <w:sz w:val="24"/>
    </w:rPr>
  </w:style>
  <w:style w:type="character" w:customStyle="1" w:styleId="aucollab">
    <w:name w:val="au_collab"/>
    <w:basedOn w:val="aubase"/>
    <w:rsid w:val="00321837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aubase"/>
    <w:rsid w:val="00321837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321837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basedOn w:val="aubase"/>
    <w:rsid w:val="00321837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321837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321837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321837"/>
    <w:rPr>
      <w:sz w:val="24"/>
    </w:rPr>
  </w:style>
  <w:style w:type="character" w:customStyle="1" w:styleId="bibarticle">
    <w:name w:val="bib_article"/>
    <w:basedOn w:val="bibbase"/>
    <w:rsid w:val="00321837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basedOn w:val="bibbase"/>
    <w:rsid w:val="00321837"/>
    <w:rPr>
      <w:sz w:val="24"/>
    </w:rPr>
  </w:style>
  <w:style w:type="character" w:customStyle="1" w:styleId="bibdeg">
    <w:name w:val="bib_deg"/>
    <w:basedOn w:val="bibbase"/>
    <w:rsid w:val="00321837"/>
    <w:rPr>
      <w:sz w:val="24"/>
    </w:rPr>
  </w:style>
  <w:style w:type="character" w:customStyle="1" w:styleId="bibdoi">
    <w:name w:val="bib_doi"/>
    <w:basedOn w:val="bibbase"/>
    <w:rsid w:val="00321837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basedOn w:val="bibbase"/>
    <w:rsid w:val="00321837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basedOn w:val="bibbase"/>
    <w:rsid w:val="00321837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basedOn w:val="bibbase"/>
    <w:rsid w:val="00321837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basedOn w:val="bibbase"/>
    <w:rsid w:val="00321837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basedOn w:val="bibbase"/>
    <w:rsid w:val="00321837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basedOn w:val="bibbase"/>
    <w:rsid w:val="00321837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basedOn w:val="bibbase"/>
    <w:rsid w:val="00321837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basedOn w:val="bibbase"/>
    <w:rsid w:val="00321837"/>
    <w:rPr>
      <w:sz w:val="24"/>
      <w:bdr w:val="none" w:sz="0" w:space="0" w:color="auto"/>
      <w:shd w:val="clear" w:color="auto" w:fill="CCFF99"/>
    </w:rPr>
  </w:style>
  <w:style w:type="character" w:customStyle="1" w:styleId="bibsuffix">
    <w:name w:val="bib_suffix"/>
    <w:basedOn w:val="bibbase"/>
    <w:rsid w:val="00321837"/>
    <w:rPr>
      <w:sz w:val="24"/>
    </w:rPr>
  </w:style>
  <w:style w:type="character" w:customStyle="1" w:styleId="bibsuppl">
    <w:name w:val="bib_suppl"/>
    <w:basedOn w:val="bibbase"/>
    <w:rsid w:val="00321837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basedOn w:val="bibbase"/>
    <w:rsid w:val="00321837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basedOn w:val="bibbase"/>
    <w:rsid w:val="00321837"/>
    <w:rPr>
      <w:sz w:val="24"/>
    </w:rPr>
  </w:style>
  <w:style w:type="character" w:customStyle="1" w:styleId="biburl">
    <w:name w:val="bib_url"/>
    <w:basedOn w:val="bibbase"/>
    <w:rsid w:val="00321837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basedOn w:val="bibbase"/>
    <w:rsid w:val="00321837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basedOn w:val="bibbase"/>
    <w:rsid w:val="00321837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321837"/>
    <w:rPr>
      <w:sz w:val="24"/>
    </w:rPr>
  </w:style>
  <w:style w:type="character" w:customStyle="1" w:styleId="citebib">
    <w:name w:val="cite_bib"/>
    <w:basedOn w:val="citebase"/>
    <w:rsid w:val="00321837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basedOn w:val="citebase"/>
    <w:rsid w:val="00321837"/>
    <w:rPr>
      <w:sz w:val="24"/>
    </w:rPr>
  </w:style>
  <w:style w:type="character" w:customStyle="1" w:styleId="citeen">
    <w:name w:val="cite_en"/>
    <w:basedOn w:val="citebase"/>
    <w:rsid w:val="00321837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basedOn w:val="citebase"/>
    <w:rsid w:val="00321837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basedOn w:val="citebase"/>
    <w:rsid w:val="00321837"/>
    <w:rPr>
      <w:color w:val="auto"/>
      <w:sz w:val="24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basedOn w:val="citebase"/>
    <w:rsid w:val="00321837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extlink">
    <w:name w:val="bib_extlink"/>
    <w:basedOn w:val="bibbase"/>
    <w:rsid w:val="00321837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basedOn w:val="citebase"/>
    <w:rsid w:val="00321837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basedOn w:val="bibbase"/>
    <w:rsid w:val="00321837"/>
    <w:rPr>
      <w:sz w:val="24"/>
    </w:rPr>
  </w:style>
  <w:style w:type="character" w:customStyle="1" w:styleId="citetfn">
    <w:name w:val="cite_tfn"/>
    <w:basedOn w:val="citebase"/>
    <w:rsid w:val="00321837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basedOn w:val="aubase"/>
    <w:rsid w:val="00321837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basedOn w:val="citebase"/>
    <w:rsid w:val="00321837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basedOn w:val="citebase"/>
    <w:rsid w:val="00321837"/>
    <w:rPr>
      <w:sz w:val="24"/>
      <w:bdr w:val="none" w:sz="0" w:space="0" w:color="auto"/>
      <w:shd w:val="clear" w:color="auto" w:fill="FFCCCC"/>
    </w:rPr>
  </w:style>
  <w:style w:type="character" w:customStyle="1" w:styleId="aumember">
    <w:name w:val="au_member"/>
    <w:basedOn w:val="aubase"/>
    <w:rsid w:val="00321837"/>
    <w:rPr>
      <w:sz w:val="24"/>
      <w:bdr w:val="none" w:sz="0" w:space="0" w:color="auto"/>
      <w:shd w:val="clear" w:color="auto" w:fill="FF99CC"/>
    </w:rPr>
  </w:style>
  <w:style w:type="character" w:customStyle="1" w:styleId="bibbook">
    <w:name w:val="bib_book"/>
    <w:rsid w:val="00321837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321837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321837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321837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321837"/>
    <w:rPr>
      <w:sz w:val="24"/>
      <w:bdr w:val="none" w:sz="0" w:space="0" w:color="auto"/>
      <w:shd w:val="clear" w:color="auto" w:fill="FFFFB7"/>
    </w:rPr>
  </w:style>
  <w:style w:type="character" w:customStyle="1" w:styleId="bibeditionno">
    <w:name w:val="bib_editionno"/>
    <w:rsid w:val="00321837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321837"/>
    <w:rPr>
      <w:sz w:val="24"/>
      <w:bdr w:val="none" w:sz="0" w:space="0" w:color="auto"/>
      <w:shd w:val="clear" w:color="auto" w:fill="FCAAC3"/>
    </w:rPr>
  </w:style>
  <w:style w:type="character" w:customStyle="1" w:styleId="bibed-suffix">
    <w:name w:val="bib_ed-suffix"/>
    <w:rsid w:val="00321837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321837"/>
    <w:rPr>
      <w:sz w:val="24"/>
      <w:bdr w:val="none" w:sz="0" w:space="0" w:color="auto"/>
      <w:shd w:val="clear" w:color="auto" w:fill="FFFF00"/>
    </w:rPr>
  </w:style>
  <w:style w:type="character" w:customStyle="1" w:styleId="bibisbn">
    <w:name w:val="bib_isbn"/>
    <w:rsid w:val="00321837"/>
    <w:rPr>
      <w:sz w:val="24"/>
      <w:shd w:val="clear" w:color="auto" w:fill="D9D9D9"/>
    </w:rPr>
  </w:style>
  <w:style w:type="character" w:customStyle="1" w:styleId="biblocation">
    <w:name w:val="bib_location"/>
    <w:rsid w:val="00321837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321837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321837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321837"/>
    <w:rPr>
      <w:sz w:val="24"/>
      <w:shd w:val="clear" w:color="auto" w:fill="FFCC99"/>
    </w:rPr>
  </w:style>
  <w:style w:type="character" w:customStyle="1" w:styleId="bibseriesno">
    <w:name w:val="bib_seriesno"/>
    <w:rsid w:val="00321837"/>
    <w:rPr>
      <w:sz w:val="24"/>
      <w:shd w:val="clear" w:color="auto" w:fill="FFFF99"/>
    </w:rPr>
  </w:style>
  <w:style w:type="character" w:customStyle="1" w:styleId="bibtrans">
    <w:name w:val="bib_trans"/>
    <w:rsid w:val="00321837"/>
    <w:rPr>
      <w:sz w:val="24"/>
      <w:shd w:val="clear" w:color="auto" w:fill="99CC00"/>
    </w:rPr>
  </w:style>
  <w:style w:type="character" w:customStyle="1" w:styleId="bibinstitution">
    <w:name w:val="bib_institution"/>
    <w:rsid w:val="00321837"/>
    <w:rPr>
      <w:sz w:val="24"/>
      <w:bdr w:val="none" w:sz="0" w:space="0" w:color="auto"/>
      <w:shd w:val="clear" w:color="auto" w:fill="CCFFCC"/>
    </w:rPr>
  </w:style>
  <w:style w:type="character" w:customStyle="1" w:styleId="bibpatent">
    <w:name w:val="bib_patent"/>
    <w:rsid w:val="00321837"/>
    <w:rPr>
      <w:sz w:val="24"/>
      <w:bdr w:val="none" w:sz="0" w:space="0" w:color="auto"/>
      <w:shd w:val="clear" w:color="auto" w:fill="66FFCC"/>
    </w:rPr>
  </w:style>
  <w:style w:type="character" w:customStyle="1" w:styleId="bibreportnum">
    <w:name w:val="bib_reportnum"/>
    <w:rsid w:val="00321837"/>
    <w:rPr>
      <w:sz w:val="24"/>
      <w:bdr w:val="none" w:sz="0" w:space="0" w:color="auto"/>
      <w:shd w:val="clear" w:color="auto" w:fill="CCCCFF"/>
    </w:rPr>
  </w:style>
  <w:style w:type="character" w:customStyle="1" w:styleId="bibschool">
    <w:name w:val="bib_school"/>
    <w:rsid w:val="00321837"/>
    <w:rPr>
      <w:sz w:val="24"/>
      <w:bdr w:val="none" w:sz="0" w:space="0" w:color="auto"/>
      <w:shd w:val="clear" w:color="auto" w:fill="FFCC66"/>
    </w:rPr>
  </w:style>
  <w:style w:type="character" w:customStyle="1" w:styleId="bibalt-year">
    <w:name w:val="bib_alt-year"/>
    <w:rsid w:val="00321837"/>
    <w:rPr>
      <w:sz w:val="24"/>
      <w:szCs w:val="24"/>
      <w:bdr w:val="none" w:sz="0" w:space="0" w:color="auto"/>
      <w:shd w:val="clear" w:color="auto" w:fill="CC99FF"/>
    </w:rPr>
  </w:style>
  <w:style w:type="character" w:customStyle="1" w:styleId="bibvolcount">
    <w:name w:val="bib_volcount"/>
    <w:rsid w:val="00321837"/>
    <w:rPr>
      <w:rFonts w:ascii="Times New Roman" w:hAnsi="Times New Roman"/>
      <w:sz w:val="24"/>
      <w:bdr w:val="none" w:sz="0" w:space="0" w:color="auto"/>
      <w:shd w:val="clear" w:color="auto" w:fill="00FF00"/>
    </w:rPr>
  </w:style>
  <w:style w:type="character" w:customStyle="1" w:styleId="Heading1Char">
    <w:name w:val="Heading 1 Char"/>
    <w:basedOn w:val="DefaultParagraphFont"/>
    <w:link w:val="Heading1"/>
    <w:rsid w:val="00321837"/>
    <w:rPr>
      <w:rFonts w:ascii="Arial" w:eastAsia="Times New Roman" w:hAnsi="Arial" w:cs="Times New Roman"/>
      <w:b/>
      <w:kern w:val="32"/>
      <w:sz w:val="32"/>
      <w:szCs w:val="20"/>
    </w:rPr>
  </w:style>
  <w:style w:type="character" w:customStyle="1" w:styleId="Heading2Char">
    <w:name w:val="Heading 2 Char"/>
    <w:link w:val="Heading2"/>
    <w:semiHidden/>
    <w:rsid w:val="0032183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21837"/>
    <w:rPr>
      <w:rFonts w:ascii="Arial" w:eastAsia="Times New Roman" w:hAnsi="Arial" w:cs="Times New Roman"/>
      <w:b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321837"/>
    <w:rPr>
      <w:rFonts w:ascii="Times New Roman" w:eastAsia="Times New Roman" w:hAnsi="Times New Roman" w:cs="Times New Roman"/>
      <w:b/>
      <w:i/>
      <w:sz w:val="26"/>
      <w:szCs w:val="20"/>
    </w:rPr>
  </w:style>
  <w:style w:type="paragraph" w:customStyle="1" w:styleId="ESExtractSource">
    <w:name w:val="ES Extract Source"/>
    <w:basedOn w:val="EExtract"/>
    <w:qFormat/>
    <w:rsid w:val="00321837"/>
  </w:style>
  <w:style w:type="paragraph" w:customStyle="1" w:styleId="EExtract">
    <w:name w:val="E Extract"/>
    <w:basedOn w:val="BaseText"/>
    <w:rsid w:val="00321837"/>
    <w:pPr>
      <w:spacing w:before="240" w:after="240" w:line="480" w:lineRule="exact"/>
      <w:ind w:left="720" w:right="720"/>
    </w:pPr>
  </w:style>
  <w:style w:type="character" w:customStyle="1" w:styleId="SbarTxSidebarTextChar">
    <w:name w:val="SbarTx Sidebar Text Char"/>
    <w:link w:val="SbarTxSidebarText"/>
    <w:rsid w:val="00321837"/>
    <w:rPr>
      <w:shd w:val="clear" w:color="auto" w:fill="E6E6E6"/>
    </w:rPr>
  </w:style>
  <w:style w:type="paragraph" w:customStyle="1" w:styleId="SbarTxSidebarText">
    <w:name w:val="SbarTx Sidebar Text"/>
    <w:basedOn w:val="BaseText"/>
    <w:link w:val="SbarTxSidebarTextChar"/>
    <w:rsid w:val="00321837"/>
    <w:pPr>
      <w:shd w:val="clear" w:color="auto" w:fill="E6E6E6"/>
      <w:spacing w:line="560" w:lineRule="exact"/>
      <w:ind w:left="360" w:right="360"/>
    </w:pPr>
    <w:rPr>
      <w:rFonts w:asciiTheme="minorHAnsi" w:eastAsiaTheme="minorHAnsi" w:hAnsiTheme="minorHAnsi" w:cstheme="minorBidi"/>
      <w:szCs w:val="24"/>
    </w:rPr>
  </w:style>
  <w:style w:type="paragraph" w:customStyle="1" w:styleId="TxText">
    <w:name w:val="Tx Text"/>
    <w:link w:val="TxTextChar"/>
    <w:rsid w:val="00321837"/>
    <w:pPr>
      <w:spacing w:after="0" w:line="560" w:lineRule="exact"/>
      <w:ind w:firstLine="720"/>
    </w:pPr>
    <w:rPr>
      <w:rFonts w:ascii="Times New Roman" w:eastAsia="Times New Roman" w:hAnsi="Times New Roman" w:cs="Times New Roman"/>
      <w:szCs w:val="20"/>
    </w:rPr>
  </w:style>
  <w:style w:type="character" w:customStyle="1" w:styleId="TxTextChar">
    <w:name w:val="Tx Text Char"/>
    <w:link w:val="TxText"/>
    <w:rsid w:val="00321837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semiHidden/>
    <w:rsid w:val="00321837"/>
    <w:rPr>
      <w:rFonts w:ascii="Helvetica" w:hAnsi="Helvetica"/>
      <w:b/>
      <w:sz w:val="28"/>
      <w:bdr w:val="none" w:sz="0" w:space="0" w:color="auto"/>
      <w:shd w:val="clear" w:color="auto" w:fill="FFFF00"/>
    </w:rPr>
  </w:style>
  <w:style w:type="paragraph" w:customStyle="1" w:styleId="CNChapterNumber">
    <w:name w:val="CN Chapter Number"/>
    <w:basedOn w:val="BaseHeading"/>
    <w:rsid w:val="00321837"/>
    <w:pPr>
      <w:keepNext/>
      <w:keepLines/>
      <w:widowControl w:val="0"/>
      <w:spacing w:before="560"/>
    </w:pPr>
    <w:rPr>
      <w:b/>
      <w:sz w:val="32"/>
    </w:rPr>
  </w:style>
  <w:style w:type="character" w:customStyle="1" w:styleId="LetTxLetterTextChar">
    <w:name w:val="LetTx Letter Text Char"/>
    <w:link w:val="LetTxLetterText"/>
    <w:rsid w:val="00321837"/>
  </w:style>
  <w:style w:type="paragraph" w:customStyle="1" w:styleId="LetTxLetterText">
    <w:name w:val="LetTx Letter Text"/>
    <w:basedOn w:val="BaseText"/>
    <w:link w:val="LetTxLetterTextChar"/>
    <w:rsid w:val="00321837"/>
    <w:pPr>
      <w:spacing w:before="280" w:line="560" w:lineRule="exact"/>
    </w:pPr>
    <w:rPr>
      <w:rFonts w:asciiTheme="minorHAnsi" w:eastAsiaTheme="minorHAnsi" w:hAnsiTheme="minorHAnsi" w:cstheme="minorBidi"/>
      <w:szCs w:val="24"/>
    </w:rPr>
  </w:style>
  <w:style w:type="paragraph" w:customStyle="1" w:styleId="CTChapterTitle">
    <w:name w:val="CT Chapter Title"/>
    <w:basedOn w:val="BaseHeading"/>
    <w:rsid w:val="00321837"/>
    <w:pPr>
      <w:spacing w:before="280" w:after="280"/>
    </w:pPr>
    <w:rPr>
      <w:b/>
      <w:sz w:val="32"/>
    </w:rPr>
  </w:style>
  <w:style w:type="paragraph" w:customStyle="1" w:styleId="CAuChapterAuthor">
    <w:name w:val="CAu Chapter Author"/>
    <w:basedOn w:val="BaseText"/>
    <w:rsid w:val="00321837"/>
    <w:pPr>
      <w:keepNext/>
      <w:keepLines/>
      <w:widowControl w:val="0"/>
      <w:spacing w:before="280" w:line="560" w:lineRule="exact"/>
      <w:contextualSpacing/>
    </w:pPr>
  </w:style>
  <w:style w:type="paragraph" w:customStyle="1" w:styleId="H1HeadingLevel1">
    <w:name w:val="H1 Heading Level 1"/>
    <w:basedOn w:val="BaseHeading"/>
    <w:next w:val="TxText"/>
    <w:rsid w:val="00321837"/>
    <w:pPr>
      <w:keepNext/>
      <w:keepLines/>
      <w:widowControl w:val="0"/>
      <w:spacing w:before="360" w:after="280"/>
      <w:outlineLvl w:val="0"/>
    </w:pPr>
    <w:rPr>
      <w:b/>
      <w:sz w:val="32"/>
    </w:rPr>
  </w:style>
  <w:style w:type="paragraph" w:customStyle="1" w:styleId="H2HeadingLevel2">
    <w:name w:val="H2 Heading Level 2"/>
    <w:basedOn w:val="H1HeadingLevel1"/>
    <w:next w:val="TxText"/>
    <w:rsid w:val="00321837"/>
    <w:pPr>
      <w:spacing w:before="280"/>
      <w:outlineLvl w:val="1"/>
    </w:pPr>
    <w:rPr>
      <w:sz w:val="28"/>
    </w:rPr>
  </w:style>
  <w:style w:type="paragraph" w:customStyle="1" w:styleId="H3HeadingLevel3">
    <w:name w:val="H3 Heading Level 3"/>
    <w:basedOn w:val="H2HeadingLevel2"/>
    <w:next w:val="TxText"/>
    <w:rsid w:val="00321837"/>
    <w:pPr>
      <w:spacing w:after="0"/>
      <w:outlineLvl w:val="2"/>
    </w:pPr>
    <w:rPr>
      <w:sz w:val="24"/>
    </w:rPr>
  </w:style>
  <w:style w:type="paragraph" w:customStyle="1" w:styleId="H4HeadingLevel4">
    <w:name w:val="H4 Heading Level 4"/>
    <w:basedOn w:val="H3HeadingLevel3"/>
    <w:next w:val="TxText"/>
    <w:rsid w:val="00321837"/>
    <w:pPr>
      <w:outlineLvl w:val="3"/>
    </w:pPr>
    <w:rPr>
      <w:b w:val="0"/>
    </w:rPr>
  </w:style>
  <w:style w:type="paragraph" w:customStyle="1" w:styleId="H5HeadingLevel5">
    <w:name w:val="H5 Heading Level 5"/>
    <w:basedOn w:val="H4HeadingLevel4"/>
    <w:next w:val="TxText"/>
    <w:rsid w:val="00321837"/>
    <w:pPr>
      <w:spacing w:before="140"/>
      <w:outlineLvl w:val="4"/>
    </w:pPr>
  </w:style>
  <w:style w:type="paragraph" w:customStyle="1" w:styleId="UL-EUnnumberedListinExtract">
    <w:name w:val="UL-E Unnumbered List in Extract"/>
    <w:basedOn w:val="ULUnnumberedList"/>
    <w:qFormat/>
    <w:rsid w:val="00321837"/>
    <w:pPr>
      <w:ind w:left="1080" w:right="720"/>
    </w:pPr>
  </w:style>
  <w:style w:type="paragraph" w:customStyle="1" w:styleId="ULUnnumberedList">
    <w:name w:val="UL Unnumbered List"/>
    <w:basedOn w:val="LLLetteredList"/>
    <w:qFormat/>
    <w:rsid w:val="00321837"/>
    <w:pPr>
      <w:tabs>
        <w:tab w:val="clear" w:pos="480"/>
      </w:tabs>
    </w:pPr>
  </w:style>
  <w:style w:type="paragraph" w:customStyle="1" w:styleId="LLLetteredList">
    <w:name w:val="LL Lettered List"/>
    <w:basedOn w:val="NLNumberedList"/>
    <w:qFormat/>
    <w:rsid w:val="00321837"/>
  </w:style>
  <w:style w:type="paragraph" w:customStyle="1" w:styleId="NLNumberedList">
    <w:name w:val="NL Numbered List"/>
    <w:basedOn w:val="BLBulletList"/>
    <w:qFormat/>
    <w:rsid w:val="00321837"/>
    <w:pPr>
      <w:tabs>
        <w:tab w:val="clear" w:pos="240"/>
        <w:tab w:val="clear" w:pos="960"/>
        <w:tab w:val="left" w:pos="480"/>
      </w:tabs>
      <w:ind w:left="360" w:hanging="360"/>
    </w:pPr>
  </w:style>
  <w:style w:type="paragraph" w:customStyle="1" w:styleId="BLBulletList">
    <w:name w:val="BL Bullet List"/>
    <w:basedOn w:val="BaseText"/>
    <w:rsid w:val="00321837"/>
    <w:pPr>
      <w:tabs>
        <w:tab w:val="left" w:pos="240"/>
        <w:tab w:val="left" w:pos="960"/>
      </w:tabs>
      <w:spacing w:line="560" w:lineRule="exact"/>
      <w:ind w:left="245" w:hanging="245"/>
    </w:pPr>
  </w:style>
  <w:style w:type="paragraph" w:customStyle="1" w:styleId="LH-EListHeadinExtract">
    <w:name w:val="LH-E List Head in Extract"/>
    <w:basedOn w:val="LHListHead"/>
    <w:qFormat/>
    <w:rsid w:val="00321837"/>
    <w:pPr>
      <w:ind w:left="720" w:right="720"/>
    </w:pPr>
  </w:style>
  <w:style w:type="paragraph" w:customStyle="1" w:styleId="LHListHead">
    <w:name w:val="LH List Head"/>
    <w:basedOn w:val="BaseText"/>
    <w:rsid w:val="00321837"/>
    <w:pPr>
      <w:keepNext/>
      <w:keepLines/>
      <w:spacing w:before="280" w:line="560" w:lineRule="exact"/>
    </w:pPr>
    <w:rPr>
      <w:b/>
    </w:rPr>
  </w:style>
  <w:style w:type="paragraph" w:customStyle="1" w:styleId="BL-EBulletListinExtract">
    <w:name w:val="BL-E Bullet List in Extract"/>
    <w:basedOn w:val="BLBulletList"/>
    <w:qFormat/>
    <w:rsid w:val="00321837"/>
    <w:pPr>
      <w:ind w:left="965"/>
    </w:pPr>
  </w:style>
  <w:style w:type="paragraph" w:customStyle="1" w:styleId="SSLSubsublist">
    <w:name w:val="SSL Subsublist"/>
    <w:basedOn w:val="SLSublist"/>
    <w:qFormat/>
    <w:rsid w:val="00321837"/>
    <w:pPr>
      <w:ind w:left="1685"/>
    </w:pPr>
  </w:style>
  <w:style w:type="paragraph" w:customStyle="1" w:styleId="SLSublist">
    <w:name w:val="SL Sublist"/>
    <w:basedOn w:val="BLBulletList"/>
    <w:rsid w:val="00321837"/>
    <w:pPr>
      <w:tabs>
        <w:tab w:val="clear" w:pos="960"/>
      </w:tabs>
      <w:ind w:left="965"/>
    </w:pPr>
  </w:style>
  <w:style w:type="paragraph" w:customStyle="1" w:styleId="DLDescriptiveList">
    <w:name w:val="DL Descriptive List"/>
    <w:basedOn w:val="BaseText"/>
    <w:qFormat/>
    <w:rsid w:val="00321837"/>
    <w:pPr>
      <w:widowControl w:val="0"/>
      <w:spacing w:line="560" w:lineRule="exact"/>
    </w:pPr>
  </w:style>
  <w:style w:type="character" w:customStyle="1" w:styleId="IntRInterviewer">
    <w:name w:val="IntR Interviewer"/>
    <w:qFormat/>
    <w:rsid w:val="00321837"/>
    <w:rPr>
      <w:u w:val="dash"/>
    </w:rPr>
  </w:style>
  <w:style w:type="character" w:customStyle="1" w:styleId="IntEInterviewee">
    <w:name w:val="IntE Interviewee"/>
    <w:qFormat/>
    <w:rsid w:val="00321837"/>
    <w:rPr>
      <w:u w:val="dotted"/>
    </w:rPr>
  </w:style>
  <w:style w:type="paragraph" w:customStyle="1" w:styleId="CAbsChapterAbstract">
    <w:name w:val="CAbs Chapter Abstract"/>
    <w:basedOn w:val="BaseText"/>
    <w:rsid w:val="00321837"/>
    <w:pPr>
      <w:spacing w:before="360" w:after="360" w:line="560" w:lineRule="exact"/>
      <w:ind w:firstLine="720"/>
    </w:pPr>
    <w:rPr>
      <w:color w:val="0000FF"/>
    </w:rPr>
  </w:style>
  <w:style w:type="paragraph" w:customStyle="1" w:styleId="OL1OutlineListLevel1">
    <w:name w:val="OL1 Outline List Level 1"/>
    <w:basedOn w:val="BaseText"/>
    <w:rsid w:val="00321837"/>
    <w:pPr>
      <w:tabs>
        <w:tab w:val="right" w:pos="547"/>
      </w:tabs>
      <w:spacing w:before="140" w:after="140" w:line="560" w:lineRule="exact"/>
      <w:ind w:left="720" w:hanging="720"/>
    </w:pPr>
  </w:style>
  <w:style w:type="character" w:customStyle="1" w:styleId="FgCOFigureCallOut">
    <w:name w:val="FgCO Figure Call Out"/>
    <w:rsid w:val="00321837"/>
    <w:rPr>
      <w:rFonts w:ascii="Times New Roman" w:hAnsi="Times New Roman"/>
      <w:color w:val="auto"/>
      <w:sz w:val="24"/>
      <w:bdr w:val="none" w:sz="0" w:space="0" w:color="auto"/>
      <w:shd w:val="pct25" w:color="0000FF" w:fill="FFFFFF"/>
    </w:rPr>
  </w:style>
  <w:style w:type="paragraph" w:customStyle="1" w:styleId="TxNITextNoIndent">
    <w:name w:val="TxNI Text No Indent"/>
    <w:basedOn w:val="BaseText"/>
    <w:rsid w:val="00321837"/>
    <w:pPr>
      <w:spacing w:before="140" w:line="560" w:lineRule="exact"/>
    </w:pPr>
  </w:style>
  <w:style w:type="character" w:customStyle="1" w:styleId="TCOTableCallOut">
    <w:name w:val="TCO Table Call Out"/>
    <w:rsid w:val="00321837"/>
    <w:rPr>
      <w:rFonts w:ascii="Times New Roman" w:hAnsi="Times New Roman"/>
      <w:sz w:val="24"/>
      <w:bdr w:val="none" w:sz="0" w:space="0" w:color="auto"/>
      <w:shd w:val="pct30" w:color="FF6600" w:fill="F3F3F3"/>
    </w:rPr>
  </w:style>
  <w:style w:type="paragraph" w:customStyle="1" w:styleId="SBSpaceBreak">
    <w:name w:val="SB Space Break"/>
    <w:basedOn w:val="BaseText"/>
    <w:rsid w:val="00321837"/>
    <w:pPr>
      <w:shd w:val="pct20" w:color="auto" w:fill="FFFFFF"/>
      <w:spacing w:line="560" w:lineRule="exact"/>
      <w:jc w:val="center"/>
    </w:pPr>
  </w:style>
  <w:style w:type="character" w:customStyle="1" w:styleId="BxCOBoxCallOut">
    <w:name w:val="BxCO Box Call Out"/>
    <w:rsid w:val="00321837"/>
    <w:rPr>
      <w:rFonts w:ascii="Times New Roman" w:hAnsi="Times New Roman"/>
      <w:sz w:val="24"/>
      <w:bdr w:val="none" w:sz="0" w:space="0" w:color="auto"/>
      <w:shd w:val="pct20" w:color="FF00FF" w:fill="auto"/>
    </w:rPr>
  </w:style>
  <w:style w:type="paragraph" w:customStyle="1" w:styleId="NtCNotetoComp">
    <w:name w:val="NtC Note to Comp"/>
    <w:basedOn w:val="BaseText"/>
    <w:rsid w:val="00321837"/>
    <w:pPr>
      <w:spacing w:before="360" w:after="360" w:line="360" w:lineRule="exact"/>
    </w:pPr>
    <w:rPr>
      <w:color w:val="FF0000"/>
      <w:sz w:val="28"/>
    </w:rPr>
  </w:style>
  <w:style w:type="paragraph" w:customStyle="1" w:styleId="NtENotetoEditor">
    <w:name w:val="NtE Note to Editor"/>
    <w:basedOn w:val="NtCNotetoComp"/>
    <w:rsid w:val="00321837"/>
    <w:rPr>
      <w:color w:val="008000"/>
    </w:rPr>
  </w:style>
  <w:style w:type="paragraph" w:customStyle="1" w:styleId="BNBoxNumber">
    <w:name w:val="BN Box Number"/>
    <w:basedOn w:val="BaseText"/>
    <w:rsid w:val="00321837"/>
    <w:pPr>
      <w:spacing w:before="280" w:line="560" w:lineRule="exact"/>
    </w:pPr>
    <w:rPr>
      <w:b/>
    </w:rPr>
  </w:style>
  <w:style w:type="paragraph" w:customStyle="1" w:styleId="BTBoxTitle">
    <w:name w:val="BT Box Title"/>
    <w:basedOn w:val="BNBoxNumber"/>
    <w:rsid w:val="00321837"/>
    <w:pPr>
      <w:spacing w:before="0" w:after="280"/>
    </w:pPr>
    <w:rPr>
      <w:b w:val="0"/>
    </w:rPr>
  </w:style>
  <w:style w:type="paragraph" w:customStyle="1" w:styleId="TStbHTableStubHead">
    <w:name w:val="TStbH Table Stub Head"/>
    <w:basedOn w:val="BaseText"/>
    <w:rsid w:val="00321837"/>
    <w:pPr>
      <w:spacing w:line="360" w:lineRule="exact"/>
    </w:pPr>
    <w:rPr>
      <w:b/>
    </w:rPr>
  </w:style>
  <w:style w:type="paragraph" w:customStyle="1" w:styleId="TBTableBody">
    <w:name w:val="TB Table Body"/>
    <w:basedOn w:val="BaseText"/>
    <w:link w:val="TBTableBodyChar"/>
    <w:rsid w:val="00321837"/>
    <w:pPr>
      <w:spacing w:line="360" w:lineRule="exact"/>
    </w:pPr>
  </w:style>
  <w:style w:type="paragraph" w:customStyle="1" w:styleId="TCHTableColumnHead">
    <w:name w:val="TCH Table Column Head"/>
    <w:basedOn w:val="TTTableTitle"/>
    <w:rsid w:val="00321837"/>
    <w:rPr>
      <w:b/>
    </w:rPr>
  </w:style>
  <w:style w:type="paragraph" w:customStyle="1" w:styleId="TTTableTitle">
    <w:name w:val="TT Table Title"/>
    <w:basedOn w:val="BaseText"/>
    <w:rsid w:val="00321837"/>
    <w:pPr>
      <w:spacing w:line="360" w:lineRule="exact"/>
    </w:pPr>
  </w:style>
  <w:style w:type="paragraph" w:customStyle="1" w:styleId="GLDefGlossaryDefinition">
    <w:name w:val="GLDef Glossary Definition"/>
    <w:basedOn w:val="BaseText"/>
    <w:rsid w:val="00321837"/>
    <w:pPr>
      <w:spacing w:line="560" w:lineRule="exact"/>
    </w:pPr>
  </w:style>
  <w:style w:type="paragraph" w:customStyle="1" w:styleId="OL2OutlineListLevel2">
    <w:name w:val="OL2 Outline List Level 2"/>
    <w:basedOn w:val="OL1OutlineListLevel1"/>
    <w:rsid w:val="00321837"/>
    <w:pPr>
      <w:tabs>
        <w:tab w:val="clear" w:pos="547"/>
        <w:tab w:val="right" w:pos="1267"/>
      </w:tabs>
      <w:spacing w:before="0"/>
      <w:ind w:left="1440"/>
    </w:pPr>
  </w:style>
  <w:style w:type="paragraph" w:customStyle="1" w:styleId="OL3OutlineListLevel3">
    <w:name w:val="OL3 Outline List Level 3"/>
    <w:basedOn w:val="OL2OutlineListLevel2"/>
    <w:rsid w:val="00321837"/>
    <w:pPr>
      <w:tabs>
        <w:tab w:val="right" w:pos="1872"/>
      </w:tabs>
      <w:ind w:left="2160"/>
    </w:pPr>
  </w:style>
  <w:style w:type="paragraph" w:customStyle="1" w:styleId="OL4OutlineListLevel4">
    <w:name w:val="OL4 Outline List Level 4"/>
    <w:basedOn w:val="OL3OutlineListLevel3"/>
    <w:rsid w:val="00321837"/>
    <w:pPr>
      <w:tabs>
        <w:tab w:val="right" w:pos="2592"/>
      </w:tabs>
      <w:ind w:left="2880"/>
    </w:pPr>
  </w:style>
  <w:style w:type="paragraph" w:customStyle="1" w:styleId="SpExSpecialExtract">
    <w:name w:val="SpEx Special Extract"/>
    <w:basedOn w:val="EExtract"/>
    <w:rsid w:val="00321837"/>
    <w:pPr>
      <w:spacing w:before="360" w:after="360" w:line="400" w:lineRule="exact"/>
      <w:contextualSpacing/>
    </w:pPr>
    <w:rPr>
      <w:color w:val="00B050"/>
    </w:rPr>
  </w:style>
  <w:style w:type="character" w:customStyle="1" w:styleId="FgMenFigureMention">
    <w:name w:val="FgMen Figure Mention"/>
    <w:rsid w:val="00321837"/>
    <w:rPr>
      <w:color w:val="0000FF"/>
    </w:rPr>
  </w:style>
  <w:style w:type="paragraph" w:customStyle="1" w:styleId="CAuAfChapterAuthorAffiliation">
    <w:name w:val="CAuAf Chapter Author Affiliation"/>
    <w:basedOn w:val="CAuChapterAuthor"/>
    <w:rsid w:val="00321837"/>
    <w:pPr>
      <w:spacing w:before="0" w:after="280"/>
    </w:pPr>
    <w:rPr>
      <w:b/>
    </w:rPr>
  </w:style>
  <w:style w:type="paragraph" w:customStyle="1" w:styleId="DEDisplayEquation">
    <w:name w:val="DE Display Equation"/>
    <w:basedOn w:val="BaseText"/>
    <w:rsid w:val="00321837"/>
    <w:pPr>
      <w:tabs>
        <w:tab w:val="right" w:pos="8640"/>
      </w:tabs>
      <w:spacing w:before="360" w:after="360" w:line="560" w:lineRule="atLeast"/>
      <w:ind w:left="720" w:hanging="720"/>
    </w:pPr>
  </w:style>
  <w:style w:type="paragraph" w:customStyle="1" w:styleId="H6HeadingLevel6">
    <w:name w:val="H6 Heading Level 6"/>
    <w:basedOn w:val="H5HeadingLevel5"/>
    <w:rsid w:val="00321837"/>
    <w:pPr>
      <w:outlineLvl w:val="5"/>
    </w:pPr>
    <w:rPr>
      <w:sz w:val="22"/>
    </w:rPr>
  </w:style>
  <w:style w:type="paragraph" w:customStyle="1" w:styleId="TIHTableInternalHead">
    <w:name w:val="TIH Table Internal Head"/>
    <w:basedOn w:val="TTTableTitle"/>
    <w:rsid w:val="00321837"/>
    <w:pPr>
      <w:spacing w:before="280"/>
    </w:pPr>
  </w:style>
  <w:style w:type="paragraph" w:styleId="TOC8">
    <w:name w:val="toc 8"/>
    <w:basedOn w:val="Normal"/>
    <w:next w:val="Normal"/>
    <w:autoRedefine/>
    <w:semiHidden/>
    <w:rsid w:val="00321837"/>
    <w:pPr>
      <w:ind w:left="1400"/>
    </w:pPr>
  </w:style>
  <w:style w:type="character" w:customStyle="1" w:styleId="DENDisplayEquationNumber">
    <w:name w:val="DEN Display Equation Number"/>
    <w:rsid w:val="00321837"/>
    <w:rPr>
      <w:bdr w:val="none" w:sz="0" w:space="0" w:color="auto"/>
      <w:shd w:val="pct15" w:color="auto" w:fill="FFFFFF"/>
    </w:rPr>
  </w:style>
  <w:style w:type="paragraph" w:customStyle="1" w:styleId="TFNTableFootnote">
    <w:name w:val="TFN Table Footnote"/>
    <w:basedOn w:val="TBTableBody"/>
    <w:rsid w:val="00321837"/>
    <w:pPr>
      <w:spacing w:before="280" w:after="280"/>
    </w:pPr>
  </w:style>
  <w:style w:type="character" w:customStyle="1" w:styleId="LetDateLetterDateChar">
    <w:name w:val="LetDate Letter Date Char"/>
    <w:basedOn w:val="LetTxLetterTextChar"/>
    <w:link w:val="LetDateLetterDate"/>
    <w:rsid w:val="00321837"/>
  </w:style>
  <w:style w:type="paragraph" w:customStyle="1" w:styleId="LetDateLetterDate">
    <w:name w:val="LetDate Letter Date"/>
    <w:basedOn w:val="LetTxLetterText"/>
    <w:link w:val="LetDateLetterDateChar"/>
    <w:rsid w:val="00321837"/>
  </w:style>
  <w:style w:type="paragraph" w:customStyle="1" w:styleId="CONChapterOpeningNote">
    <w:name w:val="CON Chapter Opening Note"/>
    <w:basedOn w:val="BaseText"/>
    <w:rsid w:val="00321837"/>
    <w:pPr>
      <w:pBdr>
        <w:top w:val="dotted" w:sz="4" w:space="12" w:color="auto"/>
        <w:left w:val="dotted" w:sz="4" w:space="12" w:color="auto"/>
        <w:bottom w:val="dotted" w:sz="4" w:space="12" w:color="auto"/>
        <w:right w:val="dotted" w:sz="4" w:space="12" w:color="auto"/>
      </w:pBdr>
      <w:spacing w:after="280" w:line="560" w:lineRule="exact"/>
      <w:ind w:left="720" w:right="720"/>
    </w:pPr>
  </w:style>
  <w:style w:type="paragraph" w:customStyle="1" w:styleId="DIADialogue">
    <w:name w:val="DIA Dialogue"/>
    <w:basedOn w:val="BaseText"/>
    <w:rsid w:val="00321837"/>
    <w:pPr>
      <w:tabs>
        <w:tab w:val="left" w:pos="2880"/>
      </w:tabs>
      <w:spacing w:before="280" w:after="280" w:line="560" w:lineRule="exact"/>
      <w:ind w:left="720" w:hanging="720"/>
      <w:contextualSpacing/>
    </w:pPr>
  </w:style>
  <w:style w:type="paragraph" w:customStyle="1" w:styleId="IntQInterviewQuestion">
    <w:name w:val="IntQ Interview Question"/>
    <w:basedOn w:val="BlockText"/>
    <w:autoRedefine/>
    <w:rsid w:val="00321837"/>
    <w:pPr>
      <w:spacing w:line="560" w:lineRule="exact"/>
      <w:ind w:firstLine="720"/>
    </w:pPr>
    <w:rPr>
      <w:color w:val="000080"/>
      <w:sz w:val="24"/>
    </w:rPr>
  </w:style>
  <w:style w:type="paragraph" w:customStyle="1" w:styleId="IntAInterviewAnswer">
    <w:name w:val="IntA Interview Answer"/>
    <w:basedOn w:val="BaseText"/>
    <w:autoRedefine/>
    <w:rsid w:val="00321837"/>
    <w:pPr>
      <w:spacing w:line="560" w:lineRule="exact"/>
      <w:ind w:firstLine="720"/>
    </w:pPr>
    <w:rPr>
      <w:color w:val="008000"/>
      <w:szCs w:val="24"/>
    </w:rPr>
  </w:style>
  <w:style w:type="paragraph" w:customStyle="1" w:styleId="DE-EDisplayEquationinExtract">
    <w:name w:val="DE-E Display Equation in Extract"/>
    <w:basedOn w:val="DEDisplayEquation"/>
    <w:rsid w:val="00321837"/>
    <w:pPr>
      <w:spacing w:before="0" w:after="0"/>
      <w:ind w:firstLine="0"/>
    </w:pPr>
  </w:style>
  <w:style w:type="paragraph" w:customStyle="1" w:styleId="PNPartNumber">
    <w:name w:val="PN Part Number"/>
    <w:basedOn w:val="BaseHeading"/>
    <w:next w:val="PTPartTitle"/>
    <w:rsid w:val="00321837"/>
    <w:pPr>
      <w:keepNext/>
      <w:keepLines/>
      <w:spacing w:before="560"/>
      <w:jc w:val="center"/>
    </w:pPr>
    <w:rPr>
      <w:b/>
      <w:sz w:val="28"/>
    </w:rPr>
  </w:style>
  <w:style w:type="paragraph" w:customStyle="1" w:styleId="PTPartTitle">
    <w:name w:val="PT Part Title"/>
    <w:basedOn w:val="PNPartNumber"/>
    <w:rsid w:val="00321837"/>
    <w:pPr>
      <w:spacing w:before="1200"/>
    </w:pPr>
  </w:style>
  <w:style w:type="paragraph" w:customStyle="1" w:styleId="PSTPartSubtitle">
    <w:name w:val="PST Part Subtitle"/>
    <w:basedOn w:val="PTPartTitle"/>
    <w:rsid w:val="00321837"/>
    <w:pPr>
      <w:keepNext w:val="0"/>
      <w:spacing w:before="360"/>
    </w:pPr>
    <w:rPr>
      <w:b w:val="0"/>
    </w:rPr>
  </w:style>
  <w:style w:type="paragraph" w:customStyle="1" w:styleId="EpEpigraph">
    <w:name w:val="Ep Epigraph"/>
    <w:basedOn w:val="BaseText"/>
    <w:rsid w:val="00321837"/>
    <w:pPr>
      <w:spacing w:before="280" w:line="560" w:lineRule="exact"/>
      <w:ind w:left="720" w:right="720"/>
    </w:pPr>
  </w:style>
  <w:style w:type="paragraph" w:customStyle="1" w:styleId="EpSEpigraphSource">
    <w:name w:val="EpS Epigraph Source"/>
    <w:basedOn w:val="EpEpigraph"/>
    <w:rsid w:val="00321837"/>
    <w:pPr>
      <w:spacing w:before="140" w:after="280"/>
      <w:ind w:right="0"/>
    </w:pPr>
  </w:style>
  <w:style w:type="paragraph" w:customStyle="1" w:styleId="PITxPartIntroductionText">
    <w:name w:val="PITx Part Introduction Text"/>
    <w:basedOn w:val="BaseText"/>
    <w:rsid w:val="00321837"/>
    <w:pPr>
      <w:spacing w:before="280" w:after="280" w:line="560" w:lineRule="exact"/>
      <w:ind w:firstLine="720"/>
      <w:contextualSpacing/>
    </w:pPr>
  </w:style>
  <w:style w:type="paragraph" w:customStyle="1" w:styleId="SpH1SpecialHeading1">
    <w:name w:val="SpH1 Special Heading 1"/>
    <w:basedOn w:val="SpTxSpecialText"/>
    <w:rsid w:val="00321837"/>
    <w:pPr>
      <w:spacing w:before="280" w:after="280"/>
      <w:ind w:firstLine="0"/>
    </w:pPr>
    <w:rPr>
      <w:b/>
      <w:sz w:val="36"/>
    </w:rPr>
  </w:style>
  <w:style w:type="paragraph" w:customStyle="1" w:styleId="SpTxSpecialText">
    <w:name w:val="SpTx Special Text"/>
    <w:basedOn w:val="BaseText"/>
    <w:rsid w:val="00321837"/>
    <w:pPr>
      <w:spacing w:line="560" w:lineRule="exact"/>
      <w:ind w:firstLine="720"/>
    </w:pPr>
    <w:rPr>
      <w:color w:val="00B050"/>
    </w:rPr>
  </w:style>
  <w:style w:type="paragraph" w:styleId="TableofAuthorities">
    <w:name w:val="table of authorities"/>
    <w:basedOn w:val="Normal"/>
    <w:next w:val="Normal"/>
    <w:semiHidden/>
    <w:rsid w:val="0032183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321837"/>
    <w:pPr>
      <w:ind w:left="400" w:hanging="400"/>
    </w:pPr>
  </w:style>
  <w:style w:type="paragraph" w:customStyle="1" w:styleId="GLTrmGlossaryDefinitionTerm">
    <w:name w:val="GLTrm Glossary Definition Term"/>
    <w:basedOn w:val="GLDefGlossaryDefinition"/>
    <w:rsid w:val="00321837"/>
    <w:pPr>
      <w:spacing w:before="280"/>
    </w:pPr>
    <w:rPr>
      <w:b/>
    </w:rPr>
  </w:style>
  <w:style w:type="character" w:customStyle="1" w:styleId="TMenTableMention">
    <w:name w:val="TMen Table Mention"/>
    <w:rsid w:val="00321837"/>
    <w:rPr>
      <w:color w:val="FF6600"/>
    </w:rPr>
  </w:style>
  <w:style w:type="paragraph" w:customStyle="1" w:styleId="ChrChronology">
    <w:name w:val="Chr Chronology"/>
    <w:basedOn w:val="BaseText"/>
    <w:rsid w:val="00321837"/>
    <w:pPr>
      <w:tabs>
        <w:tab w:val="left" w:pos="1728"/>
      </w:tabs>
      <w:spacing w:before="140" w:line="560" w:lineRule="exact"/>
      <w:ind w:left="1728" w:hanging="1728"/>
    </w:pPr>
  </w:style>
  <w:style w:type="paragraph" w:customStyle="1" w:styleId="VSVerseSource">
    <w:name w:val="VS Verse Source"/>
    <w:basedOn w:val="BaseText"/>
    <w:rsid w:val="00321837"/>
    <w:pPr>
      <w:spacing w:before="140" w:after="280" w:line="560" w:lineRule="exact"/>
    </w:pPr>
  </w:style>
  <w:style w:type="character" w:customStyle="1" w:styleId="SbarMenSidebarMention">
    <w:name w:val="SbarMen Sidebar Mention"/>
    <w:rsid w:val="00321837"/>
    <w:rPr>
      <w:color w:val="008000"/>
    </w:rPr>
  </w:style>
  <w:style w:type="paragraph" w:customStyle="1" w:styleId="PriDocBegPrimaryDocumentBegin">
    <w:name w:val="PriDocBeg Primary Document Begin"/>
    <w:basedOn w:val="BaseText"/>
    <w:rsid w:val="00321837"/>
    <w:pPr>
      <w:shd w:val="pct12" w:color="auto" w:fill="FFFFFF"/>
      <w:spacing w:before="280" w:after="280" w:line="560" w:lineRule="exact"/>
    </w:pPr>
    <w:rPr>
      <w:b/>
      <w:sz w:val="28"/>
    </w:rPr>
  </w:style>
  <w:style w:type="paragraph" w:customStyle="1" w:styleId="PriDocEndPrimaryDocumentEnd">
    <w:name w:val="PriDocEnd Primary Document End"/>
    <w:basedOn w:val="PriDocBegPrimaryDocumentBegin"/>
    <w:rsid w:val="00321837"/>
  </w:style>
  <w:style w:type="paragraph" w:customStyle="1" w:styleId="TxCTextContinuation">
    <w:name w:val="TxC Text Continuation"/>
    <w:basedOn w:val="BaseText"/>
    <w:rsid w:val="00321837"/>
    <w:pPr>
      <w:spacing w:line="560" w:lineRule="exact"/>
    </w:pPr>
  </w:style>
  <w:style w:type="paragraph" w:customStyle="1" w:styleId="VHVerseHeading">
    <w:name w:val="VH Verse Heading"/>
    <w:basedOn w:val="BaseText"/>
    <w:next w:val="VVerse"/>
    <w:rsid w:val="00321837"/>
    <w:pPr>
      <w:keepNext/>
      <w:keepLines/>
      <w:spacing w:before="280" w:line="560" w:lineRule="exact"/>
    </w:pPr>
    <w:rPr>
      <w:b/>
    </w:rPr>
  </w:style>
  <w:style w:type="paragraph" w:customStyle="1" w:styleId="VVerse">
    <w:name w:val="V Verse"/>
    <w:basedOn w:val="BaseText"/>
    <w:rsid w:val="00321837"/>
    <w:pPr>
      <w:tabs>
        <w:tab w:val="left" w:pos="2880"/>
      </w:tabs>
      <w:spacing w:before="280" w:after="280" w:line="560" w:lineRule="exact"/>
      <w:ind w:left="245" w:hanging="245"/>
      <w:contextualSpacing/>
    </w:pPr>
  </w:style>
  <w:style w:type="character" w:customStyle="1" w:styleId="BxMenBoxMention">
    <w:name w:val="BxMen Box Mention"/>
    <w:rsid w:val="00321837"/>
    <w:rPr>
      <w:color w:val="FF00FF"/>
    </w:rPr>
  </w:style>
  <w:style w:type="character" w:customStyle="1" w:styleId="SbarCOSidebarCallOut">
    <w:name w:val="SbarCO Sidebar Call Out"/>
    <w:rsid w:val="00321837"/>
    <w:rPr>
      <w:rFonts w:ascii="Times New Roman" w:hAnsi="Times New Roman"/>
      <w:sz w:val="24"/>
      <w:bdr w:val="none" w:sz="0" w:space="0" w:color="auto"/>
      <w:shd w:val="pct30" w:color="008000" w:fill="auto"/>
    </w:rPr>
  </w:style>
  <w:style w:type="paragraph" w:customStyle="1" w:styleId="NL-ENumberedListinExtract">
    <w:name w:val="NL-E Numbered List in Extract"/>
    <w:basedOn w:val="NLNumberedList"/>
    <w:rsid w:val="00321837"/>
    <w:pPr>
      <w:tabs>
        <w:tab w:val="left" w:pos="1440"/>
        <w:tab w:val="left" w:pos="1800"/>
        <w:tab w:val="left" w:pos="2160"/>
      </w:tabs>
      <w:ind w:left="1080" w:right="720"/>
    </w:pPr>
  </w:style>
  <w:style w:type="paragraph" w:customStyle="1" w:styleId="LetAuLetterAuthor">
    <w:name w:val="LetAu Letter Author"/>
    <w:basedOn w:val="LetTxLetterText"/>
    <w:rsid w:val="00321837"/>
    <w:pPr>
      <w:spacing w:after="280"/>
    </w:pPr>
  </w:style>
  <w:style w:type="paragraph" w:customStyle="1" w:styleId="LetAuAddLetterAuthorAddress">
    <w:name w:val="LetAuAdd Letter Author Address"/>
    <w:basedOn w:val="LetTxLetterText"/>
    <w:rsid w:val="00321837"/>
    <w:pPr>
      <w:spacing w:after="280"/>
      <w:contextualSpacing/>
    </w:pPr>
  </w:style>
  <w:style w:type="paragraph" w:customStyle="1" w:styleId="LetAddLetterAddress">
    <w:name w:val="LetAdd Letter Address"/>
    <w:basedOn w:val="LetTxLetterText"/>
    <w:rsid w:val="00321837"/>
    <w:pPr>
      <w:spacing w:after="280"/>
      <w:contextualSpacing/>
    </w:pPr>
  </w:style>
  <w:style w:type="paragraph" w:customStyle="1" w:styleId="Let-ELetterinExtract">
    <w:name w:val="Let-E Letter in Extract"/>
    <w:basedOn w:val="LetTxLetterText"/>
    <w:rsid w:val="00321837"/>
    <w:pPr>
      <w:ind w:left="720" w:right="720"/>
    </w:pPr>
  </w:style>
  <w:style w:type="paragraph" w:customStyle="1" w:styleId="LetDate-ELetterDateinExtract">
    <w:name w:val="LetDate-E Letter Date in Extract"/>
    <w:basedOn w:val="Let-ELetterinExtract"/>
    <w:rsid w:val="00321837"/>
  </w:style>
  <w:style w:type="paragraph" w:customStyle="1" w:styleId="LetAdd-ELetterAddressinExtract">
    <w:name w:val="LetAdd-E Letter Address in Extract"/>
    <w:basedOn w:val="LetAddLetterAddress"/>
    <w:rsid w:val="00321837"/>
    <w:pPr>
      <w:spacing w:before="0" w:after="0"/>
      <w:ind w:left="720" w:right="720"/>
      <w:contextualSpacing w:val="0"/>
    </w:pPr>
  </w:style>
  <w:style w:type="paragraph" w:customStyle="1" w:styleId="LetAu-ELetterAuthorinExtract">
    <w:name w:val="LetAu-E Letter Author in Extract"/>
    <w:basedOn w:val="LetAuLetterAuthor"/>
    <w:rsid w:val="00321837"/>
    <w:pPr>
      <w:spacing w:before="0"/>
      <w:ind w:left="720" w:right="720"/>
    </w:pPr>
  </w:style>
  <w:style w:type="paragraph" w:customStyle="1" w:styleId="LetAuAdd-ELetterAuthorAddressinExtract">
    <w:name w:val="LetAuAdd-E Letter Author Address in Extract"/>
    <w:basedOn w:val="LetAuAddLetterAuthorAddress"/>
    <w:rsid w:val="00321837"/>
    <w:pPr>
      <w:spacing w:before="0"/>
      <w:ind w:left="720" w:right="720"/>
    </w:pPr>
  </w:style>
  <w:style w:type="paragraph" w:customStyle="1" w:styleId="CSTChapterSubtitle">
    <w:name w:val="CST Chapter Subtitle"/>
    <w:basedOn w:val="BaseHeading"/>
    <w:autoRedefine/>
    <w:rsid w:val="00321837"/>
    <w:rPr>
      <w:sz w:val="28"/>
    </w:rPr>
  </w:style>
  <w:style w:type="paragraph" w:customStyle="1" w:styleId="PITPartIntroductionTitle">
    <w:name w:val="PIT Part Introduction Title"/>
    <w:basedOn w:val="PSTPartSubtitle"/>
    <w:qFormat/>
    <w:rsid w:val="00321837"/>
    <w:pPr>
      <w:keepNext/>
      <w:spacing w:before="280"/>
    </w:pPr>
  </w:style>
  <w:style w:type="paragraph" w:customStyle="1" w:styleId="NNotation">
    <w:name w:val="N Notation"/>
    <w:basedOn w:val="BaseText"/>
    <w:qFormat/>
    <w:rsid w:val="00321837"/>
    <w:pPr>
      <w:tabs>
        <w:tab w:val="left" w:pos="480"/>
      </w:tabs>
      <w:spacing w:line="560" w:lineRule="exact"/>
    </w:pPr>
  </w:style>
  <w:style w:type="character" w:customStyle="1" w:styleId="CommentSubjectChar">
    <w:name w:val="Comment Subject Char"/>
    <w:rsid w:val="00321837"/>
    <w:rPr>
      <w:sz w:val="24"/>
      <w:lang w:val="en-US" w:eastAsia="en-US" w:bidi="ar-SA"/>
    </w:rPr>
  </w:style>
  <w:style w:type="paragraph" w:styleId="Revision">
    <w:name w:val="Revision"/>
    <w:hidden/>
    <w:uiPriority w:val="99"/>
    <w:semiHidden/>
    <w:rsid w:val="00321837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IA-EDialogueinExtract">
    <w:name w:val="DIA-E Dialogue in Extract"/>
    <w:basedOn w:val="DIADialogue"/>
    <w:qFormat/>
    <w:rsid w:val="00321837"/>
    <w:pPr>
      <w:tabs>
        <w:tab w:val="left" w:pos="4320"/>
      </w:tabs>
      <w:ind w:left="1440" w:right="720"/>
    </w:pPr>
  </w:style>
  <w:style w:type="paragraph" w:customStyle="1" w:styleId="VEVerseinExtract">
    <w:name w:val="VE Verse in Extract"/>
    <w:basedOn w:val="VVerse"/>
    <w:qFormat/>
    <w:rsid w:val="00321837"/>
    <w:pPr>
      <w:tabs>
        <w:tab w:val="left" w:pos="1440"/>
        <w:tab w:val="left" w:pos="3600"/>
        <w:tab w:val="left" w:pos="4320"/>
        <w:tab w:val="left" w:pos="5040"/>
        <w:tab w:val="left" w:pos="5760"/>
      </w:tabs>
      <w:ind w:left="965" w:right="720"/>
    </w:pPr>
  </w:style>
  <w:style w:type="paragraph" w:customStyle="1" w:styleId="VESVerseinExtractSource">
    <w:name w:val="VES Verse in Extract Source"/>
    <w:basedOn w:val="VSVerseSource"/>
    <w:qFormat/>
    <w:rsid w:val="00321837"/>
    <w:pPr>
      <w:spacing w:before="0"/>
      <w:ind w:left="720" w:right="720"/>
    </w:pPr>
  </w:style>
  <w:style w:type="paragraph" w:customStyle="1" w:styleId="AuQAuthorQuery">
    <w:name w:val="AuQ Author Query"/>
    <w:basedOn w:val="NtENotetoEditor"/>
    <w:qFormat/>
    <w:rsid w:val="00321837"/>
    <w:rPr>
      <w:color w:val="0070C0"/>
    </w:rPr>
  </w:style>
  <w:style w:type="paragraph" w:customStyle="1" w:styleId="AppBegAppendixBegin">
    <w:name w:val="AppBeg Appendix Begin"/>
    <w:basedOn w:val="PriDocBegPrimaryDocumentBegin"/>
    <w:qFormat/>
    <w:rsid w:val="00321837"/>
  </w:style>
  <w:style w:type="paragraph" w:customStyle="1" w:styleId="AppEndAppendixEnd">
    <w:name w:val="AppEnd Appendix End"/>
    <w:basedOn w:val="PriDocEndPrimaryDocumentEnd"/>
    <w:qFormat/>
    <w:rsid w:val="00321837"/>
  </w:style>
  <w:style w:type="paragraph" w:customStyle="1" w:styleId="BoxBegBoxBegin">
    <w:name w:val="BoxBeg Box Begin"/>
    <w:basedOn w:val="PriDocBegPrimaryDocumentBegin"/>
    <w:qFormat/>
    <w:rsid w:val="00321837"/>
  </w:style>
  <w:style w:type="paragraph" w:customStyle="1" w:styleId="BoxEndBoxEnd">
    <w:name w:val="BoxEnd Box End"/>
    <w:basedOn w:val="PriDocEndPrimaryDocumentEnd"/>
    <w:qFormat/>
    <w:rsid w:val="00321837"/>
  </w:style>
  <w:style w:type="paragraph" w:customStyle="1" w:styleId="ExrBegExerciseBegin">
    <w:name w:val="ExrBeg Exercise Begin"/>
    <w:basedOn w:val="PriDocBegPrimaryDocumentBegin"/>
    <w:qFormat/>
    <w:rsid w:val="00321837"/>
  </w:style>
  <w:style w:type="paragraph" w:customStyle="1" w:styleId="ExrEndExerciseEnd">
    <w:name w:val="ExrEnd Exercise End"/>
    <w:basedOn w:val="PriDocEndPrimaryDocumentEnd"/>
    <w:qFormat/>
    <w:rsid w:val="00321837"/>
  </w:style>
  <w:style w:type="paragraph" w:customStyle="1" w:styleId="NotesBegNotesBegin">
    <w:name w:val="NotesBeg Notes Begin"/>
    <w:basedOn w:val="PriDocBegPrimaryDocumentBegin"/>
    <w:qFormat/>
    <w:rsid w:val="00321837"/>
  </w:style>
  <w:style w:type="paragraph" w:customStyle="1" w:styleId="NotesEndNotesEnd">
    <w:name w:val="NotesEnd Notes End"/>
    <w:basedOn w:val="PriDocEndPrimaryDocumentEnd"/>
    <w:qFormat/>
    <w:rsid w:val="00321837"/>
  </w:style>
  <w:style w:type="paragraph" w:customStyle="1" w:styleId="TSTableSource">
    <w:name w:val="TS Table Source"/>
    <w:basedOn w:val="TFNTableFootnote"/>
    <w:rsid w:val="00321837"/>
    <w:pPr>
      <w:spacing w:before="0" w:after="560"/>
    </w:pPr>
  </w:style>
  <w:style w:type="paragraph" w:customStyle="1" w:styleId="TNTableNumber">
    <w:name w:val="TN Table Number"/>
    <w:basedOn w:val="TTTableTitle"/>
    <w:rsid w:val="00321837"/>
    <w:pPr>
      <w:spacing w:before="560"/>
    </w:pPr>
    <w:rPr>
      <w:b/>
    </w:rPr>
  </w:style>
  <w:style w:type="paragraph" w:customStyle="1" w:styleId="ITCHIn-textTableColumnHead">
    <w:name w:val="ITCH In-text Table Column Head"/>
    <w:basedOn w:val="TCHTableColumnHead"/>
    <w:rsid w:val="00321837"/>
  </w:style>
  <w:style w:type="paragraph" w:customStyle="1" w:styleId="ITBIn-textTableBody">
    <w:name w:val="ITB In-text Table Body"/>
    <w:basedOn w:val="TBTableBody"/>
    <w:link w:val="ITBIn-textTableBodyChar"/>
    <w:rsid w:val="00321837"/>
  </w:style>
  <w:style w:type="paragraph" w:customStyle="1" w:styleId="RefTxReferenceText">
    <w:name w:val="RefTx Reference Text"/>
    <w:basedOn w:val="BaseText"/>
    <w:rsid w:val="00321837"/>
    <w:pPr>
      <w:spacing w:after="140" w:line="560" w:lineRule="exact"/>
      <w:ind w:left="720" w:hanging="720"/>
    </w:pPr>
  </w:style>
  <w:style w:type="paragraph" w:customStyle="1" w:styleId="DL-EDescriptiveListinExtract">
    <w:name w:val="DL-E Descriptive List in Extract"/>
    <w:basedOn w:val="DLDescriptiveList"/>
    <w:rsid w:val="00321837"/>
    <w:pPr>
      <w:tabs>
        <w:tab w:val="left" w:pos="480"/>
      </w:tabs>
    </w:pPr>
  </w:style>
  <w:style w:type="paragraph" w:customStyle="1" w:styleId="N-ENotationinExtract">
    <w:name w:val="N-E Notation in Extract"/>
    <w:basedOn w:val="NNotation"/>
    <w:rsid w:val="00321837"/>
  </w:style>
  <w:style w:type="paragraph" w:customStyle="1" w:styleId="Dis-EDisplayinExtract">
    <w:name w:val="Dis-E Display in Extract"/>
    <w:basedOn w:val="DDisplay"/>
    <w:rsid w:val="00321837"/>
    <w:pPr>
      <w:ind w:left="720" w:right="720"/>
    </w:pPr>
  </w:style>
  <w:style w:type="paragraph" w:customStyle="1" w:styleId="DDisplay">
    <w:name w:val="D Display"/>
    <w:basedOn w:val="BaseText"/>
    <w:rsid w:val="00321837"/>
    <w:pPr>
      <w:spacing w:before="280" w:after="280" w:line="560" w:lineRule="exact"/>
    </w:pPr>
  </w:style>
  <w:style w:type="paragraph" w:customStyle="1" w:styleId="PProgram">
    <w:name w:val="P Program"/>
    <w:basedOn w:val="BaseText"/>
    <w:rsid w:val="00321837"/>
    <w:pPr>
      <w:spacing w:line="560" w:lineRule="exact"/>
    </w:pPr>
    <w:rPr>
      <w:rFonts w:ascii="Courier" w:hAnsi="Courier"/>
      <w:sz w:val="22"/>
    </w:rPr>
  </w:style>
  <w:style w:type="paragraph" w:customStyle="1" w:styleId="P-EPrograminExtract">
    <w:name w:val="P-E Program in Extract"/>
    <w:basedOn w:val="PProgram"/>
    <w:rsid w:val="00321837"/>
    <w:pPr>
      <w:spacing w:before="280" w:after="280"/>
      <w:ind w:left="720" w:right="720"/>
    </w:pPr>
  </w:style>
  <w:style w:type="paragraph" w:customStyle="1" w:styleId="NTrDNumberedTreeDisplay">
    <w:name w:val="NTrD Numbered Tree Display"/>
    <w:basedOn w:val="BaseText"/>
    <w:rsid w:val="00321837"/>
    <w:pPr>
      <w:spacing w:before="280" w:after="280" w:line="560" w:lineRule="exact"/>
    </w:pPr>
  </w:style>
  <w:style w:type="paragraph" w:customStyle="1" w:styleId="NTrD-ENumberedTreeDisplayinExtract">
    <w:name w:val="NTrD-E Numbered Tree Display in Extract"/>
    <w:basedOn w:val="NTrDNumberedTreeDisplay"/>
    <w:rsid w:val="00321837"/>
    <w:pPr>
      <w:ind w:left="720" w:right="720"/>
    </w:pPr>
  </w:style>
  <w:style w:type="paragraph" w:customStyle="1" w:styleId="IEIndexMainEntry">
    <w:name w:val="IE Index Main Entry"/>
    <w:basedOn w:val="BaseText"/>
    <w:rsid w:val="00321837"/>
    <w:pPr>
      <w:spacing w:line="560" w:lineRule="exact"/>
      <w:ind w:left="2160" w:hanging="2160"/>
    </w:pPr>
  </w:style>
  <w:style w:type="paragraph" w:customStyle="1" w:styleId="ISEIndexSubentry">
    <w:name w:val="ISE Index Subentry"/>
    <w:basedOn w:val="IEIndexMainEntry"/>
    <w:rsid w:val="00321837"/>
    <w:pPr>
      <w:ind w:left="2880"/>
    </w:pPr>
  </w:style>
  <w:style w:type="paragraph" w:customStyle="1" w:styleId="IABIndexAlphabeticalBreak">
    <w:name w:val="IAB Index Alphabetical Break"/>
    <w:basedOn w:val="IEIndexMainEntry"/>
    <w:rsid w:val="00321837"/>
    <w:pPr>
      <w:spacing w:before="560"/>
    </w:pPr>
  </w:style>
  <w:style w:type="paragraph" w:customStyle="1" w:styleId="ISSEIndexSubsubentry">
    <w:name w:val="ISSE Index Subsubentry"/>
    <w:basedOn w:val="ISEIndexSubentry"/>
    <w:rsid w:val="00321837"/>
    <w:pPr>
      <w:ind w:left="3600"/>
    </w:pPr>
  </w:style>
  <w:style w:type="paragraph" w:customStyle="1" w:styleId="SbarTSidebarTitle">
    <w:name w:val="SbarT Sidebar Title"/>
    <w:basedOn w:val="SbarTxSidebarText"/>
    <w:rsid w:val="00321837"/>
    <w:pPr>
      <w:spacing w:before="560"/>
    </w:pPr>
    <w:rPr>
      <w:b/>
      <w:sz w:val="28"/>
    </w:rPr>
  </w:style>
  <w:style w:type="paragraph" w:customStyle="1" w:styleId="SbarAuSidebarAuthor">
    <w:name w:val="SbarAu Sidebar Author"/>
    <w:basedOn w:val="SbarTxSidebarText"/>
    <w:rsid w:val="00321837"/>
    <w:pPr>
      <w:spacing w:before="280"/>
    </w:pPr>
    <w:rPr>
      <w:b/>
    </w:rPr>
  </w:style>
  <w:style w:type="paragraph" w:customStyle="1" w:styleId="SbarSNSidebarSourceNote">
    <w:name w:val="SbarSN Sidebar Source Note"/>
    <w:basedOn w:val="SbarTxSidebarText"/>
    <w:rsid w:val="00321837"/>
    <w:pPr>
      <w:spacing w:before="280"/>
    </w:pPr>
  </w:style>
  <w:style w:type="paragraph" w:customStyle="1" w:styleId="FgCFigureCaption">
    <w:name w:val="FgC Figure Caption"/>
    <w:basedOn w:val="BaseText"/>
    <w:link w:val="FgCFigureCaptionChar"/>
    <w:rsid w:val="00321837"/>
    <w:pPr>
      <w:spacing w:line="560" w:lineRule="exact"/>
    </w:pPr>
  </w:style>
  <w:style w:type="character" w:customStyle="1" w:styleId="FgCFigureCaptionChar">
    <w:name w:val="FgC Figure Caption Char"/>
    <w:link w:val="FgCFigureCaption"/>
    <w:rsid w:val="00321837"/>
    <w:rPr>
      <w:rFonts w:ascii="Times New Roman" w:eastAsia="Times New Roman" w:hAnsi="Times New Roman" w:cs="Times New Roman"/>
      <w:szCs w:val="20"/>
    </w:rPr>
  </w:style>
  <w:style w:type="paragraph" w:customStyle="1" w:styleId="FgTFigureTitle">
    <w:name w:val="FgT Figure Title"/>
    <w:basedOn w:val="FgCFigureCaption"/>
    <w:rsid w:val="00321837"/>
  </w:style>
  <w:style w:type="paragraph" w:customStyle="1" w:styleId="FgNFigureNumber">
    <w:name w:val="FgN Figure Number"/>
    <w:basedOn w:val="FgTFigureTitle"/>
    <w:rsid w:val="00321837"/>
    <w:pPr>
      <w:spacing w:before="560"/>
    </w:pPr>
  </w:style>
  <w:style w:type="paragraph" w:customStyle="1" w:styleId="FgSFigureSource">
    <w:name w:val="FgS Figure Source"/>
    <w:basedOn w:val="FgCFigureCaption"/>
    <w:rsid w:val="00321837"/>
    <w:pPr>
      <w:spacing w:after="560"/>
    </w:pPr>
  </w:style>
  <w:style w:type="paragraph" w:customStyle="1" w:styleId="NtDNotetoDesign">
    <w:name w:val="NtD Note to Design"/>
    <w:basedOn w:val="NtENotetoEditor"/>
    <w:rsid w:val="00321837"/>
    <w:rPr>
      <w:color w:val="FF00FF"/>
    </w:rPr>
  </w:style>
  <w:style w:type="paragraph" w:customStyle="1" w:styleId="DHDisplayHead">
    <w:name w:val="DH Display Head"/>
    <w:basedOn w:val="BaseText"/>
    <w:rsid w:val="00321837"/>
    <w:pPr>
      <w:spacing w:before="280" w:line="560" w:lineRule="exact"/>
    </w:pPr>
    <w:rPr>
      <w:b/>
    </w:rPr>
  </w:style>
  <w:style w:type="paragraph" w:customStyle="1" w:styleId="SDSubdisplay">
    <w:name w:val="SD Subdisplay"/>
    <w:basedOn w:val="DDisplay"/>
    <w:rsid w:val="00321837"/>
    <w:pPr>
      <w:spacing w:before="0" w:after="0"/>
      <w:ind w:left="720"/>
    </w:pPr>
  </w:style>
  <w:style w:type="paragraph" w:customStyle="1" w:styleId="SSDSubsubdisplay">
    <w:name w:val="SSD Subsubdisplay"/>
    <w:basedOn w:val="SDSubdisplay"/>
    <w:rsid w:val="00321837"/>
    <w:pPr>
      <w:ind w:left="1440"/>
    </w:pPr>
  </w:style>
  <w:style w:type="paragraph" w:customStyle="1" w:styleId="ExrLv1TxExerciseText">
    <w:name w:val="ExrLv1Tx Exercise Text"/>
    <w:basedOn w:val="BaseText"/>
    <w:rsid w:val="00321837"/>
    <w:pPr>
      <w:spacing w:before="280" w:after="280" w:line="560" w:lineRule="exact"/>
    </w:pPr>
  </w:style>
  <w:style w:type="paragraph" w:customStyle="1" w:styleId="ExrLv2TxSubexerciseText">
    <w:name w:val="ExrLv2Tx Subexercise Text"/>
    <w:basedOn w:val="ExrLv1TxExerciseText"/>
    <w:rsid w:val="00321837"/>
    <w:pPr>
      <w:spacing w:before="0"/>
      <w:ind w:left="720"/>
    </w:pPr>
  </w:style>
  <w:style w:type="paragraph" w:customStyle="1" w:styleId="ExrLv3TxSubsubexerciseText">
    <w:name w:val="ExrLv3Tx Subsubexercise Text"/>
    <w:basedOn w:val="ExrLv2TxSubexerciseText"/>
    <w:rsid w:val="00321837"/>
    <w:pPr>
      <w:ind w:left="1440"/>
    </w:pPr>
  </w:style>
  <w:style w:type="paragraph" w:customStyle="1" w:styleId="NTNoteText">
    <w:name w:val="NT Note Text"/>
    <w:basedOn w:val="BaseText"/>
    <w:rsid w:val="00321837"/>
    <w:pPr>
      <w:spacing w:after="280" w:line="560" w:lineRule="exact"/>
    </w:pPr>
  </w:style>
  <w:style w:type="paragraph" w:customStyle="1" w:styleId="FNFootnoteText">
    <w:name w:val="FN Footnote Text"/>
    <w:basedOn w:val="BaseText"/>
    <w:rsid w:val="00321837"/>
    <w:pPr>
      <w:spacing w:line="560" w:lineRule="exact"/>
    </w:pPr>
  </w:style>
  <w:style w:type="paragraph" w:customStyle="1" w:styleId="RHRRunningHeadRecto">
    <w:name w:val="RHR Running Head Recto"/>
    <w:basedOn w:val="BaseText"/>
    <w:rsid w:val="00321837"/>
    <w:pPr>
      <w:spacing w:line="560" w:lineRule="exact"/>
    </w:pPr>
  </w:style>
  <w:style w:type="paragraph" w:customStyle="1" w:styleId="RHVRunningHeadVerso">
    <w:name w:val="RHV Running Head Verso"/>
    <w:basedOn w:val="RHRRunningHeadRecto"/>
    <w:rsid w:val="00321837"/>
  </w:style>
  <w:style w:type="paragraph" w:customStyle="1" w:styleId="COContributorName">
    <w:name w:val="CO Contributor Name"/>
    <w:basedOn w:val="BaseText"/>
    <w:rsid w:val="00321837"/>
    <w:pPr>
      <w:spacing w:before="280" w:line="560" w:lineRule="exact"/>
    </w:pPr>
    <w:rPr>
      <w:b/>
    </w:rPr>
  </w:style>
  <w:style w:type="paragraph" w:customStyle="1" w:styleId="COBContributorBio">
    <w:name w:val="COB Contributor Bio"/>
    <w:basedOn w:val="BaseText"/>
    <w:rsid w:val="00321837"/>
    <w:pPr>
      <w:spacing w:after="280" w:line="560" w:lineRule="exact"/>
    </w:pPr>
  </w:style>
  <w:style w:type="paragraph" w:customStyle="1" w:styleId="FBHFrontmatterBackmatterHead">
    <w:name w:val="FBH Frontmatter/Backmatter Head"/>
    <w:basedOn w:val="CTChapterTitle"/>
    <w:rsid w:val="00321837"/>
  </w:style>
  <w:style w:type="paragraph" w:customStyle="1" w:styleId="BaseHeading">
    <w:name w:val="Base Heading"/>
    <w:qFormat/>
    <w:rsid w:val="00321837"/>
    <w:pPr>
      <w:spacing w:after="0" w:line="560" w:lineRule="exact"/>
    </w:pPr>
    <w:rPr>
      <w:rFonts w:ascii="Times New Roman" w:eastAsia="Times New Roman" w:hAnsi="Times New Roman" w:cs="Times New Roman"/>
      <w:sz w:val="36"/>
      <w:szCs w:val="20"/>
    </w:rPr>
  </w:style>
  <w:style w:type="paragraph" w:customStyle="1" w:styleId="BaseText">
    <w:name w:val="Base Text"/>
    <w:link w:val="BaseTextChar"/>
    <w:qFormat/>
    <w:rsid w:val="00321837"/>
    <w:pPr>
      <w:spacing w:after="0"/>
    </w:pPr>
    <w:rPr>
      <w:rFonts w:ascii="Times New Roman" w:eastAsia="Times New Roman" w:hAnsi="Times New Roman" w:cs="Times New Roman"/>
      <w:szCs w:val="20"/>
    </w:rPr>
  </w:style>
  <w:style w:type="paragraph" w:customStyle="1" w:styleId="BibTxBibliographyText">
    <w:name w:val="BibTx Bibliography Text"/>
    <w:basedOn w:val="BaseText"/>
    <w:rsid w:val="00321837"/>
    <w:pPr>
      <w:spacing w:after="140" w:line="560" w:lineRule="exact"/>
      <w:ind w:left="720" w:hanging="720"/>
    </w:pPr>
  </w:style>
  <w:style w:type="paragraph" w:customStyle="1" w:styleId="H4MHeadingLevel4Math">
    <w:name w:val="H4M Heading Level 4 Math"/>
    <w:basedOn w:val="H4HeadingLevel4"/>
    <w:rsid w:val="00321837"/>
    <w:pPr>
      <w:spacing w:after="360"/>
    </w:pPr>
  </w:style>
  <w:style w:type="paragraph" w:styleId="BlockText">
    <w:name w:val="Block Text"/>
    <w:basedOn w:val="Normal"/>
    <w:rsid w:val="00321837"/>
    <w:pPr>
      <w:spacing w:after="120"/>
      <w:ind w:left="1440" w:right="1440"/>
    </w:pPr>
  </w:style>
  <w:style w:type="paragraph" w:customStyle="1" w:styleId="H5MHeadingLevel5Math">
    <w:name w:val="H5M Heading Level 5 Math"/>
    <w:basedOn w:val="H5HeadingLevel5"/>
    <w:rsid w:val="00321837"/>
    <w:pPr>
      <w:spacing w:after="360"/>
    </w:pPr>
  </w:style>
  <w:style w:type="paragraph" w:customStyle="1" w:styleId="NoteCNotetoComp">
    <w:name w:val="NoteC Note to Comp"/>
    <w:basedOn w:val="BaseText"/>
    <w:rsid w:val="00321837"/>
    <w:pPr>
      <w:spacing w:before="360" w:after="360" w:line="360" w:lineRule="exact"/>
    </w:pPr>
    <w:rPr>
      <w:color w:val="FF0000"/>
      <w:sz w:val="28"/>
    </w:rPr>
  </w:style>
  <w:style w:type="paragraph" w:customStyle="1" w:styleId="NoteDNotetoDesign">
    <w:name w:val="NoteD Note to Design"/>
    <w:basedOn w:val="Normal"/>
    <w:rsid w:val="00321837"/>
    <w:pPr>
      <w:spacing w:before="360" w:after="360" w:line="360" w:lineRule="exact"/>
    </w:pPr>
    <w:rPr>
      <w:color w:val="FF00FF"/>
      <w:sz w:val="28"/>
    </w:rPr>
  </w:style>
  <w:style w:type="paragraph" w:customStyle="1" w:styleId="NoteENotetoEditor">
    <w:name w:val="NoteE Note to Editor"/>
    <w:basedOn w:val="NoteCNotetoComp"/>
    <w:rsid w:val="00321837"/>
    <w:rPr>
      <w:color w:val="008000"/>
    </w:rPr>
  </w:style>
  <w:style w:type="paragraph" w:customStyle="1" w:styleId="FBHFrontmatterHead">
    <w:name w:val="FBH Frontmatter Head"/>
    <w:basedOn w:val="CTChapterTitle"/>
    <w:rsid w:val="00321837"/>
  </w:style>
  <w:style w:type="paragraph" w:customStyle="1" w:styleId="LList">
    <w:name w:val="L List"/>
    <w:basedOn w:val="ULUnnumberedList"/>
    <w:qFormat/>
    <w:rsid w:val="00321837"/>
  </w:style>
  <w:style w:type="paragraph" w:customStyle="1" w:styleId="L-EListinExtract">
    <w:name w:val="L-E List in Extract"/>
    <w:basedOn w:val="ULUnnumberedList"/>
    <w:qFormat/>
    <w:rsid w:val="00321837"/>
    <w:pPr>
      <w:ind w:left="1080"/>
    </w:pPr>
  </w:style>
  <w:style w:type="paragraph" w:customStyle="1" w:styleId="E-MExtractMultiple">
    <w:name w:val="E-M Extract Multiple"/>
    <w:basedOn w:val="EExtract"/>
    <w:qFormat/>
    <w:rsid w:val="00321837"/>
    <w:pPr>
      <w:spacing w:after="120"/>
    </w:pPr>
  </w:style>
  <w:style w:type="paragraph" w:customStyle="1" w:styleId="H-EHeadinExtract">
    <w:name w:val="H-E Head in Extract"/>
    <w:basedOn w:val="LH-EListHeadinExtract"/>
    <w:qFormat/>
    <w:rsid w:val="00321837"/>
  </w:style>
  <w:style w:type="paragraph" w:customStyle="1" w:styleId="HAAHead">
    <w:name w:val="HA A Head"/>
    <w:basedOn w:val="SpH1SpecialHeading1"/>
    <w:qFormat/>
    <w:rsid w:val="00321837"/>
    <w:pPr>
      <w:outlineLvl w:val="0"/>
    </w:pPr>
  </w:style>
  <w:style w:type="paragraph" w:customStyle="1" w:styleId="SBHSpaceBreakHalfLine">
    <w:name w:val="SBH Space Break HalfLine"/>
    <w:basedOn w:val="SBSpaceBreak"/>
    <w:qFormat/>
    <w:rsid w:val="00321837"/>
    <w:pPr>
      <w:spacing w:line="280" w:lineRule="exact"/>
    </w:pPr>
  </w:style>
  <w:style w:type="paragraph" w:customStyle="1" w:styleId="NHNotesHead">
    <w:name w:val="NH Notes Head"/>
    <w:basedOn w:val="BaseHeading"/>
    <w:rsid w:val="00321837"/>
    <w:pPr>
      <w:autoSpaceDE w:val="0"/>
      <w:autoSpaceDN w:val="0"/>
      <w:adjustRightInd w:val="0"/>
      <w:spacing w:before="360" w:after="280"/>
    </w:pPr>
    <w:rPr>
      <w:b/>
      <w:sz w:val="32"/>
      <w:szCs w:val="24"/>
    </w:rPr>
  </w:style>
  <w:style w:type="paragraph" w:customStyle="1" w:styleId="BkTBookTitle">
    <w:name w:val="BkT Book Title"/>
    <w:basedOn w:val="BaseText"/>
    <w:rsid w:val="00321837"/>
    <w:pPr>
      <w:spacing w:line="560" w:lineRule="exact"/>
      <w:jc w:val="right"/>
    </w:pPr>
    <w:rPr>
      <w:szCs w:val="24"/>
    </w:rPr>
  </w:style>
  <w:style w:type="paragraph" w:customStyle="1" w:styleId="SecTSectionTitle">
    <w:name w:val="SecT Section Title"/>
    <w:basedOn w:val="BaseText"/>
    <w:rsid w:val="00321837"/>
    <w:pPr>
      <w:spacing w:line="560" w:lineRule="exact"/>
      <w:jc w:val="right"/>
    </w:pPr>
    <w:rPr>
      <w:szCs w:val="24"/>
    </w:rPr>
  </w:style>
  <w:style w:type="paragraph" w:customStyle="1" w:styleId="BibRefHeadBibRefHead">
    <w:name w:val="BibRefHead BibRef Head"/>
    <w:basedOn w:val="BaseHeading"/>
    <w:rsid w:val="00321837"/>
    <w:pPr>
      <w:autoSpaceDE w:val="0"/>
      <w:autoSpaceDN w:val="0"/>
      <w:adjustRightInd w:val="0"/>
      <w:spacing w:before="360" w:after="280"/>
    </w:pPr>
    <w:rPr>
      <w:b/>
      <w:sz w:val="32"/>
      <w:szCs w:val="24"/>
    </w:rPr>
  </w:style>
  <w:style w:type="paragraph" w:customStyle="1" w:styleId="BibRefSubheadBibRefSubhead">
    <w:name w:val="BibRefSubhead BibRef Subhead"/>
    <w:basedOn w:val="BaseHeading"/>
    <w:rsid w:val="00321837"/>
    <w:pPr>
      <w:autoSpaceDE w:val="0"/>
      <w:autoSpaceDN w:val="0"/>
      <w:adjustRightInd w:val="0"/>
      <w:spacing w:before="280" w:after="280"/>
    </w:pPr>
    <w:rPr>
      <w:b/>
      <w:sz w:val="28"/>
      <w:szCs w:val="24"/>
    </w:rPr>
  </w:style>
  <w:style w:type="paragraph" w:customStyle="1" w:styleId="EpCEpigraphContinuation">
    <w:name w:val="EpC Epigraph Continuation"/>
    <w:basedOn w:val="BaseText"/>
    <w:rsid w:val="00321837"/>
    <w:pPr>
      <w:spacing w:before="280" w:line="560" w:lineRule="exact"/>
      <w:ind w:left="720" w:right="720"/>
    </w:pPr>
  </w:style>
  <w:style w:type="paragraph" w:customStyle="1" w:styleId="Algorithm">
    <w:name w:val="Algorithm"/>
    <w:basedOn w:val="DEDisplayEquation"/>
    <w:rsid w:val="00321837"/>
  </w:style>
  <w:style w:type="paragraph" w:customStyle="1" w:styleId="Assumption">
    <w:name w:val="Assumption"/>
    <w:basedOn w:val="DEDisplayEquation"/>
    <w:rsid w:val="00321837"/>
  </w:style>
  <w:style w:type="paragraph" w:customStyle="1" w:styleId="Axiom">
    <w:name w:val="Axiom"/>
    <w:basedOn w:val="DEDisplayEquation"/>
    <w:rsid w:val="00321837"/>
  </w:style>
  <w:style w:type="paragraph" w:customStyle="1" w:styleId="Case">
    <w:name w:val="Case"/>
    <w:basedOn w:val="DEDisplayEquation"/>
    <w:rsid w:val="00321837"/>
  </w:style>
  <w:style w:type="paragraph" w:customStyle="1" w:styleId="Claim">
    <w:name w:val="Claim"/>
    <w:basedOn w:val="DEDisplayEquation"/>
    <w:rsid w:val="00321837"/>
  </w:style>
  <w:style w:type="paragraph" w:customStyle="1" w:styleId="Conjunction">
    <w:name w:val="Conjunction"/>
    <w:basedOn w:val="DEDisplayEquation"/>
    <w:rsid w:val="00321837"/>
  </w:style>
  <w:style w:type="paragraph" w:customStyle="1" w:styleId="Corollary">
    <w:name w:val="Corollary"/>
    <w:basedOn w:val="DEDisplayEquation"/>
    <w:rsid w:val="00321837"/>
  </w:style>
  <w:style w:type="paragraph" w:customStyle="1" w:styleId="Definition">
    <w:name w:val="Definition"/>
    <w:basedOn w:val="DEDisplayEquation"/>
    <w:rsid w:val="00321837"/>
  </w:style>
  <w:style w:type="paragraph" w:customStyle="1" w:styleId="Hypothesis">
    <w:name w:val="Hypothesis"/>
    <w:basedOn w:val="DEDisplayEquation"/>
    <w:rsid w:val="00321837"/>
  </w:style>
  <w:style w:type="paragraph" w:customStyle="1" w:styleId="Lemma">
    <w:name w:val="Lemma"/>
    <w:basedOn w:val="DEDisplayEquation"/>
    <w:rsid w:val="00321837"/>
  </w:style>
  <w:style w:type="paragraph" w:customStyle="1" w:styleId="Note">
    <w:name w:val="Note"/>
    <w:basedOn w:val="DEDisplayEquation"/>
    <w:rsid w:val="00321837"/>
  </w:style>
  <w:style w:type="paragraph" w:customStyle="1" w:styleId="Observation">
    <w:name w:val="Observation"/>
    <w:basedOn w:val="DEDisplayEquation"/>
    <w:rsid w:val="00321837"/>
  </w:style>
  <w:style w:type="paragraph" w:customStyle="1" w:styleId="Proof">
    <w:name w:val="Proof"/>
    <w:basedOn w:val="DEDisplayEquation"/>
    <w:rsid w:val="00321837"/>
  </w:style>
  <w:style w:type="paragraph" w:customStyle="1" w:styleId="Proposition">
    <w:name w:val="Proposition"/>
    <w:basedOn w:val="DEDisplayEquation"/>
    <w:rsid w:val="00321837"/>
  </w:style>
  <w:style w:type="paragraph" w:customStyle="1" w:styleId="Remark">
    <w:name w:val="Remark"/>
    <w:basedOn w:val="DEDisplayEquation"/>
    <w:rsid w:val="00321837"/>
  </w:style>
  <w:style w:type="paragraph" w:customStyle="1" w:styleId="Result">
    <w:name w:val="Result"/>
    <w:basedOn w:val="DEDisplayEquation"/>
    <w:rsid w:val="00321837"/>
  </w:style>
  <w:style w:type="paragraph" w:customStyle="1" w:styleId="Rule">
    <w:name w:val="Rule"/>
    <w:basedOn w:val="DEDisplayEquation"/>
    <w:rsid w:val="00321837"/>
  </w:style>
  <w:style w:type="paragraph" w:customStyle="1" w:styleId="SplCase">
    <w:name w:val="SplCase"/>
    <w:basedOn w:val="DEDisplayEquation"/>
    <w:rsid w:val="00321837"/>
  </w:style>
  <w:style w:type="paragraph" w:customStyle="1" w:styleId="Theorem">
    <w:name w:val="Theorem"/>
    <w:basedOn w:val="DEDisplayEquation"/>
    <w:rsid w:val="00321837"/>
  </w:style>
  <w:style w:type="paragraph" w:customStyle="1" w:styleId="AppTAppendixTitle">
    <w:name w:val="AppT Appendix Title"/>
    <w:basedOn w:val="H1HeadingLevel1"/>
    <w:qFormat/>
    <w:rsid w:val="00321837"/>
  </w:style>
  <w:style w:type="paragraph" w:customStyle="1" w:styleId="DIASDialogueSpeaker">
    <w:name w:val="DIAS Dialogue Speaker"/>
    <w:basedOn w:val="DIADialogue"/>
    <w:next w:val="DIADialogue"/>
    <w:qFormat/>
    <w:rsid w:val="00321837"/>
  </w:style>
  <w:style w:type="paragraph" w:customStyle="1" w:styleId="DIAS-EDialogueSpeakerinExtract">
    <w:name w:val="DIAS-E Dialogue Speaker in Extract"/>
    <w:basedOn w:val="DIA-EDialogueinExtract"/>
    <w:next w:val="DIA-EDialogueinExtract"/>
    <w:qFormat/>
    <w:rsid w:val="00321837"/>
  </w:style>
  <w:style w:type="paragraph" w:customStyle="1" w:styleId="IntTxInterviewText">
    <w:name w:val="IntTx Interview Text"/>
    <w:basedOn w:val="BaseText"/>
    <w:autoRedefine/>
    <w:rsid w:val="00321837"/>
    <w:pPr>
      <w:spacing w:line="560" w:lineRule="exact"/>
      <w:ind w:firstLine="720"/>
    </w:pPr>
    <w:rPr>
      <w:color w:val="000080"/>
    </w:rPr>
  </w:style>
  <w:style w:type="paragraph" w:customStyle="1" w:styleId="IntSInterviewSpeaker">
    <w:name w:val="IntS Interview Speaker"/>
    <w:basedOn w:val="IntTxInterviewText"/>
    <w:qFormat/>
    <w:rsid w:val="00321837"/>
  </w:style>
  <w:style w:type="paragraph" w:customStyle="1" w:styleId="ITIndexTitle">
    <w:name w:val="IT Index Title"/>
    <w:basedOn w:val="BaseHeading"/>
    <w:next w:val="IABIndexAlphabeticalBreak"/>
    <w:rsid w:val="00321837"/>
    <w:pPr>
      <w:autoSpaceDE w:val="0"/>
      <w:autoSpaceDN w:val="0"/>
      <w:adjustRightInd w:val="0"/>
      <w:spacing w:before="360" w:after="280"/>
    </w:pPr>
    <w:rPr>
      <w:b/>
      <w:szCs w:val="24"/>
    </w:rPr>
  </w:style>
  <w:style w:type="character" w:customStyle="1" w:styleId="EqCOEquationCallOut">
    <w:name w:val="EqCO Equation Call Out"/>
    <w:rsid w:val="00321837"/>
    <w:rPr>
      <w:rFonts w:ascii="Times New Roman" w:hAnsi="Times New Roman"/>
      <w:b w:val="0"/>
      <w:sz w:val="24"/>
      <w:bdr w:val="none" w:sz="0" w:space="0" w:color="auto"/>
      <w:shd w:val="pct30" w:color="FF6600" w:fill="F3F3F3"/>
    </w:rPr>
  </w:style>
  <w:style w:type="paragraph" w:customStyle="1" w:styleId="STContStatementContinued">
    <w:name w:val="STCont Statement Continued"/>
    <w:basedOn w:val="DEDisplayEquation"/>
    <w:rsid w:val="00321837"/>
  </w:style>
  <w:style w:type="paragraph" w:customStyle="1" w:styleId="IHIndexHead">
    <w:name w:val="IH Index Head"/>
    <w:basedOn w:val="BaseHeading"/>
    <w:next w:val="IABIndexAlphabeticalBreak"/>
    <w:rsid w:val="00321837"/>
    <w:pPr>
      <w:autoSpaceDE w:val="0"/>
      <w:autoSpaceDN w:val="0"/>
      <w:adjustRightInd w:val="0"/>
      <w:spacing w:before="360" w:after="280"/>
    </w:pPr>
    <w:rPr>
      <w:b/>
      <w:sz w:val="32"/>
      <w:szCs w:val="24"/>
    </w:rPr>
  </w:style>
  <w:style w:type="paragraph" w:customStyle="1" w:styleId="BibRefAnBibRefAnnotation">
    <w:name w:val="BibRefAn BibRef Annotation"/>
    <w:basedOn w:val="BaseText"/>
    <w:rsid w:val="00321837"/>
    <w:pPr>
      <w:autoSpaceDE w:val="0"/>
      <w:autoSpaceDN w:val="0"/>
      <w:adjustRightInd w:val="0"/>
    </w:pPr>
    <w:rPr>
      <w:szCs w:val="24"/>
    </w:rPr>
  </w:style>
  <w:style w:type="paragraph" w:customStyle="1" w:styleId="NCNoteTextContinuation">
    <w:name w:val="NC Note Text Continuation"/>
    <w:basedOn w:val="BaseText"/>
    <w:rsid w:val="00321837"/>
    <w:pPr>
      <w:spacing w:after="280" w:line="560" w:lineRule="exact"/>
    </w:pPr>
  </w:style>
  <w:style w:type="paragraph" w:customStyle="1" w:styleId="BibRefNotesBibRefNotes">
    <w:name w:val="BibRefNotes BibRef Notes"/>
    <w:basedOn w:val="BaseText"/>
    <w:rsid w:val="00321837"/>
    <w:pPr>
      <w:spacing w:after="140" w:line="560" w:lineRule="exact"/>
      <w:ind w:left="720" w:hanging="720"/>
    </w:pPr>
  </w:style>
  <w:style w:type="character" w:customStyle="1" w:styleId="monospace">
    <w:name w:val="monospace"/>
    <w:qFormat/>
    <w:rsid w:val="00321837"/>
    <w:rPr>
      <w:rFonts w:ascii="Courier New" w:hAnsi="Courier New"/>
    </w:rPr>
  </w:style>
  <w:style w:type="character" w:customStyle="1" w:styleId="sansserif">
    <w:name w:val="sansserif"/>
    <w:qFormat/>
    <w:rsid w:val="00321837"/>
    <w:rPr>
      <w:rFonts w:ascii="Arial" w:hAnsi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A5C"/>
  </w:style>
  <w:style w:type="character" w:customStyle="1" w:styleId="BaseTextChar">
    <w:name w:val="Base Text Char"/>
    <w:basedOn w:val="DefaultParagraphFont"/>
    <w:link w:val="BaseText"/>
    <w:rsid w:val="0064765C"/>
    <w:rPr>
      <w:rFonts w:ascii="Times New Roman" w:eastAsia="Times New Roman" w:hAnsi="Times New Roman" w:cs="Times New Roman"/>
      <w:szCs w:val="20"/>
    </w:rPr>
  </w:style>
  <w:style w:type="character" w:customStyle="1" w:styleId="TBTableBodyChar">
    <w:name w:val="TB Table Body Char"/>
    <w:basedOn w:val="BaseTextChar"/>
    <w:link w:val="TBTableBody"/>
    <w:rsid w:val="0064765C"/>
    <w:rPr>
      <w:rFonts w:ascii="Times New Roman" w:eastAsia="Times New Roman" w:hAnsi="Times New Roman" w:cs="Times New Roman"/>
      <w:szCs w:val="20"/>
    </w:rPr>
  </w:style>
  <w:style w:type="character" w:customStyle="1" w:styleId="ITBIn-textTableBodyChar">
    <w:name w:val="ITB In-text Table Body Char"/>
    <w:basedOn w:val="TBTableBodyChar"/>
    <w:link w:val="ITBIn-textTableBody"/>
    <w:rsid w:val="0064765C"/>
    <w:rPr>
      <w:rFonts w:ascii="Times New Roman" w:eastAsia="Times New Roman" w:hAnsi="Times New Roman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A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6E5A5C"/>
    <w:rPr>
      <w:b/>
      <w:bCs/>
    </w:rPr>
  </w:style>
  <w:style w:type="character" w:customStyle="1" w:styleId="CommentSubjectChar1">
    <w:name w:val="Comment Subject Char1"/>
    <w:basedOn w:val="CommentTextChar"/>
    <w:link w:val="CommentSubject"/>
    <w:uiPriority w:val="99"/>
    <w:semiHidden/>
    <w:rsid w:val="006E5A5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3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oa.istc.cnr.it/old/DOLCE.html" TargetMode="External"/><Relationship Id="rId18" Type="http://schemas.openxmlformats.org/officeDocument/2006/relationships/hyperlink" Target="http://www.hl7.org/" TargetMode="External"/><Relationship Id="rId26" Type="http://schemas.openxmlformats.org/officeDocument/2006/relationships/hyperlink" Target="http://www.loa-cnr.it/Location.html" TargetMode="External"/><Relationship Id="rId39" Type="http://schemas.openxmlformats.org/officeDocument/2006/relationships/hyperlink" Target="http://franz.com/agraph/rac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de.google.com/p/infectious-disease-ontology/" TargetMode="External"/><Relationship Id="rId34" Type="http://schemas.openxmlformats.org/officeDocument/2006/relationships/hyperlink" Target="http://www.obofoundry.org/" TargetMode="External"/><Relationship Id="rId42" Type="http://schemas.openxmlformats.org/officeDocument/2006/relationships/hyperlink" Target="http://suo.ieee.org/" TargetMode="Externa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://www.ebi.ac.uk/chebi/" TargetMode="External"/><Relationship Id="rId17" Type="http://schemas.openxmlformats.org/officeDocument/2006/relationships/hyperlink" Target="http://www.geneontology.org/" TargetMode="External"/><Relationship Id="rId25" Type="http://schemas.openxmlformats.org/officeDocument/2006/relationships/hyperlink" Target="http://www.who.int/classifications/icd/en/" TargetMode="External"/><Relationship Id="rId33" Type="http://schemas.openxmlformats.org/officeDocument/2006/relationships/hyperlink" Target="https://code.google.com/p/ogms/" TargetMode="External"/><Relationship Id="rId38" Type="http://schemas.openxmlformats.org/officeDocument/2006/relationships/hyperlink" Target="http://protege.stanford.edu/" TargetMode="External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sig.biostr.washington.edu/projects/fm/" TargetMode="External"/><Relationship Id="rId20" Type="http://schemas.openxmlformats.org/officeDocument/2006/relationships/hyperlink" Target="http://www.human-phenotype-ontology.org" TargetMode="External"/><Relationship Id="rId29" Type="http://schemas.openxmlformats.org/officeDocument/2006/relationships/hyperlink" Target="http://www.ncbi.nlm.nih.gov/" TargetMode="External"/><Relationship Id="rId41" Type="http://schemas.openxmlformats.org/officeDocument/2006/relationships/hyperlink" Target="http://www.w3.org/2001/sw/sweo/public/UseCases/UniTexa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bofoundry.org/cgi-bin/detail.cgi?id=cell" TargetMode="External"/><Relationship Id="rId24" Type="http://schemas.openxmlformats.org/officeDocument/2006/relationships/hyperlink" Target="http://www.immport-labs.org/" TargetMode="External"/><Relationship Id="rId32" Type="http://schemas.openxmlformats.org/officeDocument/2006/relationships/hyperlink" Target="http://obi.sourceforge.net/" TargetMode="External"/><Relationship Id="rId37" Type="http://schemas.openxmlformats.org/officeDocument/2006/relationships/hyperlink" Target="http://proteinontology.info/" TargetMode="External"/><Relationship Id="rId40" Type="http://schemas.openxmlformats.org/officeDocument/2006/relationships/hyperlink" Target="http://www.sequenceontology.org/" TargetMode="External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code.google.com/p/emotion-ontology/" TargetMode="External"/><Relationship Id="rId23" Type="http://schemas.openxmlformats.org/officeDocument/2006/relationships/hyperlink" Target="https://code.google.com/p/mental-functioning-ontology/" TargetMode="External"/><Relationship Id="rId28" Type="http://schemas.openxmlformats.org/officeDocument/2006/relationships/hyperlink" Target="http://www.nci.nih.gov/cancerinfo/%20terminologyresources" TargetMode="External"/><Relationship Id="rId36" Type="http://schemas.openxmlformats.org/officeDocument/2006/relationships/hyperlink" Target="http://www.obofoundry.org/cgi-bin/detail.cgi?id=quality" TargetMode="External"/><Relationship Id="rId49" Type="http://schemas.openxmlformats.org/officeDocument/2006/relationships/header" Target="header3.xml"/><Relationship Id="rId10" Type="http://schemas.openxmlformats.org/officeDocument/2006/relationships/hyperlink" Target="http://groups.google.com/group/bfo-discuss" TargetMode="External"/><Relationship Id="rId19" Type="http://schemas.openxmlformats.org/officeDocument/2006/relationships/hyperlink" Target="http://hermit-reasoner.com/" TargetMode="External"/><Relationship Id="rId31" Type="http://schemas.openxmlformats.org/officeDocument/2006/relationships/hyperlink" Target="https://code.google.com/p/obo-relations/" TargetMode="External"/><Relationship Id="rId44" Type="http://schemas.openxmlformats.org/officeDocument/2006/relationships/hyperlink" Target="http://www.w3.org/TR/owl2-overview/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ifomis.uni-saarland.de/bfo" TargetMode="External"/><Relationship Id="rId14" Type="http://schemas.openxmlformats.org/officeDocument/2006/relationships/hyperlink" Target="http://disease-ontology.org" TargetMode="External"/><Relationship Id="rId22" Type="http://schemas.openxmlformats.org/officeDocument/2006/relationships/hyperlink" Target="https://code.google.com/p/information-artifact-ontology/" TargetMode="External"/><Relationship Id="rId27" Type="http://schemas.openxmlformats.org/officeDocument/2006/relationships/hyperlink" Target="http://umlsks.nlm.nih.gov/" TargetMode="External"/><Relationship Id="rId30" Type="http://schemas.openxmlformats.org/officeDocument/2006/relationships/hyperlink" Target="http://www.neuinfo.org/" TargetMode="External"/><Relationship Id="rId35" Type="http://schemas.openxmlformats.org/officeDocument/2006/relationships/hyperlink" Target="http://clarkparsia.com/pellet/protege/" TargetMode="External"/><Relationship Id="rId43" Type="http://schemas.openxmlformats.org/officeDocument/2006/relationships/hyperlink" Target="http://www.nlm.nih.gov/research/umls/" TargetMode="External"/><Relationship Id="rId48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6F8C6-9E95-4E12-9779-C11CEC430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D8A635A6.dotm</Template>
  <TotalTime>2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Spear</dc:creator>
  <cp:lastModifiedBy>Kathleen A Caruso</cp:lastModifiedBy>
  <cp:revision>4</cp:revision>
  <dcterms:created xsi:type="dcterms:W3CDTF">2015-01-05T14:53:00Z</dcterms:created>
  <dcterms:modified xsi:type="dcterms:W3CDTF">2015-01-24T00:18:00Z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_t">
    <vt:bool>true</vt:bool>
  </property>
  <property fmtid="{D5CDD505-2E9C-101B-9397-08002B2CF9AE}" pid="3" name="x_a">
    <vt:bool>false</vt:bool>
  </property>
  <property fmtid="{D5CDD505-2E9C-101B-9397-08002B2CF9AE}" pid="4" name="x_p">
    <vt:bool>false</vt:bool>
  </property>
</Properties>
</file>